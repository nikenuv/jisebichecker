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45D2" w14:textId="77777777" w:rsidR="00C85DB4" w:rsidRDefault="007C5AC9" w:rsidP="00B630EC">
      <w:pPr>
        <w:pStyle w:val="JISEBITitle"/>
        <w:spacing w:before="240"/>
        <w:jc w:val="both"/>
        <w:rPr>
          <w:lang w:val="en-US"/>
        </w:rPr>
      </w:pPr>
      <w:commentRangeStart w:id="0"/>
      <w:r>
        <w:rPr>
          <w:lang w:val="en-US"/>
        </w:rPr>
        <w:t>Deep Learning</w:t>
      </w:r>
      <w:r w:rsidR="00E000CF">
        <w:rPr>
          <w:lang w:val="en-US"/>
        </w:rPr>
        <w:t xml:space="preserve"> </w:t>
      </w:r>
      <w:r w:rsidR="005C413C">
        <w:rPr>
          <w:lang w:val="en-US"/>
        </w:rPr>
        <w:t xml:space="preserve">Model </w:t>
      </w:r>
      <w:r>
        <w:rPr>
          <w:lang w:val="en-US"/>
        </w:rPr>
        <w:t>using LSTM Network for Movie Genre Classification</w:t>
      </w:r>
      <w:commentRangeEnd w:id="0"/>
      <w:r w:rsidR="00C6459F">
        <w:rPr>
          <w:rStyle w:val="CommentReference"/>
          <w:rFonts w:eastAsia="Times New Roman"/>
          <w:b w:val="0"/>
          <w:noProof w:val="0"/>
          <w:lang w:val="en-US" w:eastAsia="en-US"/>
        </w:rPr>
        <w:commentReference w:id="0"/>
      </w:r>
    </w:p>
    <w:p w14:paraId="08566993" w14:textId="77777777" w:rsidR="00C85DB4" w:rsidRDefault="007C5AC9">
      <w:pPr>
        <w:pStyle w:val="JISEBIAuthorName"/>
        <w:ind w:firstLine="0"/>
        <w:jc w:val="left"/>
        <w:rPr>
          <w:b/>
          <w:noProof/>
          <w:lang w:val="en-US"/>
        </w:rPr>
      </w:pPr>
      <w:r>
        <w:rPr>
          <w:b/>
          <w:noProof/>
          <w:lang w:val="en-US"/>
        </w:rPr>
        <w:t xml:space="preserve">Adriyendi </w:t>
      </w:r>
      <w:r>
        <w:rPr>
          <w:b/>
          <w:noProof/>
          <w:vertAlign w:val="superscript"/>
          <w:lang w:val="id-ID"/>
        </w:rPr>
        <w:t>1)</w:t>
      </w:r>
      <w:r>
        <w:rPr>
          <w:rStyle w:val="FootnoteReference"/>
          <w:b/>
          <w:noProof/>
          <w:lang w:val="id-ID"/>
        </w:rPr>
        <w:footnoteReference w:id="1"/>
      </w:r>
      <w:r>
        <w:rPr>
          <w:b/>
          <w:noProof/>
          <w:vertAlign w:val="superscript"/>
          <w:lang w:val="en-US"/>
        </w:rPr>
        <w:t xml:space="preserve"> </w:t>
      </w:r>
      <w:r>
        <w:rPr>
          <w:noProof/>
        </w:rPr>
        <mc:AlternateContent>
          <mc:Choice Requires="wpg">
            <w:drawing>
              <wp:inline distT="0" distB="0" distL="0" distR="0" wp14:anchorId="15CD14C0" wp14:editId="77A1C5B1">
                <wp:extent cx="146304" cy="146304"/>
                <wp:effectExtent l="0" t="0" r="6350" b="6350"/>
                <wp:docPr id="1026" name="Graphic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304" cy="146304"/>
                          <a:chOff x="0" y="0"/>
                          <a:chExt cx="146304" cy="146304"/>
                        </a:xfrm>
                      </wpg:grpSpPr>
                      <wps:wsp>
                        <wps:cNvPr id="909924228" name="Freeform: Shape 909924228"/>
                        <wps:cNvSpPr/>
                        <wps:spPr>
                          <a:xfrm>
                            <a:off x="0" y="0"/>
                            <a:ext cx="146304" cy="146304"/>
                          </a:xfrm>
                          <a:custGeom>
                            <a:avLst/>
                            <a:gdLst/>
                            <a:ahLst/>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a:noFill/>
                          </a:ln>
                        </wps:spPr>
                        <wps:bodyPr>
                          <a:prstTxWarp prst="textNoShape">
                            <a:avLst/>
                          </a:prstTxWarp>
                        </wps:bodyPr>
                      </wps:wsp>
                      <wpg:grpSp>
                        <wpg:cNvPr id="1546920808" name="Group 1546920808"/>
                        <wpg:cNvGrpSpPr/>
                        <wpg:grpSpPr>
                          <a:xfrm>
                            <a:off x="39147" y="26689"/>
                            <a:ext cx="79438" cy="79781"/>
                            <a:chOff x="39147" y="26689"/>
                            <a:chExt cx="79438" cy="79781"/>
                          </a:xfrm>
                          <a:solidFill>
                            <a:srgbClr val="FFFFFF"/>
                          </a:solidFill>
                        </wpg:grpSpPr>
                        <wps:wsp>
                          <wps:cNvPr id="1116844479" name="Freeform: Shape 1116844479"/>
                          <wps:cNvSpPr/>
                          <wps:spPr>
                            <a:xfrm>
                              <a:off x="40519" y="45205"/>
                              <a:ext cx="8801" cy="61207"/>
                            </a:xfrm>
                            <a:custGeom>
                              <a:avLst/>
                              <a:gdLst/>
                              <a:ahLst/>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a:noFill/>
                            </a:ln>
                          </wps:spPr>
                          <wps:bodyPr>
                            <a:prstTxWarp prst="textNoShape">
                              <a:avLst/>
                            </a:prstTxWarp>
                          </wps:bodyPr>
                        </wps:wsp>
                        <wps:wsp>
                          <wps:cNvPr id="40061356" name="Freeform: Shape 40061356"/>
                          <wps:cNvSpPr/>
                          <wps:spPr>
                            <a:xfrm>
                              <a:off x="62236" y="45205"/>
                              <a:ext cx="56349" cy="61264"/>
                            </a:xfrm>
                            <a:custGeom>
                              <a:avLst/>
                              <a:gdLst/>
                              <a:ahLst/>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a:noFill/>
                            </a:ln>
                          </wps:spPr>
                          <wps:bodyPr>
                            <a:prstTxWarp prst="textNoShape">
                              <a:avLst/>
                            </a:prstTxWarp>
                          </wps:bodyPr>
                        </wps:wsp>
                        <wps:wsp>
                          <wps:cNvPr id="46263298" name="Freeform: Shape 46263298"/>
                          <wps:cNvSpPr/>
                          <wps:spPr>
                            <a:xfrm>
                              <a:off x="39147" y="26689"/>
                              <a:ext cx="11544" cy="11544"/>
                            </a:xfrm>
                            <a:custGeom>
                              <a:avLst/>
                              <a:gdLst/>
                              <a:ahLst/>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a:noFill/>
                            </a:ln>
                          </wps:spPr>
                          <wps:bodyPr>
                            <a:prstTxWarp prst="textNoShape">
                              <a:avLst/>
                            </a:prstTxWarp>
                          </wps:bodyPr>
                        </wps:wsp>
                      </wpg:grpSp>
                    </wpg:wgp>
                  </a:graphicData>
                </a:graphic>
              </wp:inline>
            </w:drawing>
          </mc:Choice>
          <mc:Fallback xmlns:wpsCustomData="http://www.wps.cn/officeDocument/2013/wpsCustomData">
            <w:pict>
              <v:group id="1026" filled="f" stroked="f" style="margin-left:0.0pt;margin-top:0.0pt;width:11.52pt;height:11.52pt;mso-wrap-distance-left:0.0pt;mso-wrap-distance-right:0.0pt;visibility:visible;" coordsize="146304,146304">
                <v:shape id="1027" coordsize="146304,146304" path="m146304,73152c146304,113557,113557,146304,73152,146304c32747,146304,0,113557,0,73152c0,32747,32747,0,73152,0c113557,0,146304,32747,146304,73152xe" fillcolor="#a6ce39" stroked="f" style="position:absolute;left:0;top:0;width:146304;height:146304;z-index:2;mso-position-horizontal-relative:page;mso-position-vertical-relative:page;mso-width-relative:page;mso-height-relative:page;visibility:visible;">
                  <v:stroke on="f" joinstyle="miter" weight="0.04pt"/>
                  <v:fill/>
                  <v:path textboxrect="0,0,146304,146304" o:connectlocs="146304,73152;73152,146304;0,73152;73152,0;146304,73152"/>
                </v:shape>
                <v:group id="1028" fillcolor="white" stroked="f" style="position:absolute;left:39147;top:26689;width:79438;height:79781;z-index:3;mso-position-horizontal-relative:page;mso-position-vertical-relative:page;mso-width-relative:page;mso-height-relative:page;visibility:visible;" coordsize="79438,79781" coordorigin="39147,26689">
                  <v:shape id="1029" coordsize="8801,61207" path="m8801,61208l0,61208l0,0l8801,0l8801,27661l8801,61208xe" fillcolor="white" stroked="f" style="position:absolute;left:40519;top:45205;width:8801;height:61207;z-index:2;mso-position-horizontal-relative:page;mso-position-vertical-relative:page;mso-width-relative:page;mso-height-relative:page;visibility:visible;">
                    <v:stroke on="f" joinstyle="miter" weight="0.04pt"/>
                    <v:fill/>
                    <v:path textboxrect="0,0,8801,61207" o:connectlocs="8801,61208;0,61208;0,0;8801,0;8801,27661;8801,61208"/>
                  </v:shape>
                  <v:shape id="1030" coordsize="56349,61264" path="m0,0l23774,0c46406,0,56350,16173,56350,30632c56350,46349,44063,61265,23889,61265l0,61265l0,0xm8801,53321l22803,53321c42748,53321,47320,38176,47320,30632c47320,18345,39491,7944,22346,7944l8801,7944l8801,53321xe" fillcolor="white" stroked="f" style="position:absolute;left:62236;top:45205;width:56349;height:61264;z-index:3;mso-position-horizontal-relative:page;mso-position-vertical-relative:page;mso-width-relative:page;mso-height-relative:page;visibility:visible;">
                    <v:stroke on="f" joinstyle="miter" weight="0.04pt"/>
                    <v:fill/>
                    <v:path textboxrect="0,0,56349,61264" o:connectlocs="0,0;23774,0;56350,30632;23889,61265;0,61265;0,0;8801,53321;22803,53321;47320,30632;22346,7944;8801,7944;8801,53321"/>
                  </v:shape>
                  <v:shape id="1031" coordsize="11544,11544" path="m11544,5772c11544,8915,8973,11544,5772,11544c2572,11544,0,8915,0,5772c0,2572,2572,0,5772,0c8973,0,11544,2629,11544,5772xe" fillcolor="white" stroked="f" style="position:absolute;left:39147;top:26689;width:11544;height:11544;z-index:4;mso-position-horizontal-relative:page;mso-position-vertical-relative:page;mso-width-relative:page;mso-height-relative:page;visibility:visible;">
                    <v:stroke on="f" joinstyle="miter" weight="0.04pt"/>
                    <v:fill/>
                    <v:path textboxrect="0,0,11544,11544" o:connectlocs="11544,5772;5772,11544;0,5772;5772,0;11544,5772"/>
                  </v:shape>
                  <v:fill/>
                </v:group>
                <w10:anchorlock/>
                <v:fill rotate="true"/>
              </v:group>
            </w:pict>
          </mc:Fallback>
        </mc:AlternateContent>
      </w:r>
    </w:p>
    <w:p w14:paraId="761CEF89" w14:textId="77777777" w:rsidR="00C85DB4" w:rsidRDefault="00000000">
      <w:pPr>
        <w:pStyle w:val="JISEBIAuthorAffiliation"/>
        <w:ind w:firstLine="0"/>
        <w:jc w:val="left"/>
        <w:rPr>
          <w:noProof/>
          <w:sz w:val="18"/>
          <w:szCs w:val="18"/>
          <w:lang w:val="en-US"/>
        </w:rPr>
      </w:pPr>
      <w:r>
        <w:rPr>
          <w:noProof/>
          <w:sz w:val="18"/>
          <w:szCs w:val="18"/>
          <w:vertAlign w:val="superscript"/>
          <w:lang w:val="id-ID"/>
        </w:rPr>
        <w:t>1)</w:t>
      </w:r>
      <w:r w:rsidR="00813769">
        <w:rPr>
          <w:noProof/>
          <w:sz w:val="18"/>
          <w:szCs w:val="18"/>
          <w:lang w:val="en-US"/>
        </w:rPr>
        <w:t>Information System,</w:t>
      </w:r>
      <w:r>
        <w:rPr>
          <w:noProof/>
          <w:sz w:val="18"/>
          <w:szCs w:val="18"/>
          <w:lang w:val="id-ID"/>
        </w:rPr>
        <w:t xml:space="preserve"> </w:t>
      </w:r>
      <w:r w:rsidR="00813769">
        <w:rPr>
          <w:noProof/>
          <w:sz w:val="18"/>
          <w:szCs w:val="18"/>
          <w:lang w:val="en-US"/>
        </w:rPr>
        <w:t>UIN Mahmud Yunus Batusangkar</w:t>
      </w:r>
      <w:r>
        <w:rPr>
          <w:noProof/>
          <w:sz w:val="18"/>
          <w:szCs w:val="18"/>
          <w:lang w:val="en-US"/>
        </w:rPr>
        <w:t xml:space="preserve">, </w:t>
      </w:r>
      <w:r w:rsidR="00813769">
        <w:rPr>
          <w:noProof/>
          <w:sz w:val="18"/>
          <w:szCs w:val="18"/>
          <w:lang w:val="en-US"/>
        </w:rPr>
        <w:t>Indonesia</w:t>
      </w:r>
      <w:r>
        <w:rPr>
          <w:noProof/>
          <w:sz w:val="18"/>
          <w:szCs w:val="18"/>
          <w:lang w:val="en-US"/>
        </w:rPr>
        <w:t xml:space="preserve">  </w:t>
      </w:r>
    </w:p>
    <w:p w14:paraId="4F1E5161" w14:textId="77777777" w:rsidR="00C85DB4" w:rsidRDefault="00000000">
      <w:pPr>
        <w:pStyle w:val="JISEBIAuthorEmail"/>
        <w:rPr>
          <w:sz w:val="16"/>
          <w:szCs w:val="16"/>
          <w:lang w:val="en-US"/>
        </w:rPr>
      </w:pPr>
      <w:r>
        <w:rPr>
          <w:sz w:val="16"/>
          <w:szCs w:val="16"/>
          <w:vertAlign w:val="superscript"/>
        </w:rPr>
        <w:t>1)</w:t>
      </w:r>
      <w:hyperlink r:id="rId12" w:history="1">
        <w:r w:rsidR="003D134D" w:rsidRPr="008B47AB">
          <w:rPr>
            <w:rStyle w:val="Hyperlink"/>
            <w:sz w:val="16"/>
            <w:szCs w:val="16"/>
          </w:rPr>
          <w:t>a</w:t>
        </w:r>
        <w:r w:rsidR="003D134D" w:rsidRPr="008B47AB">
          <w:rPr>
            <w:rStyle w:val="Hyperlink"/>
            <w:sz w:val="16"/>
            <w:szCs w:val="16"/>
            <w:lang w:val="en-US"/>
          </w:rPr>
          <w:t>driyendi</w:t>
        </w:r>
        <w:r w:rsidR="003D134D" w:rsidRPr="008B47AB">
          <w:rPr>
            <w:rStyle w:val="Hyperlink"/>
            <w:sz w:val="16"/>
            <w:szCs w:val="16"/>
          </w:rPr>
          <w:t>@</w:t>
        </w:r>
        <w:r w:rsidR="003D134D" w:rsidRPr="008B47AB">
          <w:rPr>
            <w:rStyle w:val="Hyperlink"/>
            <w:sz w:val="16"/>
            <w:szCs w:val="16"/>
            <w:lang w:val="en-US"/>
          </w:rPr>
          <w:t>uinmybatusangkar</w:t>
        </w:r>
        <w:r w:rsidR="003D134D" w:rsidRPr="008B47AB">
          <w:rPr>
            <w:rStyle w:val="Hyperlink"/>
            <w:sz w:val="16"/>
            <w:szCs w:val="16"/>
          </w:rPr>
          <w:t>.ac.id</w:t>
        </w:r>
      </w:hyperlink>
      <w:r w:rsidR="003D134D">
        <w:rPr>
          <w:sz w:val="16"/>
          <w:szCs w:val="16"/>
          <w:lang w:val="en-US"/>
        </w:rPr>
        <w:t xml:space="preserve"> </w:t>
      </w:r>
      <w:r>
        <w:rPr>
          <w:sz w:val="16"/>
          <w:szCs w:val="16"/>
          <w:lang w:val="en-US"/>
        </w:rPr>
        <w:t xml:space="preserve"> </w:t>
      </w:r>
      <w:r w:rsidR="00813769">
        <w:rPr>
          <w:sz w:val="16"/>
          <w:szCs w:val="16"/>
          <w:lang w:val="en-US"/>
        </w:rPr>
        <w:t xml:space="preserve"> </w:t>
      </w:r>
    </w:p>
    <w:p w14:paraId="5924E4C2" w14:textId="77777777" w:rsidR="00C85DB4" w:rsidRDefault="00C85DB4">
      <w:pPr>
        <w:jc w:val="center"/>
        <w:rPr>
          <w:noProof/>
          <w:szCs w:val="24"/>
          <w:lang w:val="id-ID"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85DB4" w14:paraId="55903750" w14:textId="77777777">
        <w:tc>
          <w:tcPr>
            <w:tcW w:w="5000" w:type="pct"/>
            <w:tcBorders>
              <w:top w:val="single" w:sz="4" w:space="0" w:color="auto"/>
              <w:bottom w:val="single" w:sz="4" w:space="0" w:color="auto"/>
            </w:tcBorders>
          </w:tcPr>
          <w:p w14:paraId="7768BD3E" w14:textId="77777777" w:rsidR="00C85DB4" w:rsidRDefault="00000000">
            <w:pPr>
              <w:pStyle w:val="JISEBIAbstracttitle"/>
              <w:ind w:firstLine="0"/>
              <w:rPr>
                <w:i/>
                <w:iCs/>
                <w:lang w:val="id-ID"/>
              </w:rPr>
            </w:pPr>
            <w:r>
              <w:rPr>
                <w:i/>
                <w:iCs/>
              </w:rPr>
              <w:t xml:space="preserve">Abstract </w:t>
            </w:r>
          </w:p>
          <w:p w14:paraId="0830DA67" w14:textId="77777777" w:rsidR="00C85DB4" w:rsidRPr="00E82BF7" w:rsidRDefault="00C85DB4">
            <w:pPr>
              <w:pStyle w:val="JISEBIAbstracttitle"/>
              <w:ind w:firstLine="0"/>
              <w:rPr>
                <w:sz w:val="20"/>
                <w:szCs w:val="20"/>
                <w:lang w:val="id-ID"/>
              </w:rPr>
            </w:pPr>
          </w:p>
          <w:p w14:paraId="55376407" w14:textId="77777777" w:rsidR="00C85DB4" w:rsidRPr="00E82BF7" w:rsidRDefault="00000000">
            <w:pPr>
              <w:pStyle w:val="JISEBIAbstracttext"/>
            </w:pPr>
            <w:r w:rsidRPr="00E82BF7">
              <w:rPr>
                <w:b/>
                <w:bCs w:val="0"/>
              </w:rPr>
              <w:t>Background:</w:t>
            </w:r>
            <w:r w:rsidRPr="00E82BF7">
              <w:t xml:space="preserve"> </w:t>
            </w:r>
            <w:r w:rsidR="00E82BF7" w:rsidRPr="00E82BF7">
              <w:t xml:space="preserve">The classification is for grouping sequence data collection files based on </w:t>
            </w:r>
            <w:r w:rsidR="006C5181">
              <w:t>movie</w:t>
            </w:r>
            <w:r w:rsidR="00E82BF7" w:rsidRPr="00E82BF7">
              <w:t xml:space="preserve"> synopsis. There are many words in a sentence about the description of a </w:t>
            </w:r>
            <w:r w:rsidR="006C5181">
              <w:t>movie</w:t>
            </w:r>
            <w:r w:rsidR="00E82BF7" w:rsidRPr="00E82BF7">
              <w:t xml:space="preserve"> to be processed manually. Therefore, we use the </w:t>
            </w:r>
            <w:r w:rsidR="006C5181">
              <w:t>movie</w:t>
            </w:r>
            <w:r w:rsidR="00E82BF7" w:rsidRPr="00E82BF7">
              <w:t xml:space="preserve"> synopsis to determine the classification of </w:t>
            </w:r>
            <w:r w:rsidR="006C5181">
              <w:t>movie</w:t>
            </w:r>
            <w:r w:rsidR="00E82BF7" w:rsidRPr="00E82BF7">
              <w:t xml:space="preserve"> genres.</w:t>
            </w:r>
          </w:p>
          <w:p w14:paraId="49054CBD" w14:textId="77777777" w:rsidR="00C85DB4" w:rsidRDefault="00000000">
            <w:pPr>
              <w:pStyle w:val="JISEBIAbstracttext"/>
            </w:pPr>
            <w:commentRangeStart w:id="1"/>
            <w:r>
              <w:rPr>
                <w:b/>
                <w:bCs w:val="0"/>
              </w:rPr>
              <w:t>Objective</w:t>
            </w:r>
            <w:r w:rsidRPr="00C6459F">
              <w:rPr>
                <w:b/>
                <w:bCs w:val="0"/>
                <w:highlight w:val="yellow"/>
              </w:rPr>
              <w:t>:</w:t>
            </w:r>
            <w:r w:rsidRPr="00C6459F">
              <w:rPr>
                <w:highlight w:val="yellow"/>
              </w:rPr>
              <w:t xml:space="preserve"> </w:t>
            </w:r>
            <w:r w:rsidR="00E82BF7" w:rsidRPr="00C6459F">
              <w:rPr>
                <w:szCs w:val="24"/>
                <w:highlight w:val="yellow"/>
              </w:rPr>
              <w:t>Deep Learning (DL) uses a Long Short-Term Memory (LSTM) Network to classify movie genres based on synopsis</w:t>
            </w:r>
            <w:r w:rsidR="00E82BF7" w:rsidRPr="00A26B3C">
              <w:rPr>
                <w:szCs w:val="24"/>
              </w:rPr>
              <w:t>.</w:t>
            </w:r>
            <w:r w:rsidR="00E82BF7">
              <w:rPr>
                <w:szCs w:val="24"/>
              </w:rPr>
              <w:t xml:space="preserve"> </w:t>
            </w:r>
            <w:commentRangeEnd w:id="1"/>
            <w:r w:rsidR="00C6459F">
              <w:rPr>
                <w:rStyle w:val="CommentReference"/>
                <w:bCs w:val="0"/>
              </w:rPr>
              <w:commentReference w:id="1"/>
            </w:r>
          </w:p>
          <w:p w14:paraId="6B5DD396" w14:textId="77777777" w:rsidR="00C85DB4" w:rsidRDefault="00000000">
            <w:pPr>
              <w:pStyle w:val="JISEBIAbstracttext"/>
            </w:pPr>
            <w:r>
              <w:rPr>
                <w:b/>
                <w:bCs w:val="0"/>
              </w:rPr>
              <w:t>Methods:</w:t>
            </w:r>
            <w:r>
              <w:t xml:space="preserve"> </w:t>
            </w:r>
            <w:r w:rsidR="00F01413">
              <w:t>S</w:t>
            </w:r>
            <w:r w:rsidR="00F01413" w:rsidRPr="00A26B3C">
              <w:rPr>
                <w:szCs w:val="24"/>
              </w:rPr>
              <w:t>ynopsis is described in the form of long sentences as sequence data. Sentences in a text are a series of words, which have dependencies between these words. To look for long-term dependencies in classifying sequence data, it is necessary to use the LSTM Network.</w:t>
            </w:r>
            <w:r w:rsidR="00F01413">
              <w:rPr>
                <w:szCs w:val="24"/>
              </w:rPr>
              <w:t xml:space="preserve"> </w:t>
            </w:r>
          </w:p>
          <w:p w14:paraId="098B1509" w14:textId="77777777" w:rsidR="00C85DB4" w:rsidRDefault="00000000">
            <w:pPr>
              <w:pStyle w:val="JISEBIAbstracttext"/>
            </w:pPr>
            <w:r>
              <w:rPr>
                <w:b/>
                <w:bCs w:val="0"/>
              </w:rPr>
              <w:t>Results:</w:t>
            </w:r>
            <w:r>
              <w:t xml:space="preserve"> </w:t>
            </w:r>
            <w:r w:rsidR="00F01413" w:rsidRPr="00A26B3C">
              <w:rPr>
                <w:szCs w:val="24"/>
              </w:rPr>
              <w:t>The experimental results show that DL using the LSTM Network on sequencing data (synopsis) is able to produce category (</w:t>
            </w:r>
            <w:r w:rsidR="003F6185">
              <w:rPr>
                <w:szCs w:val="24"/>
              </w:rPr>
              <w:t xml:space="preserve">3 </w:t>
            </w:r>
            <w:r w:rsidR="00F01413" w:rsidRPr="00A26B3C">
              <w:rPr>
                <w:szCs w:val="24"/>
              </w:rPr>
              <w:t>genre) data quickly (30 epochs, 1830 iterations, 61 iterations per epoch, 50 frequencies).</w:t>
            </w:r>
            <w:r w:rsidR="00F01413">
              <w:rPr>
                <w:szCs w:val="24"/>
              </w:rPr>
              <w:t xml:space="preserve"> </w:t>
            </w:r>
          </w:p>
          <w:p w14:paraId="37B2B158" w14:textId="77777777" w:rsidR="00C85DB4" w:rsidRPr="00B771B3" w:rsidRDefault="00000000">
            <w:pPr>
              <w:pStyle w:val="JISEBIAbstracttext"/>
            </w:pPr>
            <w:r>
              <w:rPr>
                <w:b/>
                <w:bCs w:val="0"/>
              </w:rPr>
              <w:t>Conclusion:</w:t>
            </w:r>
            <w:r>
              <w:t xml:space="preserve"> </w:t>
            </w:r>
            <w:r w:rsidR="00B771B3" w:rsidRPr="00B771B3">
              <w:t>Deep Learning (DL) uses the LSTM network to determine the successful classification of movie genres. The DL Model uses the stages of loading data, pre-processing data, converting documents, creating and training LSTM networks, specifying, training options, and predicting using new data.</w:t>
            </w:r>
            <w:r w:rsidR="00B771B3">
              <w:t xml:space="preserve"> </w:t>
            </w:r>
            <w:r w:rsidR="003F6185" w:rsidRPr="00A26B3C">
              <w:rPr>
                <w:szCs w:val="24"/>
              </w:rPr>
              <w:t xml:space="preserve">The implication is that DL using the LSTM network is able to produce a classification of </w:t>
            </w:r>
            <w:r w:rsidR="006C5181">
              <w:rPr>
                <w:szCs w:val="24"/>
              </w:rPr>
              <w:t>movie</w:t>
            </w:r>
            <w:r w:rsidR="003F6185" w:rsidRPr="00A26B3C">
              <w:rPr>
                <w:szCs w:val="24"/>
              </w:rPr>
              <w:t xml:space="preserve"> genres based on the </w:t>
            </w:r>
            <w:r w:rsidR="006C5181">
              <w:rPr>
                <w:szCs w:val="24"/>
              </w:rPr>
              <w:t>movie</w:t>
            </w:r>
            <w:r w:rsidR="003F6185" w:rsidRPr="00A26B3C">
              <w:rPr>
                <w:szCs w:val="24"/>
              </w:rPr>
              <w:t xml:space="preserve"> synopsis. This means that the input is in the form of sequence data, processed with deep learning and produces output in the form of array category data on predicted time series data.</w:t>
            </w:r>
            <w:r w:rsidR="003F6185">
              <w:rPr>
                <w:szCs w:val="24"/>
              </w:rPr>
              <w:t xml:space="preserve"> </w:t>
            </w:r>
          </w:p>
          <w:p w14:paraId="5D4A43D9" w14:textId="77777777" w:rsidR="00C85DB4" w:rsidRDefault="00C85DB4">
            <w:pPr>
              <w:ind w:firstLine="0"/>
              <w:rPr>
                <w:sz w:val="18"/>
                <w:szCs w:val="18"/>
              </w:rPr>
            </w:pPr>
          </w:p>
          <w:p w14:paraId="0519D598" w14:textId="77777777" w:rsidR="00C85DB4" w:rsidRDefault="00000000">
            <w:pPr>
              <w:pStyle w:val="JISEBIAbstractkeywords"/>
            </w:pPr>
            <w:r>
              <w:rPr>
                <w:b/>
                <w:bCs/>
                <w:i/>
              </w:rPr>
              <w:t>Keywords:</w:t>
            </w:r>
            <w:r>
              <w:rPr>
                <w:i/>
              </w:rPr>
              <w:t xml:space="preserve"> </w:t>
            </w:r>
            <w:r w:rsidR="00A52869">
              <w:rPr>
                <w:lang w:val="en-US"/>
              </w:rPr>
              <w:t>Deep learning</w:t>
            </w:r>
            <w:r>
              <w:t xml:space="preserve">, </w:t>
            </w:r>
            <w:r w:rsidR="00A52869">
              <w:rPr>
                <w:lang w:val="en-US"/>
              </w:rPr>
              <w:t>long-short term memory</w:t>
            </w:r>
            <w:r>
              <w:t xml:space="preserve">, </w:t>
            </w:r>
            <w:r w:rsidR="00A52869">
              <w:rPr>
                <w:lang w:val="en-US"/>
              </w:rPr>
              <w:t xml:space="preserve">movie, classification </w:t>
            </w:r>
          </w:p>
          <w:p w14:paraId="4B23E210" w14:textId="77777777" w:rsidR="00C85DB4" w:rsidRDefault="00C85DB4">
            <w:pPr>
              <w:ind w:right="-1" w:firstLine="0"/>
              <w:rPr>
                <w:iCs/>
                <w:sz w:val="16"/>
                <w:szCs w:val="16"/>
              </w:rPr>
            </w:pPr>
          </w:p>
          <w:p w14:paraId="3AA46258" w14:textId="77777777" w:rsidR="00C85DB4" w:rsidRDefault="00000000">
            <w:pPr>
              <w:ind w:firstLine="0"/>
              <w:rPr>
                <w:sz w:val="16"/>
                <w:szCs w:val="16"/>
              </w:rPr>
            </w:pPr>
            <w:r>
              <w:rPr>
                <w:b/>
                <w:i/>
                <w:sz w:val="16"/>
                <w:szCs w:val="16"/>
              </w:rPr>
              <w:t>Article history:</w:t>
            </w:r>
            <w:r>
              <w:rPr>
                <w:i/>
                <w:sz w:val="16"/>
                <w:szCs w:val="16"/>
              </w:rPr>
              <w:t xml:space="preserve"> </w:t>
            </w:r>
            <w:r>
              <w:rPr>
                <w:sz w:val="16"/>
                <w:szCs w:val="16"/>
              </w:rPr>
              <w:t>Received 5 April 20XX, first decision 22 April 20XX, accepted 22 August 20XX, available online 28 October 20XX</w:t>
            </w:r>
          </w:p>
          <w:p w14:paraId="4F5D9E56" w14:textId="77777777" w:rsidR="00C85DB4" w:rsidRDefault="00000000">
            <w:r>
              <w:t xml:space="preserve"> </w:t>
            </w:r>
          </w:p>
        </w:tc>
      </w:tr>
    </w:tbl>
    <w:p w14:paraId="18A6CB63" w14:textId="77777777" w:rsidR="00C85DB4" w:rsidRDefault="00000000">
      <w:pPr>
        <w:pStyle w:val="JISEBIHeading1"/>
      </w:pPr>
      <w:commentRangeStart w:id="2"/>
      <w:r>
        <w:t>Introduction</w:t>
      </w:r>
      <w:r>
        <w:rPr>
          <w:lang w:val="en-US"/>
        </w:rPr>
        <w:t xml:space="preserve"> </w:t>
      </w:r>
      <w:commentRangeEnd w:id="2"/>
      <w:r w:rsidR="00C6459F">
        <w:rPr>
          <w:rStyle w:val="CommentReference"/>
          <w:smallCaps w:val="0"/>
          <w:kern w:val="0"/>
          <w:lang w:val="en-US"/>
        </w:rPr>
        <w:commentReference w:id="2"/>
      </w:r>
    </w:p>
    <w:p w14:paraId="51D547D7" w14:textId="77777777" w:rsidR="00C85DB4" w:rsidRDefault="00A52869">
      <w:r w:rsidRPr="00C82F57">
        <w:t>Deep Learning (DL) is a sub-field of machine learning and neural networks. There are two types of neural networks, namely ordinary neural networks and deep neural networks. An ordinary neural network is a single network with an input layer, an output layer and a hidden layer. A deep neural network consists of several neural networks where the output of one network is the input to the next network. This concept can overcome the limited number of hidden layers in ordinary neural networks and is able to work well on big data [1]. DL uses the composition of multiple nonlinear functions to model complex dependencies between input features and labels. DL reveals complex nonlinearity through constructing many nonlinear functions. The statistical performance of a neural network is highly dependent on the optimization algorithm used for training. Deep neural networks that are trained with only raw data input can provide useful data representations [2]. DL models have influenced the process of text classification. This model is capable of modeling complex features by eliminating some of the domain knowledge requirements. This model leads to the development of neural network architectures capable of extracting effective representations for textual units. Recent developments have given rise to representations that are semantically and contextually meaningful. Automatic feature extraction is very beneficial in modeling textual data, because it is able to take advantage of the underlying linguistic structure of a document [3].</w:t>
      </w:r>
      <w:r>
        <w:t xml:space="preserve"> </w:t>
      </w:r>
    </w:p>
    <w:p w14:paraId="7E31E9C1" w14:textId="77777777" w:rsidR="001045F1" w:rsidRDefault="001045F1">
      <w:r w:rsidRPr="00C82F57">
        <w:t xml:space="preserve">DL is the development of multiple layers of neurons to provide precise tasks such as sequential text data. Text is a sequence of words that have dependencies between them. To find long-term dependencies in classifying sequence data, it is necessary to use a Recurrent Neural Network (RNN). LSTM (Long Short-Term Memory) is part of RNN. Superior LSTM networks operate on sequential data. The LSTM network is also capable of capturing long-term dependencies between word-for-word sequences [4]. The LSTM model addresses long-term dependencies between words in sentences. The advantage of LSTM is the remote dependencies captured by the LSTM model. LSTM is a subset of Recurrent Neural Network (RNN). LSTM is able to predict word for word based on previously stored </w:t>
      </w:r>
      <w:r w:rsidRPr="00C82F57">
        <w:lastRenderedPageBreak/>
        <w:t>information. The order of words in a long text in a data sequence such as a film synopsis is important for the audience to know a film in a short time. A good film synopsis should reflect the genre, structure, and main plot of a particular film. The aim of this paper is to use machine learning to identify film genres through film synopsis. Due to the large amount of sequential text data about film synopsis that is generated, shared, and transferred every day on the internet, data analysis is important for developing a classification system [5]. This paper introduces data analysis on sequence data classification using deep learning networks. The classification is for grouping sequence data collection files based on film synopsis. There are many words in a sentence about the description of a film to be processed manually. Therefore, we use the film synopsis to determine the classification of film genres. This classification uses deep learning by applying the LSTM model. For the experiment, we used a data set on descriptions from film synopsis (Indonesia movie review from Kaggle) and divided the data into a training set and a testing set.</w:t>
      </w:r>
    </w:p>
    <w:p w14:paraId="5BE18B78" w14:textId="77777777" w:rsidR="001045F1" w:rsidRPr="00D20792" w:rsidRDefault="00E000CF">
      <w:r w:rsidRPr="00D20792">
        <w:rPr>
          <w:i/>
          <w:iCs/>
        </w:rPr>
        <w:t>The contribution of this research in brief:</w:t>
      </w:r>
      <w:r w:rsidRPr="00D20792">
        <w:t xml:space="preserve"> the learning process using the DL Model produces class distribution, word cloud, token document, and document length. The network training process using the LSTM Model produces arrays, layers, and labels. The classification process using the Framework Model (DL Model and LSTM Model) produces categorical data in the form of a class. </w:t>
      </w:r>
    </w:p>
    <w:p w14:paraId="76B06C42" w14:textId="77777777" w:rsidR="00C85DB4" w:rsidRDefault="00000000">
      <w:r>
        <w:rPr>
          <w:noProof/>
        </w:rPr>
        <mc:AlternateContent>
          <mc:Choice Requires="wps">
            <w:drawing>
              <wp:anchor distT="0" distB="0" distL="0" distR="0" simplePos="0" relativeHeight="2" behindDoc="0" locked="0" layoutInCell="1" allowOverlap="1" wp14:anchorId="1429FD22" wp14:editId="29E0AF22">
                <wp:simplePos x="0" y="0"/>
                <wp:positionH relativeFrom="column">
                  <wp:posOffset>-2540</wp:posOffset>
                </wp:positionH>
                <wp:positionV relativeFrom="paragraph">
                  <wp:posOffset>1205865</wp:posOffset>
                </wp:positionV>
                <wp:extent cx="407670" cy="0"/>
                <wp:effectExtent l="0" t="0" r="0" b="0"/>
                <wp:wrapNone/>
                <wp:docPr id="1040"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 cy="0"/>
                        </a:xfrm>
                        <a:prstGeom prst="straightConnector1">
                          <a:avLst/>
                        </a:prstGeom>
                        <a:ln w="317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40" type="#_x0000_t32" filled="f" style="position:absolute;margin-left:-0.2pt;margin-top:94.95pt;width:32.1pt;height:0.0pt;z-index:2;mso-position-horizontal-relative:text;mso-position-vertical-relative:text;mso-width-percent:0;mso-height-percent:0;mso-width-relative:page;mso-height-relative:page;mso-wrap-distance-left:0.0pt;mso-wrap-distance-right:0.0pt;visibility:visible;">
                <v:stroke weight="0.25pt"/>
                <v:fill/>
              </v:shape>
            </w:pict>
          </mc:Fallback>
        </mc:AlternateContent>
      </w:r>
    </w:p>
    <w:p w14:paraId="69360EDE" w14:textId="77777777" w:rsidR="00C85DB4" w:rsidRDefault="00000000">
      <w:pPr>
        <w:pStyle w:val="JISEBIHeading1"/>
      </w:pPr>
      <w:r>
        <w:t xml:space="preserve">Literature  Review </w:t>
      </w:r>
    </w:p>
    <w:p w14:paraId="59E55441" w14:textId="77777777" w:rsidR="001C65A0" w:rsidRPr="009A7288" w:rsidRDefault="001C65A0" w:rsidP="009A7288">
      <w:pPr>
        <w:rPr>
          <w:lang w:val="id-ID"/>
        </w:rPr>
      </w:pPr>
      <w:r w:rsidRPr="00764FC1">
        <w:t xml:space="preserve">Multi-label text classification has several genres at once in the topic of </w:t>
      </w:r>
      <w:r w:rsidR="006B637C">
        <w:t>movie</w:t>
      </w:r>
      <w:r w:rsidRPr="00764FC1">
        <w:t xml:space="preserve"> genre classification. The parameters used for this classification are the </w:t>
      </w:r>
      <w:r w:rsidR="006B637C">
        <w:t>movie</w:t>
      </w:r>
      <w:r w:rsidRPr="00764FC1">
        <w:t xml:space="preserve"> plot, title, summary, and subtitles. In this paper, the </w:t>
      </w:r>
      <w:r w:rsidR="006B637C">
        <w:t>movie</w:t>
      </w:r>
      <w:r w:rsidRPr="00764FC1">
        <w:t xml:space="preserve"> genre classification method uses a combination of binary relevance techniques, powerset labels, text vectors and classifier models. Binary relevance (BR) technique was performed to convert a multi-label classification assignment into an independent binary </w:t>
      </w:r>
      <w:r w:rsidR="009A7288">
        <w:t>classification</w:t>
      </w:r>
      <w:r w:rsidRPr="00764FC1">
        <w:t xml:space="preserve"> assignment. The powerset label technique turns a multi-label problem into a multiclass problem. Multiclass classifiers are trained on all unique label combinations in the training data. Vocabulary is made by marking text data using count vectorizer and term frequency to inverse document frequency [6]. This paper aims to classify </w:t>
      </w:r>
      <w:r w:rsidR="006B637C">
        <w:t>movie</w:t>
      </w:r>
      <w:r w:rsidRPr="00764FC1">
        <w:t xml:space="preserve"> into the appropriate genres. There are three methods used; the first uses a </w:t>
      </w:r>
      <w:r w:rsidR="006B637C">
        <w:t>movie</w:t>
      </w:r>
      <w:r w:rsidRPr="00764FC1">
        <w:t xml:space="preserve"> plot, the second uses a </w:t>
      </w:r>
      <w:r w:rsidR="006B637C">
        <w:t>movie</w:t>
      </w:r>
      <w:r w:rsidRPr="00764FC1">
        <w:t xml:space="preserve"> title, and the third uses a combination of </w:t>
      </w:r>
      <w:r w:rsidR="006B637C">
        <w:t>movie</w:t>
      </w:r>
      <w:r w:rsidRPr="00764FC1">
        <w:t xml:space="preserve"> plots and </w:t>
      </w:r>
      <w:r w:rsidR="006B637C">
        <w:t>movie</w:t>
      </w:r>
      <w:r w:rsidRPr="00764FC1">
        <w:t xml:space="preserve"> titles. The data used includes titles, summaries, and tags with pre-processing techniques. Then, this data is forwarded to the Bidirectional Long Short-Term Memory (Bi-LSTM) model to classify </w:t>
      </w:r>
      <w:r w:rsidR="006B637C">
        <w:t>movie</w:t>
      </w:r>
      <w:r w:rsidRPr="00764FC1">
        <w:t xml:space="preserve"> into the appropriate genre [7]. This study uses two machine learning models (k-NN and SVM) and two deep learning models (CNN and RNN) to classify </w:t>
      </w:r>
      <w:r w:rsidR="006B637C">
        <w:t>movie</w:t>
      </w:r>
      <w:r w:rsidRPr="00764FC1">
        <w:t xml:space="preserve"> genres through </w:t>
      </w:r>
      <w:r w:rsidR="006B637C">
        <w:t>movie</w:t>
      </w:r>
      <w:r w:rsidRPr="00764FC1">
        <w:t xml:space="preserve"> synopsis. Movies and their corresponding synopsis in the database are downloaded from the websites of Kaggle and Rotten Tomatoes. Furthermore, this research attempts to eliminate interference by actively eliminating appropriate nouns. Finally, this research compares and analyzes the performance of all models in different training sets. The result is that the RNN with the LSTM layer is the most suitable model for analyzing large amounts of text for film synopsis, and the accuracy of </w:t>
      </w:r>
      <w:r w:rsidR="006B637C">
        <w:t>movie</w:t>
      </w:r>
      <w:r w:rsidRPr="00764FC1">
        <w:t xml:space="preserve"> genre categories [8].</w:t>
      </w:r>
      <w:r w:rsidR="006B637C">
        <w:t xml:space="preserve">  </w:t>
      </w:r>
    </w:p>
    <w:p w14:paraId="4DDE3A3F" w14:textId="77777777" w:rsidR="001C65A0" w:rsidRDefault="001C65A0" w:rsidP="009A7288">
      <w:pPr>
        <w:pStyle w:val="Els-body-text"/>
        <w:widowControl w:val="0"/>
      </w:pPr>
      <w:r w:rsidRPr="00764FC1">
        <w:t xml:space="preserve">Classification of </w:t>
      </w:r>
      <w:r w:rsidR="006B637C">
        <w:t>movie</w:t>
      </w:r>
      <w:r w:rsidRPr="00764FC1">
        <w:t xml:space="preserve"> genres using a multimodal strategy for multi-label scenarios. This dataset uses parameters: poster, synopsis, subtitles and trailer. Each medium is used deep network. This classification uses two final fusion models and strategies [9]. This paper uses multimodal on multi-label classification of </w:t>
      </w:r>
      <w:r w:rsidR="006B637C">
        <w:t>movie</w:t>
      </w:r>
      <w:r w:rsidRPr="00764FC1">
        <w:t xml:space="preserve"> genres. The </w:t>
      </w:r>
      <w:r w:rsidR="006B637C">
        <w:t>movie</w:t>
      </w:r>
      <w:r w:rsidRPr="00764FC1">
        <w:t xml:space="preserve"> dataset is sourced from trailer, subtitle, synopsis, and poster video clips. In this paper, we discuss the multi-label classification of </w:t>
      </w:r>
      <w:r w:rsidR="006B637C">
        <w:t>movie</w:t>
      </w:r>
      <w:r w:rsidRPr="00764FC1">
        <w:t xml:space="preserve"> genres in a multimodal way. For this purpose, we created a data set consisting of movie trailer clips, subtitles, synopsis and movie posters. This paper uses descriptors such as Mel Frequency Cepstral Coefficients (MFCCs), Statistical Spectrum Descriptors (SSD), and Local Binary Patterns (LBP). This descriptor is capable of training monolithic classifiers using Binary-Relevance and ML-KNN techniques. Apart from that, a combination of classifiers and features was also made using the late fusion strategy [10].</w:t>
      </w:r>
      <w:r w:rsidR="009A7288">
        <w:t xml:space="preserve"> </w:t>
      </w:r>
      <w:r w:rsidRPr="00764FC1">
        <w:t xml:space="preserve">An algorithm for genre detection has been proposed to be built on unused film subtitles which are a documented account of the visual content and dialogue of the </w:t>
      </w:r>
      <w:r w:rsidR="006B637C">
        <w:t>movie</w:t>
      </w:r>
      <w:r w:rsidRPr="00764FC1">
        <w:t>. Identify word for word that has a high frequency in a particular genre and use it as a feature to train the learning model on classification. Algorithm performance tested on English subtitles. Classification is carried out for learning models with a varied number of features [11]. This paper discusses the review of models and techniques in carrying out genre-based classification. This classification is divided into domains: detection, features, and mining. This domain includes various classification techniques: two-way techniques, gram layers, and scene categorization [12]. This paper presents the results of predicting film genres using movie trailers based on visual, textual and metadata. Trailers are selected with key characteristics and divide them into specific genres. The relevant information from the movie dataset is poster, plot, trailer and metadata. The algorithms used in this paper are K-Nearest Neighbors, Linear Regression, Decision Tree, and Random Forest [13].</w:t>
      </w:r>
      <w:r w:rsidR="006B637C">
        <w:t xml:space="preserve"> </w:t>
      </w:r>
      <w:r w:rsidRPr="00764FC1">
        <w:t xml:space="preserve">This </w:t>
      </w:r>
      <w:r w:rsidR="006B637C">
        <w:t xml:space="preserve">is </w:t>
      </w:r>
      <w:r w:rsidRPr="00764FC1">
        <w:t xml:space="preserve">paper discusses word representation using Facebook's Quick text model library. This model uses a Bi-LSTM network and rating system. This depends on the posterior probability score in determining the </w:t>
      </w:r>
      <w:r w:rsidR="006B637C">
        <w:t>movie</w:t>
      </w:r>
      <w:r w:rsidRPr="00764FC1">
        <w:t xml:space="preserve"> genre. This paper divides the plot summary into several sentences and predicts the genre </w:t>
      </w:r>
      <w:r w:rsidRPr="00764FC1">
        <w:lastRenderedPageBreak/>
        <w:t>associated with each sentence. This model combines the decisions of all sentences to make a collective decision for a particular plot summary. This model uses a majority voting algorithm to make the final decision. This paper uses a document level and sentence level approach to predict film genre [14]. In this paper, a classification of film genres is made using the Hybrid Fusion Network (HFN) model. This model uses three fusion networks. First, a fusion network with single modal features for video and audio. Both feature multi-modal fusion networks based on shots. All three end fusion networks for video level decisions. The performance of the audio auxiliary modality is a major contribution in an effective ablation of film genre classification [15].</w:t>
      </w:r>
      <w:r w:rsidR="001D4E04">
        <w:t xml:space="preserve"> </w:t>
      </w:r>
      <w:r w:rsidRPr="00764FC1">
        <w:t>The combination of Natural Language Processing (NLP) and deep learning has been successful and he is able to classify subtitle genres that have more than one genre. This classification is used to classify text data into their genres while at the same time calculating the weight of the existence of genres in the text. This paper uses deep neural networks and NLP for the problem of movie classification. This classification uses a film script based on the classification of each scene [16].</w:t>
      </w:r>
    </w:p>
    <w:p w14:paraId="616D6DA8" w14:textId="77777777" w:rsidR="001C65A0" w:rsidRDefault="001C65A0" w:rsidP="001C65A0">
      <w:pPr>
        <w:rPr>
          <w:lang w:val="id-ID"/>
        </w:rPr>
      </w:pPr>
    </w:p>
    <w:p w14:paraId="3E14C004" w14:textId="77777777" w:rsidR="00C85DB4" w:rsidRDefault="00000000">
      <w:pPr>
        <w:pStyle w:val="JISEBIHeading1"/>
      </w:pPr>
      <w:commentRangeStart w:id="3"/>
      <w:proofErr w:type="spellStart"/>
      <w:r>
        <w:t>Methods</w:t>
      </w:r>
      <w:commentRangeEnd w:id="3"/>
      <w:proofErr w:type="spellEnd"/>
      <w:r w:rsidR="00C6459F">
        <w:rPr>
          <w:rStyle w:val="CommentReference"/>
          <w:smallCaps w:val="0"/>
          <w:kern w:val="0"/>
          <w:lang w:val="en-US"/>
        </w:rPr>
        <w:commentReference w:id="3"/>
      </w:r>
    </w:p>
    <w:p w14:paraId="3D172834" w14:textId="77777777" w:rsidR="001C65A0" w:rsidRPr="001C65A0" w:rsidRDefault="001C65A0" w:rsidP="001C65A0">
      <w:pPr>
        <w:ind w:firstLine="202"/>
        <w:rPr>
          <w:lang w:val="en-ID"/>
        </w:rPr>
      </w:pPr>
      <w:r w:rsidRPr="00764FC1">
        <w:t>The collection of data into datasets includes single-label, multi-label, unsupervised, and unbalanced data in the text classification model. Text classification takes some type of text as input. The text is represented as a vector by the pre-training model. Text representation aims to express pre-processed text and minimize information loss [17].</w:t>
      </w:r>
    </w:p>
    <w:p w14:paraId="3C6E290F" w14:textId="77777777" w:rsidR="001C65A0" w:rsidRPr="00764FC1" w:rsidRDefault="001C65A0" w:rsidP="001C65A0">
      <w:pPr>
        <w:pStyle w:val="Els-body-text"/>
        <w:widowControl w:val="0"/>
        <w:ind w:firstLine="0"/>
        <w:rPr>
          <w:b/>
          <w:noProof/>
        </w:rPr>
      </w:pPr>
      <w:bookmarkStart w:id="4" w:name="_Hlk132105468"/>
      <w:r w:rsidRPr="00764FC1">
        <w:rPr>
          <w:b/>
          <w:noProof/>
        </w:rPr>
        <w:drawing>
          <wp:anchor distT="0" distB="0" distL="114300" distR="114300" simplePos="0" relativeHeight="251659264" behindDoc="0" locked="0" layoutInCell="1" allowOverlap="1" wp14:anchorId="2BAB8485" wp14:editId="6E079BA2">
            <wp:simplePos x="0" y="0"/>
            <wp:positionH relativeFrom="column">
              <wp:posOffset>0</wp:posOffset>
            </wp:positionH>
            <wp:positionV relativeFrom="paragraph">
              <wp:posOffset>158750</wp:posOffset>
            </wp:positionV>
            <wp:extent cx="5727700" cy="1656080"/>
            <wp:effectExtent l="0" t="0" r="0" b="20320"/>
            <wp:wrapSquare wrapText="bothSides"/>
            <wp:docPr id="19" name="Diagram 1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bookmarkEnd w:id="4"/>
    </w:p>
    <w:p w14:paraId="6929F9F1" w14:textId="77777777" w:rsidR="001C65A0" w:rsidRPr="001C65A0" w:rsidRDefault="001C65A0" w:rsidP="001C65A0">
      <w:pPr>
        <w:pStyle w:val="Els-body-text"/>
        <w:widowControl w:val="0"/>
        <w:ind w:firstLine="0"/>
        <w:jc w:val="center"/>
        <w:rPr>
          <w:bCs/>
          <w:noProof/>
          <w:sz w:val="16"/>
          <w:szCs w:val="16"/>
        </w:rPr>
      </w:pPr>
      <w:r w:rsidRPr="001C65A0">
        <w:rPr>
          <w:bCs/>
          <w:noProof/>
          <w:sz w:val="16"/>
          <w:szCs w:val="16"/>
        </w:rPr>
        <w:t>Fig. 1. Structure</w:t>
      </w:r>
      <w:r>
        <w:rPr>
          <w:bCs/>
          <w:noProof/>
          <w:sz w:val="16"/>
          <w:szCs w:val="16"/>
        </w:rPr>
        <w:t xml:space="preserve"> o</w:t>
      </w:r>
      <w:r w:rsidRPr="001C65A0">
        <w:rPr>
          <w:bCs/>
          <w:noProof/>
          <w:sz w:val="16"/>
          <w:szCs w:val="16"/>
        </w:rPr>
        <w:t>f</w:t>
      </w:r>
      <w:r>
        <w:rPr>
          <w:bCs/>
          <w:noProof/>
          <w:sz w:val="16"/>
          <w:szCs w:val="16"/>
        </w:rPr>
        <w:t xml:space="preserve"> </w:t>
      </w:r>
      <w:r w:rsidR="00E07944">
        <w:rPr>
          <w:bCs/>
          <w:noProof/>
          <w:sz w:val="16"/>
          <w:szCs w:val="16"/>
        </w:rPr>
        <w:t>D</w:t>
      </w:r>
      <w:r w:rsidRPr="001C65A0">
        <w:rPr>
          <w:bCs/>
          <w:noProof/>
          <w:sz w:val="16"/>
          <w:szCs w:val="16"/>
        </w:rPr>
        <w:t xml:space="preserve">eep </w:t>
      </w:r>
      <w:r w:rsidR="00E07944">
        <w:rPr>
          <w:bCs/>
          <w:noProof/>
          <w:sz w:val="16"/>
          <w:szCs w:val="16"/>
        </w:rPr>
        <w:t>L</w:t>
      </w:r>
      <w:r w:rsidRPr="001C65A0">
        <w:rPr>
          <w:bCs/>
          <w:noProof/>
          <w:sz w:val="16"/>
          <w:szCs w:val="16"/>
        </w:rPr>
        <w:t>earning</w:t>
      </w:r>
    </w:p>
    <w:p w14:paraId="0A66760F" w14:textId="77777777" w:rsidR="006320B9" w:rsidRDefault="006320B9" w:rsidP="0099273D">
      <w:pPr>
        <w:pStyle w:val="Els-body-text"/>
        <w:widowControl w:val="0"/>
        <w:ind w:firstLine="0"/>
      </w:pPr>
      <w:bookmarkStart w:id="5" w:name="_Hlk132105609"/>
    </w:p>
    <w:p w14:paraId="17CBD952" w14:textId="77777777" w:rsidR="006320B9" w:rsidRDefault="0099273D" w:rsidP="006320B9">
      <w:pPr>
        <w:pStyle w:val="Els-body-text"/>
        <w:widowControl w:val="0"/>
        <w:ind w:firstLine="202"/>
      </w:pPr>
      <w:r w:rsidRPr="00764FC1">
        <w:t xml:space="preserve">Deep Learning requires a large amount of training data with the same number of parameters. Long-short term memory network (LSTM) is a subset of recurrent neural networks or RNNs. LSTM advanced in sequential data operations, being able to predict words based on past information, information that has been stored for a long time, and delete information that is no longer relevant. LSTM is more efficient in carrying out classifications based on a certain time sequence [18]. </w:t>
      </w:r>
    </w:p>
    <w:bookmarkEnd w:id="5"/>
    <w:p w14:paraId="025CD74A" w14:textId="77777777" w:rsidR="0099273D" w:rsidRPr="00764FC1" w:rsidRDefault="0099273D" w:rsidP="0099273D">
      <w:pPr>
        <w:pStyle w:val="Els-body-text"/>
        <w:widowControl w:val="0"/>
        <w:ind w:firstLine="0"/>
        <w:jc w:val="center"/>
      </w:pPr>
    </w:p>
    <w:p w14:paraId="3EBBE3B6" w14:textId="77777777" w:rsidR="0099273D" w:rsidRPr="00764FC1" w:rsidRDefault="0099273D" w:rsidP="0099273D">
      <w:pPr>
        <w:pStyle w:val="BodyText"/>
        <w:widowControl w:val="0"/>
        <w:adjustRightInd w:val="0"/>
        <w:snapToGrid w:val="0"/>
        <w:jc w:val="center"/>
        <w:rPr>
          <w:lang w:eastAsia="zh-CN"/>
        </w:rPr>
      </w:pPr>
      <w:r w:rsidRPr="00764FC1">
        <w:rPr>
          <w:noProof/>
          <w:lang w:eastAsia="zh-CN"/>
        </w:rPr>
        <w:drawing>
          <wp:inline distT="0" distB="0" distL="0" distR="0" wp14:anchorId="34EA9455" wp14:editId="26494BBC">
            <wp:extent cx="4715510" cy="213423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5510" cy="2134235"/>
                    </a:xfrm>
                    <a:prstGeom prst="rect">
                      <a:avLst/>
                    </a:prstGeom>
                    <a:noFill/>
                  </pic:spPr>
                </pic:pic>
              </a:graphicData>
            </a:graphic>
          </wp:inline>
        </w:drawing>
      </w:r>
    </w:p>
    <w:p w14:paraId="491B8EF1" w14:textId="77777777" w:rsidR="001C65A0" w:rsidRDefault="0099273D" w:rsidP="0099273D">
      <w:pPr>
        <w:ind w:firstLine="202"/>
        <w:jc w:val="center"/>
        <w:rPr>
          <w:sz w:val="16"/>
          <w:szCs w:val="16"/>
          <w:lang w:eastAsia="zh-CN"/>
        </w:rPr>
      </w:pPr>
      <w:r w:rsidRPr="0099273D">
        <w:rPr>
          <w:rFonts w:hint="eastAsia"/>
          <w:sz w:val="16"/>
          <w:szCs w:val="16"/>
          <w:lang w:eastAsia="zh-CN"/>
        </w:rPr>
        <w:t xml:space="preserve">Fig. </w:t>
      </w:r>
      <w:r w:rsidRPr="0099273D">
        <w:rPr>
          <w:sz w:val="16"/>
          <w:szCs w:val="16"/>
          <w:lang w:eastAsia="zh-CN"/>
        </w:rPr>
        <w:t>2</w:t>
      </w:r>
      <w:r w:rsidRPr="0099273D">
        <w:rPr>
          <w:rFonts w:hint="eastAsia"/>
          <w:sz w:val="16"/>
          <w:szCs w:val="16"/>
          <w:lang w:eastAsia="zh-CN"/>
        </w:rPr>
        <w:t xml:space="preserve">. </w:t>
      </w:r>
      <w:r w:rsidRPr="0099273D">
        <w:rPr>
          <w:sz w:val="16"/>
          <w:szCs w:val="16"/>
          <w:lang w:eastAsia="zh-CN"/>
        </w:rPr>
        <w:t xml:space="preserve">Structure of </w:t>
      </w:r>
      <w:r w:rsidR="0023033F">
        <w:rPr>
          <w:sz w:val="16"/>
          <w:szCs w:val="16"/>
          <w:lang w:eastAsia="zh-CN"/>
        </w:rPr>
        <w:t>LSTM</w:t>
      </w:r>
      <w:r w:rsidRPr="0099273D">
        <w:rPr>
          <w:sz w:val="16"/>
          <w:szCs w:val="16"/>
          <w:lang w:eastAsia="zh-CN"/>
        </w:rPr>
        <w:t xml:space="preserve"> </w:t>
      </w:r>
      <w:r w:rsidR="00E07944">
        <w:rPr>
          <w:sz w:val="16"/>
          <w:szCs w:val="16"/>
          <w:lang w:eastAsia="zh-CN"/>
        </w:rPr>
        <w:t>N</w:t>
      </w:r>
      <w:r w:rsidRPr="0099273D">
        <w:rPr>
          <w:sz w:val="16"/>
          <w:szCs w:val="16"/>
          <w:lang w:eastAsia="zh-CN"/>
        </w:rPr>
        <w:t>etwork</w:t>
      </w:r>
    </w:p>
    <w:p w14:paraId="41478B84" w14:textId="77777777" w:rsidR="00D74559" w:rsidRDefault="00D74559" w:rsidP="00D74559">
      <w:pPr>
        <w:ind w:firstLine="0"/>
        <w:rPr>
          <w:sz w:val="16"/>
          <w:szCs w:val="16"/>
          <w:lang w:eastAsia="zh-CN"/>
        </w:rPr>
      </w:pPr>
    </w:p>
    <w:p w14:paraId="70C02A3B" w14:textId="77777777" w:rsidR="009A3A51" w:rsidRDefault="009A3A51" w:rsidP="00D74559">
      <w:pPr>
        <w:ind w:firstLine="0"/>
        <w:rPr>
          <w:sz w:val="16"/>
          <w:szCs w:val="16"/>
          <w:lang w:eastAsia="zh-CN"/>
        </w:rPr>
      </w:pPr>
      <w:r w:rsidRPr="00764FC1">
        <w:lastRenderedPageBreak/>
        <w:t>The Long Short-Term Memory (LSTM) network has been expanded to transfer learning. Specifically, an LSTM with 6 layers: token embedding layer, character embedding layer, character LSTM layer, token LSTM layer, fully connected layer and sequence optimization layer [19]. LSTM has gates: forget gate, input gate, and output gate. First, the forget gate functions to remove some irrelevant and unnecessary information. This gate function can display a complete, actual and appropriate set of information. Second, the input gate is responsible for entering useful information to support the accuracy of the data. This task is to add previously selected information through the forget gate. In the input gate then known as the input modulation gate. The input modulation gate functions to modulate the existing information, thereby reducing the convergence speed. Third, the output gate whose job is to produce information about complete and actual data [20].</w:t>
      </w:r>
      <w:r>
        <w:t xml:space="preserve"> </w:t>
      </w:r>
    </w:p>
    <w:p w14:paraId="17210D20" w14:textId="77777777" w:rsidR="006320B9" w:rsidRDefault="006320B9" w:rsidP="0099273D">
      <w:pPr>
        <w:ind w:firstLine="202"/>
        <w:jc w:val="center"/>
        <w:rPr>
          <w:sz w:val="16"/>
          <w:szCs w:val="16"/>
          <w:lang w:eastAsia="zh-CN"/>
        </w:rPr>
      </w:pPr>
    </w:p>
    <w:p w14:paraId="6A01497B" w14:textId="77777777" w:rsidR="00F75EED" w:rsidRPr="003341AC" w:rsidRDefault="00F75EED" w:rsidP="00F75EED">
      <w:pPr>
        <w:pStyle w:val="BodyText"/>
        <w:widowControl w:val="0"/>
        <w:adjustRightInd w:val="0"/>
        <w:snapToGrid w:val="0"/>
        <w:jc w:val="center"/>
        <w:rPr>
          <w:noProof/>
          <w:color w:val="212121"/>
          <w:lang w:eastAsia="en-ID"/>
        </w:rPr>
      </w:pPr>
      <w:r w:rsidRPr="003341AC">
        <w:rPr>
          <w:noProof/>
          <w:color w:val="212121"/>
          <w:lang w:eastAsia="en-ID"/>
        </w:rPr>
        <w:drawing>
          <wp:inline distT="0" distB="0" distL="0" distR="0" wp14:anchorId="64EB3061" wp14:editId="2DABE536">
            <wp:extent cx="3838575" cy="2271395"/>
            <wp:effectExtent l="0" t="0" r="0" b="14605"/>
            <wp:docPr id="21" name="Diagram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E6CF11D" w14:textId="77777777" w:rsidR="00F75EED" w:rsidRPr="00A4087B" w:rsidRDefault="00F75EED" w:rsidP="00F75EED">
      <w:pPr>
        <w:pStyle w:val="Els-body-text"/>
        <w:widowControl w:val="0"/>
        <w:ind w:firstLine="0"/>
        <w:jc w:val="center"/>
        <w:rPr>
          <w:b/>
          <w:noProof/>
          <w:sz w:val="16"/>
          <w:szCs w:val="16"/>
        </w:rPr>
      </w:pPr>
      <w:r w:rsidRPr="00A4087B">
        <w:rPr>
          <w:rFonts w:hint="eastAsia"/>
          <w:sz w:val="16"/>
          <w:szCs w:val="16"/>
          <w:lang w:eastAsia="zh-CN"/>
        </w:rPr>
        <w:t xml:space="preserve">Fig. </w:t>
      </w:r>
      <w:r w:rsidRPr="00A4087B">
        <w:rPr>
          <w:sz w:val="16"/>
          <w:szCs w:val="16"/>
          <w:lang w:eastAsia="zh-CN"/>
        </w:rPr>
        <w:t>3</w:t>
      </w:r>
      <w:r w:rsidRPr="00A4087B">
        <w:rPr>
          <w:rFonts w:hint="eastAsia"/>
          <w:sz w:val="16"/>
          <w:szCs w:val="16"/>
          <w:lang w:eastAsia="zh-CN"/>
        </w:rPr>
        <w:t xml:space="preserve">. </w:t>
      </w:r>
      <w:r w:rsidRPr="00A4087B">
        <w:rPr>
          <w:sz w:val="16"/>
          <w:szCs w:val="16"/>
          <w:lang w:eastAsia="zh-CN"/>
        </w:rPr>
        <w:t>Deep Learning Model</w:t>
      </w:r>
    </w:p>
    <w:p w14:paraId="446AC1EC" w14:textId="77777777" w:rsidR="00F75EED" w:rsidRDefault="00F75EED" w:rsidP="00F75EED">
      <w:pPr>
        <w:pStyle w:val="Els-body-text"/>
        <w:widowControl w:val="0"/>
        <w:spacing w:line="240" w:lineRule="auto"/>
      </w:pPr>
    </w:p>
    <w:p w14:paraId="4E9E5326" w14:textId="77777777" w:rsidR="009A3A51" w:rsidRDefault="009A3A51" w:rsidP="009A3A51">
      <w:pPr>
        <w:ind w:firstLine="202"/>
        <w:rPr>
          <w:sz w:val="16"/>
          <w:szCs w:val="16"/>
          <w:lang w:eastAsia="zh-CN"/>
        </w:rPr>
      </w:pPr>
      <w:r w:rsidRPr="003341AC">
        <w:t>In deep learning, a computer will study various models and classify their tasks based on the data collected. The data can be sequential text data (sequence data). Deep learning automatically represents data sequences without introducing code rules or human domain knowledge. Deep learning is used to facilitate activities with the help of machines and artificial intelligence. Deep learning was created to make the performance of unstructured data more optimal in an application. Deep learning can be interpreted as a technique in machine learning that directs a computer or machine system to work like a natural human, namely by studying situations with certain learning or programming.</w:t>
      </w:r>
      <w:r>
        <w:t xml:space="preserve"> </w:t>
      </w:r>
      <w:r w:rsidRPr="003341AC">
        <w:t>Classified data objects are problems that often arise in the classification process. Data is represented features with appropriate labels to obtain accuracy in performing classification [21].</w:t>
      </w:r>
      <w:r>
        <w:t xml:space="preserve"> </w:t>
      </w:r>
    </w:p>
    <w:p w14:paraId="2AE8BF88" w14:textId="77777777" w:rsidR="009A3A51" w:rsidRPr="003341AC" w:rsidRDefault="009A3A51" w:rsidP="00F75EED">
      <w:pPr>
        <w:pStyle w:val="Els-body-text"/>
        <w:widowControl w:val="0"/>
        <w:spacing w:line="240" w:lineRule="auto"/>
      </w:pPr>
    </w:p>
    <w:p w14:paraId="3E089F5F" w14:textId="77777777" w:rsidR="00F75EED" w:rsidRPr="003341AC" w:rsidRDefault="00F75EED" w:rsidP="00F75EED">
      <w:pPr>
        <w:pStyle w:val="BodyText"/>
        <w:widowControl w:val="0"/>
        <w:adjustRightInd w:val="0"/>
        <w:snapToGrid w:val="0"/>
        <w:jc w:val="center"/>
        <w:rPr>
          <w:noProof/>
          <w:color w:val="212121"/>
          <w:lang w:eastAsia="en-ID"/>
        </w:rPr>
      </w:pPr>
      <w:r w:rsidRPr="003341AC">
        <w:rPr>
          <w:noProof/>
          <w:color w:val="212121"/>
          <w:lang w:eastAsia="en-ID"/>
        </w:rPr>
        <w:drawing>
          <wp:inline distT="0" distB="0" distL="0" distR="0" wp14:anchorId="368518A4" wp14:editId="2B0F251E">
            <wp:extent cx="4451350" cy="2314575"/>
            <wp:effectExtent l="0" t="0" r="0" b="9525"/>
            <wp:docPr id="22" name="Diagram 2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BD6C69E" w14:textId="77777777" w:rsidR="006320B9" w:rsidRDefault="00F75EED" w:rsidP="00F75EED">
      <w:pPr>
        <w:ind w:firstLine="202"/>
        <w:jc w:val="center"/>
        <w:rPr>
          <w:sz w:val="16"/>
          <w:szCs w:val="16"/>
          <w:lang w:eastAsia="zh-CN"/>
        </w:rPr>
      </w:pPr>
      <w:r w:rsidRPr="00F75EED">
        <w:rPr>
          <w:rFonts w:hint="eastAsia"/>
          <w:sz w:val="16"/>
          <w:szCs w:val="16"/>
          <w:lang w:eastAsia="zh-CN"/>
        </w:rPr>
        <w:t xml:space="preserve">Fig. </w:t>
      </w:r>
      <w:r w:rsidRPr="00F75EED">
        <w:rPr>
          <w:sz w:val="16"/>
          <w:szCs w:val="16"/>
          <w:lang w:eastAsia="zh-CN"/>
        </w:rPr>
        <w:t>4</w:t>
      </w:r>
      <w:r w:rsidRPr="00F75EED">
        <w:rPr>
          <w:rFonts w:hint="eastAsia"/>
          <w:sz w:val="16"/>
          <w:szCs w:val="16"/>
          <w:lang w:eastAsia="zh-CN"/>
        </w:rPr>
        <w:t xml:space="preserve">. </w:t>
      </w:r>
      <w:r w:rsidRPr="00F75EED">
        <w:rPr>
          <w:sz w:val="16"/>
          <w:szCs w:val="16"/>
          <w:lang w:eastAsia="zh-CN"/>
        </w:rPr>
        <w:t>LSTM Model</w:t>
      </w:r>
    </w:p>
    <w:p w14:paraId="298E83B3" w14:textId="77777777" w:rsidR="00D74559" w:rsidRDefault="00D74559" w:rsidP="00D74559">
      <w:pPr>
        <w:ind w:firstLine="0"/>
        <w:rPr>
          <w:sz w:val="16"/>
          <w:szCs w:val="16"/>
          <w:lang w:eastAsia="zh-CN"/>
        </w:rPr>
      </w:pPr>
    </w:p>
    <w:p w14:paraId="5B5F3DDF" w14:textId="77777777" w:rsidR="009A3A51" w:rsidRDefault="009A3A51" w:rsidP="00D74559">
      <w:pPr>
        <w:ind w:firstLine="0"/>
      </w:pPr>
      <w:r w:rsidRPr="005F5462">
        <w:lastRenderedPageBreak/>
        <w:t>Steps in using the LSTM network are first, convert the text data into a numeric sequence. This can be done using word encodings which map documents to a sequence of numeric indexes. Second, insert the word insert layer or embed the word in the network. Third, word embedding to map words in the vocabulary to numeric vectors. Fourth, embedding words to capture semantic details from word to word. This means that words with the same meaning have similar vectors. It is necessary to model the relationship between words through vector arithmetic.</w:t>
      </w:r>
    </w:p>
    <w:p w14:paraId="6FD577AA" w14:textId="77777777" w:rsidR="001E60F7" w:rsidRDefault="001E60F7" w:rsidP="001E60F7">
      <w:pPr>
        <w:ind w:firstLine="0"/>
        <w:jc w:val="center"/>
        <w:rPr>
          <w:sz w:val="16"/>
          <w:szCs w:val="16"/>
          <w:lang w:val="en-ID"/>
        </w:rPr>
      </w:pPr>
      <w:r w:rsidRPr="00027DBD">
        <w:rPr>
          <w:noProof/>
          <w:color w:val="212121"/>
          <w:lang w:eastAsia="en-ID"/>
        </w:rPr>
        <w:drawing>
          <wp:inline distT="0" distB="0" distL="0" distR="0" wp14:anchorId="7F0FCC0F" wp14:editId="1C144553">
            <wp:extent cx="5486400" cy="4676775"/>
            <wp:effectExtent l="5715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B5CA4EC" w14:textId="77777777" w:rsidR="001E60F7" w:rsidRDefault="001E60F7" w:rsidP="001E60F7">
      <w:pPr>
        <w:ind w:firstLine="202"/>
        <w:jc w:val="center"/>
        <w:rPr>
          <w:sz w:val="16"/>
          <w:szCs w:val="16"/>
          <w:lang w:eastAsia="zh-CN"/>
        </w:rPr>
      </w:pPr>
      <w:r w:rsidRPr="00F75EED">
        <w:rPr>
          <w:rFonts w:hint="eastAsia"/>
          <w:sz w:val="16"/>
          <w:szCs w:val="16"/>
          <w:lang w:eastAsia="zh-CN"/>
        </w:rPr>
        <w:t xml:space="preserve">Fig. </w:t>
      </w:r>
      <w:r>
        <w:rPr>
          <w:sz w:val="16"/>
          <w:szCs w:val="16"/>
          <w:lang w:eastAsia="zh-CN"/>
        </w:rPr>
        <w:t>5</w:t>
      </w:r>
      <w:r w:rsidRPr="00F75EED">
        <w:rPr>
          <w:rFonts w:hint="eastAsia"/>
          <w:sz w:val="16"/>
          <w:szCs w:val="16"/>
          <w:lang w:eastAsia="zh-CN"/>
        </w:rPr>
        <w:t xml:space="preserve">. </w:t>
      </w:r>
      <w:r>
        <w:rPr>
          <w:sz w:val="16"/>
          <w:szCs w:val="16"/>
          <w:lang w:eastAsia="zh-CN"/>
        </w:rPr>
        <w:t xml:space="preserve">Framework </w:t>
      </w:r>
      <w:r w:rsidRPr="00F75EED">
        <w:rPr>
          <w:sz w:val="16"/>
          <w:szCs w:val="16"/>
          <w:lang w:eastAsia="zh-CN"/>
        </w:rPr>
        <w:t>Model</w:t>
      </w:r>
    </w:p>
    <w:p w14:paraId="5C2FEECA" w14:textId="77777777" w:rsidR="00D74559" w:rsidRDefault="00D74559" w:rsidP="001E60F7">
      <w:pPr>
        <w:ind w:firstLine="202"/>
        <w:jc w:val="center"/>
        <w:rPr>
          <w:sz w:val="16"/>
          <w:szCs w:val="16"/>
          <w:lang w:eastAsia="zh-CN"/>
        </w:rPr>
      </w:pPr>
    </w:p>
    <w:p w14:paraId="35E89B5E" w14:textId="77777777" w:rsidR="001E60F7" w:rsidRDefault="001E60F7" w:rsidP="00D74559">
      <w:pPr>
        <w:ind w:firstLine="0"/>
        <w:rPr>
          <w:sz w:val="16"/>
          <w:szCs w:val="16"/>
          <w:lang w:val="en-ID"/>
        </w:rPr>
      </w:pPr>
    </w:p>
    <w:p w14:paraId="379D32C6" w14:textId="77777777" w:rsidR="00D74559" w:rsidRPr="001571FB" w:rsidRDefault="00D74559" w:rsidP="00D74559">
      <w:pPr>
        <w:ind w:firstLine="202"/>
        <w:rPr>
          <w:lang w:val="en-ID"/>
        </w:rPr>
      </w:pPr>
      <w:r w:rsidRPr="006F44DD">
        <w:rPr>
          <w:szCs w:val="16"/>
        </w:rPr>
        <w:t xml:space="preserve">Most of the deep learning works using the neural network method. This is also called deep neural networks, which work on a large number of levels or layers. As an illustration, traditional neural networks only have 2-3 layers available. Meanwhile, for deep neural networks there are more than 150 layers. Deep Neural Networks (DNNs) consist of artificial neural networks that simulate the human brain to automatically learn high-level features from data. </w:t>
      </w:r>
    </w:p>
    <w:p w14:paraId="24B1B6AA" w14:textId="77777777" w:rsidR="00D74559" w:rsidRDefault="00D74559" w:rsidP="00D74559">
      <w:pPr>
        <w:ind w:firstLine="0"/>
        <w:rPr>
          <w:sz w:val="16"/>
          <w:szCs w:val="16"/>
          <w:lang w:val="en-ID"/>
        </w:rPr>
      </w:pPr>
      <w:r>
        <w:rPr>
          <w:sz w:val="16"/>
          <w:szCs w:val="16"/>
          <w:lang w:val="en-ID"/>
        </w:rPr>
        <w:t xml:space="preserve"> </w:t>
      </w:r>
    </w:p>
    <w:p w14:paraId="50B95E57" w14:textId="77777777" w:rsidR="001571FB" w:rsidRDefault="001571FB" w:rsidP="001571FB">
      <w:pPr>
        <w:pStyle w:val="Heading1"/>
      </w:pPr>
      <w:r>
        <w:t>Results</w:t>
      </w:r>
      <w:r w:rsidR="003238A8">
        <w:t xml:space="preserve"> and Discussion</w:t>
      </w:r>
    </w:p>
    <w:p w14:paraId="72650D7D" w14:textId="77777777" w:rsidR="00C85DB4" w:rsidRDefault="001A1945">
      <w:pPr>
        <w:pStyle w:val="JISEBIHeading2"/>
      </w:pPr>
      <w:r>
        <w:rPr>
          <w:lang w:val="en-US"/>
        </w:rPr>
        <w:t>Load Data</w:t>
      </w:r>
      <w:r>
        <w:t xml:space="preserve"> </w:t>
      </w:r>
    </w:p>
    <w:p w14:paraId="29C3651B" w14:textId="77777777" w:rsidR="001A1945" w:rsidRDefault="001A1945" w:rsidP="001A1945">
      <w:pPr>
        <w:ind w:firstLine="202"/>
      </w:pPr>
      <w:r w:rsidRPr="006F44DD">
        <w:t xml:space="preserve">Import data by inputting sequential text data (sequence data). </w:t>
      </w:r>
      <w:commentRangeStart w:id="6"/>
      <w:r w:rsidRPr="006F44DD">
        <w:t>This data contains textual descriptions with specific labels (Indonesia movie dataset, csv format, 8 x 11 table, and 1273 record form Kaggle).</w:t>
      </w:r>
      <w:commentRangeEnd w:id="6"/>
      <w:r w:rsidR="00C6459F">
        <w:rPr>
          <w:rStyle w:val="CommentReference"/>
        </w:rPr>
        <w:commentReference w:id="6"/>
      </w:r>
      <w:r w:rsidRPr="006F44DD">
        <w:t xml:space="preserve"> To import this text data by changing the text type to 'string'. The results are shown in Table 1.</w:t>
      </w:r>
    </w:p>
    <w:p w14:paraId="480A777A" w14:textId="77777777" w:rsidR="00D74559" w:rsidRDefault="00D74559" w:rsidP="001A1945">
      <w:pPr>
        <w:ind w:firstLine="202"/>
      </w:pPr>
    </w:p>
    <w:p w14:paraId="549665C6" w14:textId="77777777" w:rsidR="00D74559" w:rsidRDefault="00D74559" w:rsidP="001A1945">
      <w:pPr>
        <w:ind w:firstLine="202"/>
      </w:pPr>
    </w:p>
    <w:p w14:paraId="28CB50B2" w14:textId="77777777" w:rsidR="00D74559" w:rsidRDefault="00D74559" w:rsidP="001A1945">
      <w:pPr>
        <w:ind w:firstLine="202"/>
      </w:pPr>
    </w:p>
    <w:p w14:paraId="1AE3887E" w14:textId="77777777" w:rsidR="00D74559" w:rsidRPr="006F44DD" w:rsidRDefault="00D74559" w:rsidP="001A1945">
      <w:pPr>
        <w:ind w:firstLine="202"/>
      </w:pPr>
    </w:p>
    <w:p w14:paraId="25F81CB9" w14:textId="77777777" w:rsidR="001A1945" w:rsidRDefault="001A1945" w:rsidP="001A1945">
      <w:pPr>
        <w:pStyle w:val="Caption"/>
        <w:spacing w:before="240"/>
        <w:jc w:val="center"/>
        <w:rPr>
          <w:lang w:val="id-ID"/>
        </w:rPr>
      </w:pPr>
      <w:r>
        <w:lastRenderedPageBreak/>
        <w:t xml:space="preserve">TABLE </w:t>
      </w:r>
      <w:r>
        <w:rPr>
          <w:noProof/>
          <w:lang w:val="id-ID"/>
        </w:rPr>
        <w:t>1</w:t>
      </w:r>
    </w:p>
    <w:p w14:paraId="3A729B9B" w14:textId="77777777" w:rsidR="001A1945" w:rsidRDefault="001A1945" w:rsidP="001A1945">
      <w:pPr>
        <w:pStyle w:val="TableTitle"/>
      </w:pPr>
      <w:r>
        <w:t xml:space="preserve">Load Data   </w:t>
      </w:r>
    </w:p>
    <w:tbl>
      <w:tblPr>
        <w:tblW w:w="0" w:type="auto"/>
        <w:jc w:val="center"/>
        <w:tblLook w:val="04A0" w:firstRow="1" w:lastRow="0" w:firstColumn="1" w:lastColumn="0" w:noHBand="0" w:noVBand="1"/>
      </w:tblPr>
      <w:tblGrid>
        <w:gridCol w:w="375"/>
        <w:gridCol w:w="281"/>
        <w:gridCol w:w="8704"/>
      </w:tblGrid>
      <w:tr w:rsidR="001A1945" w14:paraId="0E9026EE" w14:textId="77777777" w:rsidTr="002578D3">
        <w:trPr>
          <w:trHeight w:val="227"/>
          <w:jc w:val="center"/>
        </w:trPr>
        <w:tc>
          <w:tcPr>
            <w:tcW w:w="563" w:type="dxa"/>
            <w:gridSpan w:val="2"/>
            <w:tcBorders>
              <w:top w:val="single" w:sz="4" w:space="0" w:color="auto"/>
              <w:right w:val="nil"/>
            </w:tcBorders>
            <w:vAlign w:val="center"/>
          </w:tcPr>
          <w:p w14:paraId="59C85E33" w14:textId="77777777" w:rsidR="001A1945" w:rsidRDefault="001A1945" w:rsidP="001A1945">
            <w:pPr>
              <w:ind w:firstLine="0"/>
              <w:jc w:val="center"/>
              <w:rPr>
                <w:color w:val="000000"/>
                <w:sz w:val="16"/>
                <w:szCs w:val="16"/>
              </w:rPr>
            </w:pPr>
            <w:r>
              <w:rPr>
                <w:color w:val="000000"/>
                <w:sz w:val="16"/>
                <w:szCs w:val="16"/>
              </w:rPr>
              <w:t>No</w:t>
            </w:r>
          </w:p>
        </w:tc>
        <w:tc>
          <w:tcPr>
            <w:tcW w:w="8797" w:type="dxa"/>
            <w:tcBorders>
              <w:top w:val="single" w:sz="4" w:space="0" w:color="auto"/>
              <w:left w:val="nil"/>
            </w:tcBorders>
            <w:shd w:val="clear" w:color="auto" w:fill="auto"/>
            <w:noWrap/>
            <w:vAlign w:val="center"/>
          </w:tcPr>
          <w:p w14:paraId="76D2C302" w14:textId="77777777" w:rsidR="001A1945" w:rsidRDefault="001A1945" w:rsidP="001A1945">
            <w:pPr>
              <w:jc w:val="center"/>
              <w:rPr>
                <w:color w:val="000000"/>
                <w:sz w:val="16"/>
                <w:szCs w:val="16"/>
              </w:rPr>
            </w:pPr>
            <w:r>
              <w:rPr>
                <w:color w:val="000000"/>
                <w:sz w:val="16"/>
                <w:szCs w:val="16"/>
              </w:rPr>
              <w:t>Synopsis</w:t>
            </w:r>
          </w:p>
        </w:tc>
      </w:tr>
      <w:tr w:rsidR="001A1945" w14:paraId="726CD13F" w14:textId="77777777" w:rsidTr="002578D3">
        <w:trPr>
          <w:trHeight w:val="227"/>
          <w:jc w:val="center"/>
        </w:trPr>
        <w:tc>
          <w:tcPr>
            <w:tcW w:w="374" w:type="dxa"/>
            <w:tcBorders>
              <w:top w:val="single" w:sz="4" w:space="0" w:color="auto"/>
              <w:right w:val="nil"/>
            </w:tcBorders>
            <w:vAlign w:val="center"/>
          </w:tcPr>
          <w:p w14:paraId="4B322E09" w14:textId="77777777" w:rsidR="001A1945" w:rsidRDefault="001A1945" w:rsidP="001A1945">
            <w:pPr>
              <w:jc w:val="left"/>
              <w:rPr>
                <w:color w:val="000000"/>
                <w:sz w:val="16"/>
                <w:szCs w:val="16"/>
              </w:rPr>
            </w:pPr>
            <w:r>
              <w:rPr>
                <w:color w:val="000000"/>
                <w:sz w:val="16"/>
                <w:szCs w:val="16"/>
              </w:rPr>
              <w:t>1</w:t>
            </w:r>
          </w:p>
        </w:tc>
        <w:tc>
          <w:tcPr>
            <w:tcW w:w="8986" w:type="dxa"/>
            <w:gridSpan w:val="2"/>
            <w:tcBorders>
              <w:top w:val="single" w:sz="4" w:space="0" w:color="auto"/>
              <w:left w:val="nil"/>
            </w:tcBorders>
            <w:shd w:val="clear" w:color="auto" w:fill="auto"/>
            <w:noWrap/>
            <w:vAlign w:val="center"/>
          </w:tcPr>
          <w:p w14:paraId="5F1CE43D" w14:textId="77777777" w:rsidR="001A1945" w:rsidRDefault="001A1945" w:rsidP="001A1945">
            <w:pPr>
              <w:ind w:firstLine="0"/>
              <w:rPr>
                <w:color w:val="000000"/>
                <w:sz w:val="16"/>
                <w:szCs w:val="16"/>
              </w:rPr>
            </w:pPr>
            <w:proofErr w:type="spellStart"/>
            <w:r w:rsidRPr="00596622">
              <w:rPr>
                <w:sz w:val="16"/>
                <w:szCs w:val="16"/>
              </w:rPr>
              <w:t>Ayudia</w:t>
            </w:r>
            <w:proofErr w:type="spellEnd"/>
            <w:r w:rsidRPr="00596622">
              <w:rPr>
                <w:sz w:val="16"/>
                <w:szCs w:val="16"/>
              </w:rPr>
              <w:t xml:space="preserve"> (</w:t>
            </w:r>
            <w:proofErr w:type="spellStart"/>
            <w:r w:rsidRPr="00596622">
              <w:rPr>
                <w:sz w:val="16"/>
                <w:szCs w:val="16"/>
              </w:rPr>
              <w:t>Mawar</w:t>
            </w:r>
            <w:proofErr w:type="spellEnd"/>
            <w:r w:rsidRPr="00596622">
              <w:rPr>
                <w:sz w:val="16"/>
                <w:szCs w:val="16"/>
              </w:rPr>
              <w:t xml:space="preserve"> De Jongh) is not satisfied enough in enjoying the moment as a wife, but she suddenly becomes pregnant. Her personality changes completely and becomes lazy and super sensitive</w:t>
            </w:r>
          </w:p>
        </w:tc>
      </w:tr>
      <w:tr w:rsidR="001A1945" w14:paraId="0B623393" w14:textId="77777777" w:rsidTr="001A1945">
        <w:trPr>
          <w:trHeight w:val="227"/>
          <w:jc w:val="center"/>
        </w:trPr>
        <w:tc>
          <w:tcPr>
            <w:tcW w:w="0" w:type="auto"/>
            <w:tcBorders>
              <w:right w:val="nil"/>
            </w:tcBorders>
            <w:vAlign w:val="center"/>
          </w:tcPr>
          <w:p w14:paraId="53A45CF7" w14:textId="77777777" w:rsidR="001A1945" w:rsidRDefault="001A1945" w:rsidP="001A1945">
            <w:pPr>
              <w:rPr>
                <w:color w:val="000000"/>
                <w:sz w:val="16"/>
                <w:szCs w:val="16"/>
              </w:rPr>
            </w:pPr>
            <w:r>
              <w:rPr>
                <w:color w:val="000000"/>
                <w:sz w:val="16"/>
                <w:szCs w:val="16"/>
              </w:rPr>
              <w:t>2</w:t>
            </w:r>
          </w:p>
        </w:tc>
        <w:tc>
          <w:tcPr>
            <w:tcW w:w="0" w:type="auto"/>
            <w:gridSpan w:val="2"/>
            <w:tcBorders>
              <w:top w:val="nil"/>
              <w:left w:val="nil"/>
            </w:tcBorders>
            <w:shd w:val="clear" w:color="auto" w:fill="auto"/>
            <w:noWrap/>
            <w:vAlign w:val="center"/>
          </w:tcPr>
          <w:p w14:paraId="638F4BF7" w14:textId="77777777" w:rsidR="001A1945" w:rsidRDefault="001A1945" w:rsidP="001A1945">
            <w:pPr>
              <w:ind w:firstLine="0"/>
              <w:rPr>
                <w:color w:val="000000"/>
                <w:sz w:val="16"/>
                <w:szCs w:val="16"/>
              </w:rPr>
            </w:pPr>
            <w:r w:rsidRPr="00596622">
              <w:rPr>
                <w:sz w:val="16"/>
                <w:szCs w:val="16"/>
              </w:rPr>
              <w:t>After apparent death, Siena is able to see signs that people will die. However, her friends did not believe in her abilities. Then, the sign appeared on her and those closest to her</w:t>
            </w:r>
          </w:p>
        </w:tc>
      </w:tr>
      <w:tr w:rsidR="001A1945" w14:paraId="0E4408B4" w14:textId="77777777" w:rsidTr="001A1945">
        <w:trPr>
          <w:trHeight w:val="227"/>
          <w:jc w:val="center"/>
        </w:trPr>
        <w:tc>
          <w:tcPr>
            <w:tcW w:w="0" w:type="auto"/>
            <w:tcBorders>
              <w:right w:val="nil"/>
            </w:tcBorders>
            <w:vAlign w:val="center"/>
          </w:tcPr>
          <w:p w14:paraId="51615702" w14:textId="77777777" w:rsidR="001A1945" w:rsidRDefault="001A1945" w:rsidP="001A1945">
            <w:pPr>
              <w:rPr>
                <w:color w:val="000000"/>
                <w:sz w:val="16"/>
                <w:szCs w:val="16"/>
              </w:rPr>
            </w:pPr>
            <w:r>
              <w:rPr>
                <w:color w:val="000000"/>
                <w:sz w:val="16"/>
                <w:szCs w:val="16"/>
              </w:rPr>
              <w:t>3</w:t>
            </w:r>
          </w:p>
        </w:tc>
        <w:tc>
          <w:tcPr>
            <w:tcW w:w="0" w:type="auto"/>
            <w:gridSpan w:val="2"/>
            <w:tcBorders>
              <w:top w:val="nil"/>
              <w:left w:val="nil"/>
            </w:tcBorders>
            <w:shd w:val="clear" w:color="auto" w:fill="auto"/>
            <w:noWrap/>
            <w:vAlign w:val="center"/>
          </w:tcPr>
          <w:p w14:paraId="1E53C1F1" w14:textId="77777777" w:rsidR="001A1945" w:rsidRDefault="001A1945" w:rsidP="001A1945">
            <w:pPr>
              <w:ind w:firstLine="0"/>
              <w:rPr>
                <w:color w:val="000000"/>
                <w:sz w:val="16"/>
                <w:szCs w:val="16"/>
              </w:rPr>
            </w:pPr>
            <w:proofErr w:type="spellStart"/>
            <w:r w:rsidRPr="00596622">
              <w:rPr>
                <w:sz w:val="16"/>
                <w:szCs w:val="16"/>
              </w:rPr>
              <w:t>Alfi</w:t>
            </w:r>
            <w:proofErr w:type="spellEnd"/>
            <w:r w:rsidRPr="00596622">
              <w:rPr>
                <w:sz w:val="16"/>
                <w:szCs w:val="16"/>
              </w:rPr>
              <w:t xml:space="preserve"> (Al Ghazali) meets Alana (Caitlin </w:t>
            </w:r>
            <w:proofErr w:type="spellStart"/>
            <w:r w:rsidRPr="00596622">
              <w:rPr>
                <w:sz w:val="16"/>
                <w:szCs w:val="16"/>
              </w:rPr>
              <w:t>Halderman</w:t>
            </w:r>
            <w:proofErr w:type="spellEnd"/>
            <w:r w:rsidRPr="00596622">
              <w:rPr>
                <w:sz w:val="16"/>
                <w:szCs w:val="16"/>
              </w:rPr>
              <w:t>), a new student at school. It turns out that they are in one class and sitting next to each other. Instead of getting along, they often argue because they both are stubborn</w:t>
            </w:r>
            <w:r>
              <w:rPr>
                <w:sz w:val="16"/>
                <w:szCs w:val="16"/>
              </w:rPr>
              <w:t xml:space="preserve"> </w:t>
            </w:r>
          </w:p>
        </w:tc>
      </w:tr>
      <w:tr w:rsidR="001A1945" w14:paraId="495AE1EC" w14:textId="77777777" w:rsidTr="001A1945">
        <w:trPr>
          <w:trHeight w:val="227"/>
          <w:jc w:val="center"/>
        </w:trPr>
        <w:tc>
          <w:tcPr>
            <w:tcW w:w="0" w:type="auto"/>
            <w:tcBorders>
              <w:right w:val="nil"/>
            </w:tcBorders>
            <w:vAlign w:val="center"/>
          </w:tcPr>
          <w:p w14:paraId="630EA62C" w14:textId="77777777" w:rsidR="001A1945" w:rsidRDefault="001A1945" w:rsidP="001A1945">
            <w:pPr>
              <w:rPr>
                <w:color w:val="000000"/>
                <w:sz w:val="16"/>
                <w:szCs w:val="16"/>
              </w:rPr>
            </w:pPr>
            <w:r>
              <w:rPr>
                <w:color w:val="000000"/>
                <w:sz w:val="16"/>
                <w:szCs w:val="16"/>
              </w:rPr>
              <w:t>4</w:t>
            </w:r>
          </w:p>
        </w:tc>
        <w:tc>
          <w:tcPr>
            <w:tcW w:w="0" w:type="auto"/>
            <w:gridSpan w:val="2"/>
            <w:tcBorders>
              <w:top w:val="nil"/>
              <w:left w:val="nil"/>
            </w:tcBorders>
            <w:shd w:val="clear" w:color="auto" w:fill="auto"/>
            <w:noWrap/>
            <w:vAlign w:val="center"/>
          </w:tcPr>
          <w:p w14:paraId="4409DC72" w14:textId="77777777" w:rsidR="001A1945" w:rsidRDefault="001A1945" w:rsidP="001A1945">
            <w:pPr>
              <w:ind w:firstLine="0"/>
              <w:rPr>
                <w:color w:val="000000"/>
                <w:sz w:val="16"/>
                <w:szCs w:val="16"/>
              </w:rPr>
            </w:pPr>
            <w:r w:rsidRPr="00596622">
              <w:rPr>
                <w:sz w:val="16"/>
                <w:szCs w:val="16"/>
              </w:rPr>
              <w:t>This movie tells the story of Hanif Thamrin (Adipati Dolken) leaving his hometown and trying to pursue his dream to become the only Indonesian at that time who works in the biggest soccer league in the world, English Premier League</w:t>
            </w:r>
            <w:r>
              <w:rPr>
                <w:sz w:val="16"/>
                <w:szCs w:val="16"/>
              </w:rPr>
              <w:t xml:space="preserve"> </w:t>
            </w:r>
          </w:p>
        </w:tc>
      </w:tr>
      <w:tr w:rsidR="001A1945" w14:paraId="28592DEB" w14:textId="77777777" w:rsidTr="001A1945">
        <w:trPr>
          <w:trHeight w:val="227"/>
          <w:jc w:val="center"/>
        </w:trPr>
        <w:tc>
          <w:tcPr>
            <w:tcW w:w="0" w:type="auto"/>
            <w:tcBorders>
              <w:right w:val="nil"/>
            </w:tcBorders>
            <w:vAlign w:val="center"/>
          </w:tcPr>
          <w:p w14:paraId="3E99F2C7" w14:textId="77777777" w:rsidR="001A1945" w:rsidRDefault="001A1945" w:rsidP="001A1945">
            <w:pPr>
              <w:rPr>
                <w:color w:val="000000"/>
                <w:sz w:val="16"/>
                <w:szCs w:val="16"/>
              </w:rPr>
            </w:pPr>
            <w:r>
              <w:rPr>
                <w:color w:val="000000"/>
                <w:sz w:val="16"/>
                <w:szCs w:val="16"/>
              </w:rPr>
              <w:t>5</w:t>
            </w:r>
          </w:p>
        </w:tc>
        <w:tc>
          <w:tcPr>
            <w:tcW w:w="0" w:type="auto"/>
            <w:gridSpan w:val="2"/>
            <w:tcBorders>
              <w:top w:val="nil"/>
              <w:left w:val="nil"/>
            </w:tcBorders>
            <w:shd w:val="clear" w:color="auto" w:fill="auto"/>
            <w:noWrap/>
            <w:vAlign w:val="center"/>
          </w:tcPr>
          <w:p w14:paraId="3303802E" w14:textId="77777777" w:rsidR="001A1945" w:rsidRDefault="001A1945" w:rsidP="001A1945">
            <w:pPr>
              <w:ind w:firstLine="0"/>
              <w:rPr>
                <w:color w:val="000000"/>
                <w:sz w:val="16"/>
                <w:szCs w:val="16"/>
              </w:rPr>
            </w:pPr>
            <w:r w:rsidRPr="00596622">
              <w:rPr>
                <w:sz w:val="16"/>
                <w:szCs w:val="16"/>
              </w:rPr>
              <w:t xml:space="preserve">Sara, </w:t>
            </w:r>
            <w:proofErr w:type="spellStart"/>
            <w:r w:rsidRPr="00596622">
              <w:rPr>
                <w:sz w:val="16"/>
                <w:szCs w:val="16"/>
              </w:rPr>
              <w:t>Airin</w:t>
            </w:r>
            <w:proofErr w:type="spellEnd"/>
            <w:r w:rsidRPr="00596622">
              <w:rPr>
                <w:sz w:val="16"/>
                <w:szCs w:val="16"/>
              </w:rPr>
              <w:t>, Rachel, and Amara were accidentally brought together after the death of their ex, Alex. All four received a letter saying that there was one killer among them</w:t>
            </w:r>
          </w:p>
        </w:tc>
      </w:tr>
      <w:tr w:rsidR="001A1945" w14:paraId="26D30F58" w14:textId="77777777" w:rsidTr="001A1945">
        <w:trPr>
          <w:trHeight w:val="227"/>
          <w:jc w:val="center"/>
        </w:trPr>
        <w:tc>
          <w:tcPr>
            <w:tcW w:w="0" w:type="auto"/>
            <w:tcBorders>
              <w:right w:val="nil"/>
            </w:tcBorders>
            <w:vAlign w:val="center"/>
          </w:tcPr>
          <w:p w14:paraId="0043559C" w14:textId="77777777" w:rsidR="001A1945" w:rsidRDefault="001A1945" w:rsidP="001A1945">
            <w:pPr>
              <w:rPr>
                <w:color w:val="000000"/>
                <w:sz w:val="16"/>
                <w:szCs w:val="16"/>
              </w:rPr>
            </w:pPr>
            <w:r>
              <w:rPr>
                <w:color w:val="000000"/>
                <w:sz w:val="16"/>
                <w:szCs w:val="16"/>
              </w:rPr>
              <w:t>6</w:t>
            </w:r>
          </w:p>
        </w:tc>
        <w:tc>
          <w:tcPr>
            <w:tcW w:w="0" w:type="auto"/>
            <w:gridSpan w:val="2"/>
            <w:tcBorders>
              <w:top w:val="nil"/>
              <w:left w:val="nil"/>
            </w:tcBorders>
            <w:shd w:val="clear" w:color="auto" w:fill="auto"/>
            <w:noWrap/>
            <w:vAlign w:val="center"/>
          </w:tcPr>
          <w:p w14:paraId="3237EEDB" w14:textId="77777777" w:rsidR="001A1945" w:rsidRDefault="001A1945" w:rsidP="001A1945">
            <w:pPr>
              <w:ind w:firstLine="0"/>
              <w:rPr>
                <w:color w:val="000000"/>
                <w:sz w:val="16"/>
                <w:szCs w:val="16"/>
              </w:rPr>
            </w:pPr>
            <w:r w:rsidRPr="00596622">
              <w:rPr>
                <w:sz w:val="16"/>
                <w:szCs w:val="16"/>
              </w:rPr>
              <w:t>Good-Morning Indonesia, a school for poor orphans, invites seven children to become a team, but, jealousy and envy started because of the hidden love between them. They are sent to Europe without accompany, and the conflicts are exploded</w:t>
            </w:r>
            <w:r>
              <w:rPr>
                <w:sz w:val="16"/>
                <w:szCs w:val="16"/>
              </w:rPr>
              <w:t xml:space="preserve"> </w:t>
            </w:r>
          </w:p>
        </w:tc>
      </w:tr>
      <w:tr w:rsidR="001A1945" w14:paraId="736E7CBB" w14:textId="77777777" w:rsidTr="001A1945">
        <w:trPr>
          <w:trHeight w:val="227"/>
          <w:jc w:val="center"/>
        </w:trPr>
        <w:tc>
          <w:tcPr>
            <w:tcW w:w="0" w:type="auto"/>
            <w:tcBorders>
              <w:right w:val="nil"/>
            </w:tcBorders>
            <w:vAlign w:val="center"/>
          </w:tcPr>
          <w:p w14:paraId="0A006549" w14:textId="77777777" w:rsidR="001A1945" w:rsidRDefault="001A1945" w:rsidP="001A1945">
            <w:pPr>
              <w:rPr>
                <w:color w:val="000000"/>
                <w:sz w:val="16"/>
                <w:szCs w:val="16"/>
              </w:rPr>
            </w:pPr>
            <w:r>
              <w:rPr>
                <w:color w:val="000000"/>
                <w:sz w:val="16"/>
                <w:szCs w:val="16"/>
              </w:rPr>
              <w:t>7</w:t>
            </w:r>
          </w:p>
        </w:tc>
        <w:tc>
          <w:tcPr>
            <w:tcW w:w="0" w:type="auto"/>
            <w:gridSpan w:val="2"/>
            <w:tcBorders>
              <w:top w:val="nil"/>
              <w:left w:val="nil"/>
              <w:bottom w:val="nil"/>
            </w:tcBorders>
            <w:shd w:val="clear" w:color="auto" w:fill="auto"/>
            <w:noWrap/>
            <w:vAlign w:val="center"/>
          </w:tcPr>
          <w:p w14:paraId="4C3A4B7B" w14:textId="77777777" w:rsidR="001A1945" w:rsidRDefault="001A1945" w:rsidP="001A1945">
            <w:pPr>
              <w:ind w:firstLine="0"/>
              <w:rPr>
                <w:color w:val="000000"/>
                <w:sz w:val="16"/>
                <w:szCs w:val="16"/>
              </w:rPr>
            </w:pPr>
            <w:r w:rsidRPr="00596622">
              <w:rPr>
                <w:sz w:val="16"/>
                <w:szCs w:val="16"/>
              </w:rPr>
              <w:t>When staff salaries get stolen at his school, a reluctant new teacher sets out to recoup the money and soon discovers the joys of teaching</w:t>
            </w:r>
          </w:p>
        </w:tc>
      </w:tr>
      <w:tr w:rsidR="001A1945" w14:paraId="11C133D7" w14:textId="77777777" w:rsidTr="001A1945">
        <w:trPr>
          <w:trHeight w:val="227"/>
          <w:jc w:val="center"/>
        </w:trPr>
        <w:tc>
          <w:tcPr>
            <w:tcW w:w="0" w:type="auto"/>
            <w:tcBorders>
              <w:bottom w:val="single" w:sz="4" w:space="0" w:color="auto"/>
              <w:right w:val="nil"/>
            </w:tcBorders>
            <w:vAlign w:val="center"/>
          </w:tcPr>
          <w:p w14:paraId="70B403F9" w14:textId="77777777" w:rsidR="001A1945" w:rsidRDefault="001A1945" w:rsidP="001A1945">
            <w:pPr>
              <w:rPr>
                <w:color w:val="000000"/>
                <w:sz w:val="16"/>
                <w:szCs w:val="16"/>
              </w:rPr>
            </w:pPr>
            <w:r>
              <w:rPr>
                <w:color w:val="000000"/>
                <w:sz w:val="16"/>
                <w:szCs w:val="16"/>
              </w:rPr>
              <w:t>8</w:t>
            </w:r>
          </w:p>
        </w:tc>
        <w:tc>
          <w:tcPr>
            <w:tcW w:w="0" w:type="auto"/>
            <w:gridSpan w:val="2"/>
            <w:tcBorders>
              <w:top w:val="nil"/>
              <w:left w:val="nil"/>
              <w:bottom w:val="single" w:sz="4" w:space="0" w:color="auto"/>
            </w:tcBorders>
            <w:shd w:val="clear" w:color="auto" w:fill="auto"/>
            <w:noWrap/>
            <w:vAlign w:val="center"/>
          </w:tcPr>
          <w:p w14:paraId="450952FB" w14:textId="77777777" w:rsidR="001A1945" w:rsidRPr="00596622" w:rsidRDefault="001A1945" w:rsidP="001A1945">
            <w:pPr>
              <w:ind w:firstLine="0"/>
              <w:rPr>
                <w:sz w:val="16"/>
                <w:szCs w:val="16"/>
              </w:rPr>
            </w:pPr>
            <w:proofErr w:type="spellStart"/>
            <w:r w:rsidRPr="00596622">
              <w:rPr>
                <w:sz w:val="16"/>
                <w:szCs w:val="16"/>
              </w:rPr>
              <w:t>Randu</w:t>
            </w:r>
            <w:proofErr w:type="spellEnd"/>
            <w:r w:rsidRPr="00596622">
              <w:rPr>
                <w:sz w:val="16"/>
                <w:szCs w:val="16"/>
              </w:rPr>
              <w:t xml:space="preserve"> (Reuben Elishama </w:t>
            </w:r>
            <w:proofErr w:type="spellStart"/>
            <w:r w:rsidRPr="00596622">
              <w:rPr>
                <w:sz w:val="16"/>
                <w:szCs w:val="16"/>
              </w:rPr>
              <w:t>Hadju</w:t>
            </w:r>
            <w:proofErr w:type="spellEnd"/>
            <w:r w:rsidRPr="00596622">
              <w:rPr>
                <w:sz w:val="16"/>
                <w:szCs w:val="16"/>
              </w:rPr>
              <w:t xml:space="preserve">) and Dinar (Jill Gladys) are happy because Dinar conceives for the fourth month. However, their happiness slowly disappears when a middle-aged woman, </w:t>
            </w:r>
            <w:proofErr w:type="spellStart"/>
            <w:r w:rsidRPr="00596622">
              <w:rPr>
                <w:sz w:val="16"/>
                <w:szCs w:val="16"/>
              </w:rPr>
              <w:t>Sukma</w:t>
            </w:r>
            <w:proofErr w:type="spellEnd"/>
          </w:p>
        </w:tc>
      </w:tr>
    </w:tbl>
    <w:p w14:paraId="3BEE6B9D" w14:textId="77777777" w:rsidR="00C85DB4" w:rsidRDefault="00E62748">
      <w:pPr>
        <w:pStyle w:val="JISEBIHeading3"/>
      </w:pPr>
      <w:r>
        <w:t xml:space="preserve">Import </w:t>
      </w:r>
    </w:p>
    <w:p w14:paraId="44A33BD4" w14:textId="77777777" w:rsidR="00E62748" w:rsidRDefault="00E62748" w:rsidP="00E62748">
      <w:pPr>
        <w:ind w:firstLine="202"/>
      </w:pPr>
      <w:r w:rsidRPr="00B077EB">
        <w:t>Import data by inputting sequential text data (sequence data). This data contains textual descriptions with specific labels (Indonesia</w:t>
      </w:r>
      <w:r>
        <w:t xml:space="preserve"> </w:t>
      </w:r>
      <w:r w:rsidRPr="00B077EB">
        <w:t>movie</w:t>
      </w:r>
      <w:r>
        <w:t xml:space="preserve"> </w:t>
      </w:r>
      <w:r w:rsidRPr="00B077EB">
        <w:t xml:space="preserve">dataset, csv format, 8 x 11 table, and 1273 record form Kaggle). To import this text data by changing the text type to 'string'. The results are shown in Figure </w:t>
      </w:r>
      <w:r>
        <w:t>6</w:t>
      </w:r>
      <w:r w:rsidRPr="00B077EB">
        <w:t>.</w:t>
      </w:r>
    </w:p>
    <w:p w14:paraId="453B0D08" w14:textId="77777777" w:rsidR="00E62748" w:rsidRDefault="00E62748" w:rsidP="00E62748">
      <w:pPr>
        <w:ind w:firstLine="202"/>
      </w:pPr>
    </w:p>
    <w:p w14:paraId="056FBDA8" w14:textId="77777777" w:rsidR="00E62748" w:rsidRDefault="00E62748" w:rsidP="00E62748">
      <w:r>
        <w:rPr>
          <w:noProof/>
        </w:rPr>
        <w:drawing>
          <wp:inline distT="0" distB="0" distL="0" distR="0" wp14:anchorId="50B44DF4" wp14:editId="301F6A73">
            <wp:extent cx="5029200" cy="161290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665" t="30028" r="1308" b="39793"/>
                    <a:stretch/>
                  </pic:blipFill>
                  <pic:spPr bwMode="auto">
                    <a:xfrm>
                      <a:off x="0" y="0"/>
                      <a:ext cx="5054179" cy="1620911"/>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drawing>
          <wp:inline distT="0" distB="0" distL="0" distR="0" wp14:anchorId="40438B54" wp14:editId="7A44EF47">
            <wp:extent cx="612775" cy="1613089"/>
            <wp:effectExtent l="19050" t="19050" r="15875"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332" t="29811" r="90283" b="38263"/>
                    <a:stretch/>
                  </pic:blipFill>
                  <pic:spPr bwMode="auto">
                    <a:xfrm>
                      <a:off x="0" y="0"/>
                      <a:ext cx="624756" cy="1644628"/>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CB9007" w14:textId="77777777" w:rsidR="000C77E4" w:rsidRDefault="000C77E4" w:rsidP="000C77E4">
      <w:pPr>
        <w:ind w:left="3634"/>
      </w:pPr>
      <w:r>
        <w:t xml:space="preserve">(a)  </w:t>
      </w:r>
      <w:r>
        <w:tab/>
      </w:r>
      <w:r>
        <w:tab/>
      </w:r>
      <w:r>
        <w:tab/>
      </w:r>
      <w:r>
        <w:tab/>
      </w:r>
      <w:r>
        <w:tab/>
      </w:r>
      <w:r>
        <w:tab/>
      </w:r>
      <w:r>
        <w:tab/>
      </w:r>
      <w:r>
        <w:tab/>
      </w:r>
      <w:r>
        <w:tab/>
      </w:r>
      <w:r>
        <w:tab/>
      </w:r>
      <w:r>
        <w:tab/>
      </w:r>
      <w:r>
        <w:tab/>
      </w:r>
      <w:r>
        <w:tab/>
      </w:r>
      <w:r>
        <w:tab/>
      </w:r>
      <w:r>
        <w:tab/>
      </w:r>
      <w:r>
        <w:tab/>
      </w:r>
      <w:r>
        <w:tab/>
      </w:r>
      <w:r>
        <w:tab/>
      </w:r>
      <w:r>
        <w:tab/>
      </w:r>
      <w:r>
        <w:tab/>
      </w:r>
      <w:r>
        <w:tab/>
      </w:r>
      <w:r>
        <w:tab/>
        <w:t>(b)</w:t>
      </w:r>
    </w:p>
    <w:p w14:paraId="5E6126A5" w14:textId="77777777" w:rsidR="000B0FD9" w:rsidRDefault="00E62748" w:rsidP="00E62748">
      <w:pPr>
        <w:ind w:firstLine="202"/>
        <w:jc w:val="center"/>
        <w:rPr>
          <w:sz w:val="16"/>
          <w:szCs w:val="16"/>
          <w:lang w:eastAsia="zh-CN"/>
        </w:rPr>
      </w:pPr>
      <w:commentRangeStart w:id="7"/>
      <w:r w:rsidRPr="00F75EED">
        <w:rPr>
          <w:rFonts w:hint="eastAsia"/>
          <w:sz w:val="16"/>
          <w:szCs w:val="16"/>
          <w:lang w:eastAsia="zh-CN"/>
        </w:rPr>
        <w:t xml:space="preserve">Fig. </w:t>
      </w:r>
      <w:r>
        <w:rPr>
          <w:sz w:val="16"/>
          <w:szCs w:val="16"/>
          <w:lang w:eastAsia="zh-CN"/>
        </w:rPr>
        <w:t>6</w:t>
      </w:r>
      <w:r w:rsidRPr="00F75EED">
        <w:rPr>
          <w:rFonts w:hint="eastAsia"/>
          <w:sz w:val="16"/>
          <w:szCs w:val="16"/>
          <w:lang w:eastAsia="zh-CN"/>
        </w:rPr>
        <w:t xml:space="preserve">. </w:t>
      </w:r>
      <w:r>
        <w:rPr>
          <w:sz w:val="16"/>
          <w:szCs w:val="16"/>
          <w:lang w:eastAsia="zh-CN"/>
        </w:rPr>
        <w:t>Classify</w:t>
      </w:r>
      <w:r w:rsidR="000C77E4">
        <w:rPr>
          <w:sz w:val="16"/>
          <w:szCs w:val="16"/>
          <w:lang w:eastAsia="zh-CN"/>
        </w:rPr>
        <w:t xml:space="preserve"> (a) Description, (b) Genre</w:t>
      </w:r>
      <w:commentRangeEnd w:id="7"/>
      <w:r w:rsidR="00C6459F">
        <w:rPr>
          <w:rStyle w:val="CommentReference"/>
        </w:rPr>
        <w:commentReference w:id="7"/>
      </w:r>
    </w:p>
    <w:p w14:paraId="50147A6E" w14:textId="77777777" w:rsidR="00E62748" w:rsidRDefault="00E62748" w:rsidP="00E62748">
      <w:pPr>
        <w:ind w:firstLine="202"/>
        <w:jc w:val="center"/>
      </w:pPr>
      <w:r>
        <w:rPr>
          <w:sz w:val="16"/>
          <w:szCs w:val="16"/>
          <w:lang w:eastAsia="zh-CN"/>
        </w:rPr>
        <w:t xml:space="preserve">  </w:t>
      </w:r>
    </w:p>
    <w:p w14:paraId="3CA9BCC8" w14:textId="77777777" w:rsidR="00C85DB4" w:rsidRDefault="00E62748">
      <w:pPr>
        <w:pStyle w:val="JISEBIHeading3"/>
      </w:pPr>
      <w:r>
        <w:t xml:space="preserve">Distribution </w:t>
      </w:r>
    </w:p>
    <w:p w14:paraId="56BC10EF" w14:textId="77777777" w:rsidR="00E62748" w:rsidRDefault="00E62748">
      <w:pPr>
        <w:ind w:firstLine="202"/>
      </w:pPr>
      <w:r w:rsidRPr="00D027FB">
        <w:t xml:space="preserve">Distribution is done to partition the data into sets for training and sets for validation. Class distribution in the partition results data is displayed using a histogram in Figure </w:t>
      </w:r>
      <w:r w:rsidR="000B0FD9">
        <w:t>7</w:t>
      </w:r>
      <w:r w:rsidRPr="00D027FB">
        <w:t>.</w:t>
      </w:r>
      <w:r>
        <w:t xml:space="preserve"> </w:t>
      </w:r>
    </w:p>
    <w:p w14:paraId="07E27738" w14:textId="77777777" w:rsidR="00C85DB4" w:rsidRDefault="000B0FD9">
      <w:pPr>
        <w:spacing w:before="240"/>
        <w:ind w:firstLine="202"/>
        <w:jc w:val="center"/>
        <w:rPr>
          <w:lang w:val="id-ID"/>
        </w:rPr>
      </w:pPr>
      <w:r w:rsidRPr="00FC6287">
        <w:rPr>
          <w:noProof/>
        </w:rPr>
        <w:drawing>
          <wp:inline distT="0" distB="0" distL="0" distR="0" wp14:anchorId="419C67DC" wp14:editId="28494082">
            <wp:extent cx="5326380" cy="1910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8359" cy="1918571"/>
                    </a:xfrm>
                    <a:prstGeom prst="rect">
                      <a:avLst/>
                    </a:prstGeom>
                    <a:noFill/>
                    <a:ln>
                      <a:noFill/>
                    </a:ln>
                  </pic:spPr>
                </pic:pic>
              </a:graphicData>
            </a:graphic>
          </wp:inline>
        </w:drawing>
      </w:r>
    </w:p>
    <w:p w14:paraId="16046362" w14:textId="77777777" w:rsidR="00C85DB4" w:rsidRDefault="00000000">
      <w:pPr>
        <w:pStyle w:val="Caption"/>
        <w:jc w:val="center"/>
      </w:pPr>
      <w:commentRangeStart w:id="8"/>
      <w:r>
        <w:t xml:space="preserve">Fig. </w:t>
      </w:r>
      <w:r w:rsidR="000B0FD9">
        <w:t>7.</w:t>
      </w:r>
      <w:r>
        <w:t xml:space="preserve"> </w:t>
      </w:r>
      <w:r w:rsidR="000B0FD9">
        <w:t xml:space="preserve">Class Distribution </w:t>
      </w:r>
      <w:commentRangeEnd w:id="8"/>
      <w:r w:rsidR="00C6459F">
        <w:rPr>
          <w:rStyle w:val="CommentReference"/>
        </w:rPr>
        <w:commentReference w:id="8"/>
      </w:r>
    </w:p>
    <w:p w14:paraId="41655761" w14:textId="77777777" w:rsidR="000B0FD9" w:rsidRDefault="000B0FD9" w:rsidP="000B0FD9"/>
    <w:p w14:paraId="67D60797" w14:textId="77777777" w:rsidR="000B0FD9" w:rsidRDefault="000B0FD9" w:rsidP="000B0FD9"/>
    <w:p w14:paraId="18EE2684" w14:textId="77777777" w:rsidR="00C85DB4" w:rsidRDefault="008E5195">
      <w:pPr>
        <w:pStyle w:val="JISEBIHeading3"/>
      </w:pPr>
      <w:r>
        <w:lastRenderedPageBreak/>
        <w:t xml:space="preserve">Partition </w:t>
      </w:r>
    </w:p>
    <w:p w14:paraId="034856B2" w14:textId="77777777" w:rsidR="00C85DB4" w:rsidRDefault="008E5195">
      <w:r w:rsidRPr="00D027FB">
        <w:t>Partition is a step to divide the set for training and set for validation. Data partition into (training partition) and partition out (held out partition) for validation and testing. Partition is done by determining the holdout percentage to 20%.</w:t>
      </w:r>
    </w:p>
    <w:p w14:paraId="09329BBF" w14:textId="77777777" w:rsidR="0019259C" w:rsidRDefault="002E20A2" w:rsidP="0019259C">
      <w:pPr>
        <w:pStyle w:val="JISEBIHeading3"/>
      </w:pPr>
      <w:r>
        <w:t xml:space="preserve">Extraction </w:t>
      </w:r>
      <w:r w:rsidR="0019259C">
        <w:t xml:space="preserve"> </w:t>
      </w:r>
    </w:p>
    <w:p w14:paraId="758DA0E3" w14:textId="77777777" w:rsidR="002E20A2" w:rsidRDefault="002E20A2" w:rsidP="002E20A2">
      <w:r w:rsidRPr="00D027FB">
        <w:t>Extraction is a step to decipher text data and labels from the partition table.</w:t>
      </w:r>
    </w:p>
    <w:p w14:paraId="556225A2" w14:textId="77777777" w:rsidR="002E20A2" w:rsidRDefault="002E20A2" w:rsidP="002E20A2">
      <w:pPr>
        <w:pStyle w:val="JISEBIHeading3"/>
      </w:pPr>
      <w:r>
        <w:t xml:space="preserve">Visualization   </w:t>
      </w:r>
    </w:p>
    <w:p w14:paraId="314A8840" w14:textId="77777777" w:rsidR="002E20A2" w:rsidRDefault="002E20A2" w:rsidP="002E20A2">
      <w:r w:rsidRPr="00D027FB">
        <w:t>Visualization to check whether the data has been entered correctly and the results are displayed using a word cloud</w:t>
      </w:r>
      <w:r w:rsidR="008E64DC">
        <w:t xml:space="preserve"> shown in Figure 8</w:t>
      </w:r>
      <w:r w:rsidRPr="00D027FB">
        <w:t>.</w:t>
      </w:r>
    </w:p>
    <w:p w14:paraId="1359D545" w14:textId="77777777" w:rsidR="0012134A" w:rsidRPr="00D027FB" w:rsidRDefault="0012134A" w:rsidP="002E20A2"/>
    <w:p w14:paraId="78577F9F" w14:textId="77777777" w:rsidR="008E64DC" w:rsidRDefault="008E64DC" w:rsidP="008E64DC">
      <w:pPr>
        <w:jc w:val="center"/>
      </w:pPr>
      <w:r w:rsidRPr="006B1FC1">
        <w:rPr>
          <w:noProof/>
        </w:rPr>
        <w:drawing>
          <wp:inline distT="0" distB="0" distL="0" distR="0" wp14:anchorId="1D3C900C" wp14:editId="376EE783">
            <wp:extent cx="4290695" cy="1352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8816" cy="1358262"/>
                    </a:xfrm>
                    <a:prstGeom prst="rect">
                      <a:avLst/>
                    </a:prstGeom>
                    <a:noFill/>
                    <a:ln>
                      <a:noFill/>
                    </a:ln>
                  </pic:spPr>
                </pic:pic>
              </a:graphicData>
            </a:graphic>
          </wp:inline>
        </w:drawing>
      </w:r>
    </w:p>
    <w:p w14:paraId="4FC7E282" w14:textId="77777777" w:rsidR="002264EE" w:rsidRDefault="002264EE" w:rsidP="008E64DC">
      <w:pPr>
        <w:ind w:firstLine="0"/>
        <w:jc w:val="center"/>
        <w:rPr>
          <w:sz w:val="16"/>
          <w:szCs w:val="16"/>
        </w:rPr>
      </w:pPr>
    </w:p>
    <w:p w14:paraId="424976DC" w14:textId="77777777" w:rsidR="002E20A2" w:rsidRDefault="008E64DC" w:rsidP="008E64DC">
      <w:pPr>
        <w:ind w:firstLine="0"/>
        <w:jc w:val="center"/>
      </w:pPr>
      <w:commentRangeStart w:id="9"/>
      <w:r w:rsidRPr="002264EE">
        <w:rPr>
          <w:sz w:val="16"/>
          <w:szCs w:val="16"/>
        </w:rPr>
        <w:t>Fig</w:t>
      </w:r>
      <w:r w:rsidR="002264EE" w:rsidRPr="002264EE">
        <w:rPr>
          <w:sz w:val="16"/>
          <w:szCs w:val="16"/>
        </w:rPr>
        <w:t>.</w:t>
      </w:r>
      <w:r w:rsidRPr="002264EE">
        <w:rPr>
          <w:sz w:val="16"/>
          <w:szCs w:val="16"/>
        </w:rPr>
        <w:t xml:space="preserve"> 8. Visualization of Training Data in Word Cloud</w:t>
      </w:r>
      <w:commentRangeEnd w:id="9"/>
      <w:r w:rsidR="00C6459F">
        <w:rPr>
          <w:rStyle w:val="CommentReference"/>
        </w:rPr>
        <w:commentReference w:id="9"/>
      </w:r>
    </w:p>
    <w:p w14:paraId="1761A367" w14:textId="77777777" w:rsidR="008E5195" w:rsidRDefault="0019259C">
      <w:r>
        <w:t xml:space="preserve"> </w:t>
      </w:r>
    </w:p>
    <w:p w14:paraId="17C652DA" w14:textId="77777777" w:rsidR="00C85DB4" w:rsidRDefault="00A10094">
      <w:pPr>
        <w:pStyle w:val="Heading2"/>
        <w:rPr>
          <w:lang w:val="id-ID"/>
        </w:rPr>
      </w:pPr>
      <w:r>
        <w:t xml:space="preserve">Pre-process Data </w:t>
      </w:r>
    </w:p>
    <w:p w14:paraId="2E654405" w14:textId="77777777" w:rsidR="002D387B" w:rsidRDefault="002D387B" w:rsidP="002D387B">
      <w:pPr>
        <w:ind w:firstLine="202"/>
      </w:pPr>
    </w:p>
    <w:p w14:paraId="7DEF50F3" w14:textId="77777777" w:rsidR="00117F64" w:rsidRDefault="00117F64" w:rsidP="00117F64">
      <w:pPr>
        <w:pStyle w:val="Heading3"/>
        <w:numPr>
          <w:ilvl w:val="2"/>
          <w:numId w:val="329"/>
        </w:numPr>
      </w:pPr>
      <w:r>
        <w:t xml:space="preserve">Tokenize  </w:t>
      </w:r>
    </w:p>
    <w:p w14:paraId="61017203" w14:textId="77777777" w:rsidR="00117F64" w:rsidRDefault="00117F64" w:rsidP="00117F64">
      <w:r w:rsidRPr="005A6EBF">
        <w:t xml:space="preserve">Tokenization to mark and pre-process text data. Tokenization using the tokenized </w:t>
      </w:r>
      <w:r>
        <w:t>d</w:t>
      </w:r>
      <w:r w:rsidRPr="005A6EBF">
        <w:t>ocument function.</w:t>
      </w:r>
      <w:r>
        <w:t xml:space="preserve"> </w:t>
      </w:r>
    </w:p>
    <w:p w14:paraId="0F7FC11F" w14:textId="77777777" w:rsidR="00117F64" w:rsidRDefault="00DF378A" w:rsidP="00117F64">
      <w:pPr>
        <w:pStyle w:val="JISEBIHeading3"/>
      </w:pPr>
      <w:r>
        <w:t xml:space="preserve">Conversion </w:t>
      </w:r>
      <w:r w:rsidR="00117F64">
        <w:t xml:space="preserve">  </w:t>
      </w:r>
    </w:p>
    <w:p w14:paraId="3320888C" w14:textId="77777777" w:rsidR="00117F64" w:rsidRDefault="00DF378A" w:rsidP="00117F64">
      <w:r w:rsidRPr="005A6EBF">
        <w:t xml:space="preserve">Conversion </w:t>
      </w:r>
      <w:r>
        <w:t>i</w:t>
      </w:r>
      <w:r w:rsidRPr="005A6EBF">
        <w:t>s performed to change text to lowercase using the lower function. Pre-processing for training data and validation data uses the pre-process text function.</w:t>
      </w:r>
      <w:r>
        <w:t xml:space="preserve"> </w:t>
      </w:r>
    </w:p>
    <w:p w14:paraId="022324E0" w14:textId="77777777" w:rsidR="00117F64" w:rsidRDefault="0012134A" w:rsidP="00117F64">
      <w:pPr>
        <w:pStyle w:val="JISEBIHeading3"/>
      </w:pPr>
      <w:r>
        <w:t xml:space="preserve">Erase </w:t>
      </w:r>
      <w:r w:rsidR="00117F64">
        <w:t xml:space="preserve">   </w:t>
      </w:r>
    </w:p>
    <w:p w14:paraId="194A59D4" w14:textId="77777777" w:rsidR="002264EE" w:rsidRDefault="002264EE" w:rsidP="0012134A">
      <w:r w:rsidRPr="005A6EBF">
        <w:t xml:space="preserve">Activity of erasing punctuation using erase Punctuation based on pre-processing training. The results of this process are shown in Figure </w:t>
      </w:r>
      <w:r>
        <w:t>9</w:t>
      </w:r>
      <w:r w:rsidRPr="005A6EBF">
        <w:t>.</w:t>
      </w:r>
    </w:p>
    <w:p w14:paraId="5464D330" w14:textId="77777777" w:rsidR="0012134A" w:rsidRDefault="0012134A" w:rsidP="0012134A"/>
    <w:p w14:paraId="3B06B99F" w14:textId="77777777" w:rsidR="002264EE" w:rsidRDefault="002264EE" w:rsidP="002264EE">
      <w:pPr>
        <w:pStyle w:val="NoSpacing"/>
        <w:jc w:val="center"/>
        <w:rPr>
          <w:rFonts w:ascii="Times New Roman" w:hAnsi="Times New Roman" w:cs="Times New Roman"/>
          <w:sz w:val="20"/>
          <w:szCs w:val="20"/>
        </w:rPr>
      </w:pPr>
      <w:r>
        <w:rPr>
          <w:noProof/>
        </w:rPr>
        <w:drawing>
          <wp:inline distT="0" distB="0" distL="0" distR="0" wp14:anchorId="34B46D8C" wp14:editId="08DB6F5A">
            <wp:extent cx="5580409" cy="1120538"/>
            <wp:effectExtent l="19050" t="19050" r="2032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430" t="16439" r="1087" b="59140"/>
                    <a:stretch/>
                  </pic:blipFill>
                  <pic:spPr bwMode="auto">
                    <a:xfrm>
                      <a:off x="0" y="0"/>
                      <a:ext cx="5638114" cy="1132125"/>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0BD2CB" w14:textId="77777777" w:rsidR="002264EE" w:rsidRDefault="002264EE" w:rsidP="002264EE">
      <w:pPr>
        <w:ind w:firstLine="0"/>
        <w:jc w:val="center"/>
      </w:pPr>
    </w:p>
    <w:p w14:paraId="3CA27AE8" w14:textId="77777777" w:rsidR="00117F64" w:rsidRDefault="002264EE" w:rsidP="002264EE">
      <w:pPr>
        <w:ind w:firstLine="0"/>
        <w:jc w:val="center"/>
        <w:rPr>
          <w:sz w:val="16"/>
          <w:szCs w:val="16"/>
        </w:rPr>
      </w:pPr>
      <w:commentRangeStart w:id="10"/>
      <w:r w:rsidRPr="002264EE">
        <w:rPr>
          <w:sz w:val="16"/>
          <w:szCs w:val="16"/>
        </w:rPr>
        <w:t>Fig</w:t>
      </w:r>
      <w:r w:rsidR="0043239D">
        <w:rPr>
          <w:sz w:val="16"/>
          <w:szCs w:val="16"/>
        </w:rPr>
        <w:t>.</w:t>
      </w:r>
      <w:r w:rsidRPr="002264EE">
        <w:rPr>
          <w:sz w:val="16"/>
          <w:szCs w:val="16"/>
        </w:rPr>
        <w:t xml:space="preserve"> 9. Token</w:t>
      </w:r>
      <w:r>
        <w:rPr>
          <w:sz w:val="16"/>
          <w:szCs w:val="16"/>
        </w:rPr>
        <w:t>ized Document</w:t>
      </w:r>
      <w:commentRangeEnd w:id="10"/>
      <w:r w:rsidR="00C6459F">
        <w:rPr>
          <w:rStyle w:val="CommentReference"/>
        </w:rPr>
        <w:commentReference w:id="10"/>
      </w:r>
    </w:p>
    <w:p w14:paraId="4051E2DC" w14:textId="77777777" w:rsidR="0012134A" w:rsidRDefault="0012134A" w:rsidP="002264EE">
      <w:pPr>
        <w:ind w:firstLine="0"/>
        <w:jc w:val="center"/>
      </w:pPr>
    </w:p>
    <w:p w14:paraId="2078DDD4" w14:textId="77777777" w:rsidR="00C85DB4" w:rsidRDefault="00ED3064">
      <w:pPr>
        <w:pStyle w:val="Heading2"/>
        <w:rPr>
          <w:lang w:val="id-ID"/>
        </w:rPr>
      </w:pPr>
      <w:r>
        <w:t xml:space="preserve">Convert Document </w:t>
      </w:r>
    </w:p>
    <w:p w14:paraId="57E2C191" w14:textId="77777777" w:rsidR="00ED3064" w:rsidRDefault="00ED3064">
      <w:pPr>
        <w:ind w:firstLine="202"/>
      </w:pPr>
    </w:p>
    <w:p w14:paraId="3128B051" w14:textId="77777777" w:rsidR="00ED3064" w:rsidRDefault="00ED3064" w:rsidP="00ED3064">
      <w:pPr>
        <w:pStyle w:val="Heading3"/>
        <w:numPr>
          <w:ilvl w:val="2"/>
          <w:numId w:val="331"/>
        </w:numPr>
      </w:pPr>
      <w:r>
        <w:t xml:space="preserve">Input   </w:t>
      </w:r>
    </w:p>
    <w:p w14:paraId="0100E8B3" w14:textId="77777777" w:rsidR="00ED3064" w:rsidRDefault="00ED3064" w:rsidP="00ED3064">
      <w:pPr>
        <w:spacing w:after="160" w:line="259" w:lineRule="auto"/>
        <w:ind w:firstLine="202"/>
      </w:pPr>
      <w:r w:rsidRPr="007C6165">
        <w:t>The stages of inputting sequence data into the LSTM Network by using the Encoding function. This function is to convert the document into a sequence of numeric indexes. This is done to make the word encoding.</w:t>
      </w:r>
    </w:p>
    <w:p w14:paraId="1AEBC344" w14:textId="77777777" w:rsidR="00ED3064" w:rsidRDefault="00ED3064" w:rsidP="00ED3064">
      <w:pPr>
        <w:pStyle w:val="JISEBIHeading3"/>
      </w:pPr>
      <w:r>
        <w:lastRenderedPageBreak/>
        <w:t xml:space="preserve">Truncate    </w:t>
      </w:r>
    </w:p>
    <w:p w14:paraId="61AECFEF" w14:textId="77777777" w:rsidR="00ED3064" w:rsidRDefault="00ED3064" w:rsidP="00ED3064">
      <w:pPr>
        <w:pStyle w:val="Heading3"/>
        <w:numPr>
          <w:ilvl w:val="0"/>
          <w:numId w:val="0"/>
        </w:numPr>
        <w:ind w:firstLine="204"/>
        <w:rPr>
          <w:i w:val="0"/>
          <w:iCs w:val="0"/>
        </w:rPr>
      </w:pPr>
      <w:r w:rsidRPr="00ED3064">
        <w:rPr>
          <w:i w:val="0"/>
          <w:iCs w:val="0"/>
        </w:rPr>
        <w:t xml:space="preserve">The next step is padding and cropping </w:t>
      </w:r>
      <w:r>
        <w:rPr>
          <w:i w:val="0"/>
          <w:iCs w:val="0"/>
        </w:rPr>
        <w:t xml:space="preserve">(truncate) </w:t>
      </w:r>
      <w:r w:rsidRPr="00ED3064">
        <w:rPr>
          <w:i w:val="0"/>
          <w:iCs w:val="0"/>
        </w:rPr>
        <w:t>the documents so they are the same length. This process uses the Options function. This function provides options to layer and trim the input sequence automatically.</w:t>
      </w:r>
    </w:p>
    <w:p w14:paraId="0A6BED11" w14:textId="77777777" w:rsidR="0043239D" w:rsidRDefault="0043239D" w:rsidP="0043239D">
      <w:pPr>
        <w:pStyle w:val="JISEBIHeading3"/>
      </w:pPr>
      <w:r>
        <w:t xml:space="preserve">Lengths     </w:t>
      </w:r>
    </w:p>
    <w:p w14:paraId="697249E3" w14:textId="77777777" w:rsidR="00531027" w:rsidRPr="00563F60" w:rsidRDefault="00531027" w:rsidP="00531027">
      <w:pPr>
        <w:pStyle w:val="BodyText"/>
        <w:ind w:firstLine="202"/>
      </w:pPr>
      <w:r w:rsidRPr="007C6165">
        <w:t>To overlay pads and cut documents, select a target length and trim documents that are longer than the target. The pad on the left side of the document is shorter than the target. therefore, the target length should be shorter without wasting large amounts of data based on the corresponding target length of the</w:t>
      </w:r>
      <w:r>
        <w:t xml:space="preserve"> </w:t>
      </w:r>
      <w:r w:rsidRPr="00FE6CF2">
        <w:t>training document length histogram shown in Figure 10.</w:t>
      </w:r>
      <w:r>
        <w:t xml:space="preserve"> </w:t>
      </w:r>
    </w:p>
    <w:p w14:paraId="608989D1" w14:textId="77777777" w:rsidR="00531027" w:rsidRDefault="00531027" w:rsidP="00531027">
      <w:pPr>
        <w:pStyle w:val="NoSpacing"/>
        <w:jc w:val="center"/>
        <w:rPr>
          <w:rFonts w:ascii="Times New Roman" w:hAnsi="Times New Roman" w:cs="Times New Roman"/>
          <w:sz w:val="20"/>
          <w:szCs w:val="20"/>
        </w:rPr>
      </w:pPr>
      <w:r w:rsidRPr="005A6D0D">
        <w:rPr>
          <w:noProof/>
        </w:rPr>
        <w:drawing>
          <wp:inline distT="0" distB="0" distL="0" distR="0" wp14:anchorId="654B7ADA" wp14:editId="1BB4EF04">
            <wp:extent cx="4822129"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3075" r="6350"/>
                    <a:stretch/>
                  </pic:blipFill>
                  <pic:spPr bwMode="auto">
                    <a:xfrm>
                      <a:off x="0" y="0"/>
                      <a:ext cx="4876390" cy="1637471"/>
                    </a:xfrm>
                    <a:prstGeom prst="rect">
                      <a:avLst/>
                    </a:prstGeom>
                    <a:noFill/>
                    <a:ln>
                      <a:noFill/>
                    </a:ln>
                    <a:extLst>
                      <a:ext uri="{53640926-AAD7-44D8-BBD7-CCE9431645EC}">
                        <a14:shadowObscured xmlns:a14="http://schemas.microsoft.com/office/drawing/2010/main"/>
                      </a:ext>
                    </a:extLst>
                  </pic:spPr>
                </pic:pic>
              </a:graphicData>
            </a:graphic>
          </wp:inline>
        </w:drawing>
      </w:r>
    </w:p>
    <w:p w14:paraId="1778F689" w14:textId="77777777" w:rsidR="0043239D" w:rsidRPr="00463223" w:rsidRDefault="00531027" w:rsidP="00463223">
      <w:pPr>
        <w:pStyle w:val="Heading3"/>
        <w:numPr>
          <w:ilvl w:val="0"/>
          <w:numId w:val="0"/>
        </w:numPr>
        <w:ind w:firstLine="204"/>
        <w:jc w:val="center"/>
        <w:rPr>
          <w:i w:val="0"/>
          <w:iCs w:val="0"/>
        </w:rPr>
      </w:pPr>
      <w:commentRangeStart w:id="11"/>
      <w:r w:rsidRPr="00463223">
        <w:rPr>
          <w:i w:val="0"/>
          <w:iCs w:val="0"/>
          <w:sz w:val="16"/>
          <w:szCs w:val="16"/>
        </w:rPr>
        <w:t>Fig. 10. Document Lengths</w:t>
      </w:r>
      <w:commentRangeEnd w:id="11"/>
      <w:r w:rsidR="00C6459F">
        <w:rPr>
          <w:rStyle w:val="CommentReference"/>
          <w:i w:val="0"/>
          <w:iCs w:val="0"/>
        </w:rPr>
        <w:commentReference w:id="11"/>
      </w:r>
    </w:p>
    <w:p w14:paraId="1696B6EB" w14:textId="77777777" w:rsidR="0043239D" w:rsidRDefault="0043239D" w:rsidP="0043239D">
      <w:pPr>
        <w:pStyle w:val="JISEBIHeading3"/>
      </w:pPr>
      <w:r>
        <w:t xml:space="preserve">Indices     </w:t>
      </w:r>
    </w:p>
    <w:p w14:paraId="2EF42459" w14:textId="77777777" w:rsidR="0043239D" w:rsidRPr="005C208B" w:rsidRDefault="005C208B" w:rsidP="0043239D">
      <w:pPr>
        <w:pStyle w:val="Heading3"/>
        <w:numPr>
          <w:ilvl w:val="0"/>
          <w:numId w:val="0"/>
        </w:numPr>
        <w:ind w:firstLine="204"/>
        <w:rPr>
          <w:i w:val="0"/>
          <w:iCs w:val="0"/>
        </w:rPr>
      </w:pPr>
      <w:r w:rsidRPr="005C208B">
        <w:rPr>
          <w:i w:val="0"/>
          <w:iCs w:val="0"/>
        </w:rPr>
        <w:t xml:space="preserve">Indices on most training documents have less than 10 tokens. It can be used this as a target length for truncation and padding. Convert document to numeric index sequence using </w:t>
      </w:r>
      <w:r w:rsidRPr="004132B4">
        <w:t>doc2sequence</w:t>
      </w:r>
      <w:r w:rsidRPr="005C208B">
        <w:rPr>
          <w:i w:val="0"/>
          <w:iCs w:val="0"/>
        </w:rPr>
        <w:t>. To truncate or leave the sequence to have a length of 10, set the 'Length' option to 10.</w:t>
      </w:r>
    </w:p>
    <w:p w14:paraId="67232F0A" w14:textId="77777777" w:rsidR="0043239D" w:rsidRDefault="0043239D" w:rsidP="0043239D">
      <w:pPr>
        <w:pStyle w:val="JISEBIHeading3"/>
      </w:pPr>
      <w:r>
        <w:t xml:space="preserve">Validation     </w:t>
      </w:r>
    </w:p>
    <w:p w14:paraId="4BD08220" w14:textId="77777777" w:rsidR="0043239D" w:rsidRPr="004132B4" w:rsidRDefault="004132B4" w:rsidP="0043239D">
      <w:pPr>
        <w:pStyle w:val="Heading3"/>
        <w:numPr>
          <w:ilvl w:val="0"/>
          <w:numId w:val="0"/>
        </w:numPr>
        <w:ind w:firstLine="204"/>
        <w:rPr>
          <w:i w:val="0"/>
          <w:iCs w:val="0"/>
        </w:rPr>
      </w:pPr>
      <w:r w:rsidRPr="004132B4">
        <w:rPr>
          <w:i w:val="0"/>
          <w:iCs w:val="0"/>
        </w:rPr>
        <w:t>Validation is done by changing the validation document into a sequence using the same options.</w:t>
      </w:r>
    </w:p>
    <w:p w14:paraId="191CEA42" w14:textId="77777777" w:rsidR="00ED3064" w:rsidRDefault="00ED3064">
      <w:pPr>
        <w:ind w:firstLine="202"/>
      </w:pPr>
    </w:p>
    <w:p w14:paraId="05539749" w14:textId="77777777" w:rsidR="00C85DB4" w:rsidRPr="00C94339" w:rsidRDefault="00ED3064">
      <w:pPr>
        <w:pStyle w:val="JISEBIHeading2"/>
        <w:rPr>
          <w:noProof/>
        </w:rPr>
      </w:pPr>
      <w:r>
        <w:rPr>
          <w:lang w:val="en-US"/>
        </w:rPr>
        <w:t xml:space="preserve"> </w:t>
      </w:r>
      <w:r w:rsidR="00DB1DE1">
        <w:rPr>
          <w:lang w:val="en-US"/>
        </w:rPr>
        <w:t xml:space="preserve">Create and Train LSTM Network </w:t>
      </w:r>
      <w:r w:rsidR="00563F60">
        <w:rPr>
          <w:lang w:val="en-US"/>
        </w:rPr>
        <w:t xml:space="preserve"> </w:t>
      </w:r>
    </w:p>
    <w:p w14:paraId="72DF6C8F" w14:textId="77777777" w:rsidR="00C94339" w:rsidRDefault="00C94339" w:rsidP="00C94339">
      <w:pPr>
        <w:pStyle w:val="JISEBIHeading2"/>
        <w:numPr>
          <w:ilvl w:val="0"/>
          <w:numId w:val="0"/>
        </w:numPr>
        <w:rPr>
          <w:noProof/>
        </w:rPr>
      </w:pPr>
    </w:p>
    <w:p w14:paraId="0054AE20" w14:textId="77777777" w:rsidR="00C94339" w:rsidRDefault="009869DC" w:rsidP="00C94339">
      <w:pPr>
        <w:pStyle w:val="Heading3"/>
        <w:numPr>
          <w:ilvl w:val="2"/>
          <w:numId w:val="331"/>
        </w:numPr>
      </w:pPr>
      <w:r>
        <w:t>Sequence Input</w:t>
      </w:r>
      <w:r w:rsidR="00C94339">
        <w:t xml:space="preserve">   </w:t>
      </w:r>
    </w:p>
    <w:p w14:paraId="4BA8C4FC" w14:textId="77777777" w:rsidR="0091018C" w:rsidRDefault="0091018C" w:rsidP="0091018C">
      <w:pPr>
        <w:spacing w:after="160" w:line="259" w:lineRule="auto"/>
        <w:ind w:firstLine="202"/>
      </w:pPr>
      <w:r w:rsidRPr="008A4AC8">
        <w:t>The first stage is to create an LSTM network and determine the network architecture. To feed sequence data into an LSTM network, also include the sequence input layer and set the input size to 1.</w:t>
      </w:r>
    </w:p>
    <w:p w14:paraId="2499DCB4" w14:textId="77777777" w:rsidR="00C94339" w:rsidRDefault="009869DC" w:rsidP="00C94339">
      <w:pPr>
        <w:pStyle w:val="JISEBIHeading3"/>
      </w:pPr>
      <w:r>
        <w:t>Word Embedding Layer</w:t>
      </w:r>
      <w:r w:rsidR="00C94339">
        <w:t xml:space="preserve">    </w:t>
      </w:r>
    </w:p>
    <w:p w14:paraId="3DB4AF7F" w14:textId="77777777" w:rsidR="00CD29B7" w:rsidRDefault="00CD29B7" w:rsidP="00CD29B7">
      <w:pPr>
        <w:spacing w:after="160" w:line="259" w:lineRule="auto"/>
        <w:ind w:firstLine="202"/>
      </w:pPr>
      <w:r w:rsidRPr="008A4AC8">
        <w:t>Next, include a word insertion layer with dimensions of 50 and the same number of words as the word encoding.</w:t>
      </w:r>
    </w:p>
    <w:p w14:paraId="57BD6743" w14:textId="77777777" w:rsidR="00C94339" w:rsidRDefault="00177A4F" w:rsidP="00C94339">
      <w:pPr>
        <w:pStyle w:val="Heading3"/>
        <w:numPr>
          <w:ilvl w:val="2"/>
          <w:numId w:val="331"/>
        </w:numPr>
      </w:pPr>
      <w:r>
        <w:t xml:space="preserve">Long Short-Term Memory </w:t>
      </w:r>
      <w:r w:rsidR="00C94339">
        <w:t xml:space="preserve">   </w:t>
      </w:r>
    </w:p>
    <w:p w14:paraId="182F6429" w14:textId="77777777" w:rsidR="00C94339" w:rsidRDefault="004F2C7E" w:rsidP="00C94339">
      <w:pPr>
        <w:spacing w:after="160" w:line="259" w:lineRule="auto"/>
        <w:ind w:firstLine="202"/>
      </w:pPr>
      <w:r>
        <w:t xml:space="preserve"> </w:t>
      </w:r>
      <w:r w:rsidRPr="008A4AC8">
        <w:t>Next, also include the LSTM layer and set the number of hidden units to 80.</w:t>
      </w:r>
      <w:r>
        <w:t xml:space="preserve"> </w:t>
      </w:r>
    </w:p>
    <w:p w14:paraId="6D22452B" w14:textId="77777777" w:rsidR="00C94339" w:rsidRDefault="00177A4F" w:rsidP="00C94339">
      <w:pPr>
        <w:pStyle w:val="JISEBIHeading3"/>
      </w:pPr>
      <w:r>
        <w:t xml:space="preserve">Fully Connected </w:t>
      </w:r>
      <w:r w:rsidR="009869DC">
        <w:t xml:space="preserve"> </w:t>
      </w:r>
      <w:r w:rsidR="00C94339">
        <w:t xml:space="preserve">   </w:t>
      </w:r>
    </w:p>
    <w:p w14:paraId="56C47F60" w14:textId="77777777" w:rsidR="00C94339" w:rsidRPr="004F2C7E" w:rsidRDefault="004F2C7E" w:rsidP="00C94339">
      <w:pPr>
        <w:pStyle w:val="Heading3"/>
        <w:numPr>
          <w:ilvl w:val="0"/>
          <w:numId w:val="0"/>
        </w:numPr>
        <w:ind w:firstLine="204"/>
        <w:rPr>
          <w:i w:val="0"/>
          <w:iCs w:val="0"/>
        </w:rPr>
      </w:pPr>
      <w:r w:rsidRPr="004F2C7E">
        <w:rPr>
          <w:i w:val="0"/>
          <w:iCs w:val="0"/>
        </w:rPr>
        <w:t>Next, include an LSTM Layer for the sequence-to-label classification problem by setting the output mode to 'last'</w:t>
      </w:r>
      <w:r>
        <w:rPr>
          <w:i w:val="0"/>
          <w:iCs w:val="0"/>
        </w:rPr>
        <w:t xml:space="preserve"> and </w:t>
      </w:r>
      <w:r w:rsidRPr="004F2C7E">
        <w:rPr>
          <w:i w:val="0"/>
          <w:iCs w:val="0"/>
        </w:rPr>
        <w:t>add a fully connected layer with the same size as the number of classes.</w:t>
      </w:r>
    </w:p>
    <w:p w14:paraId="4B577059" w14:textId="77777777" w:rsidR="00177A4F" w:rsidRPr="00177A4F" w:rsidRDefault="004F2C7E" w:rsidP="00177A4F">
      <w:pPr>
        <w:pStyle w:val="JISEBIHeading3"/>
        <w:rPr>
          <w:i w:val="0"/>
          <w:iCs w:val="0"/>
        </w:rPr>
      </w:pPr>
      <w:r>
        <w:rPr>
          <w:i w:val="0"/>
          <w:iCs w:val="0"/>
        </w:rPr>
        <w:t xml:space="preserve">Soft-max </w:t>
      </w:r>
      <w:r w:rsidR="00177A4F" w:rsidRPr="00177A4F">
        <w:rPr>
          <w:i w:val="0"/>
          <w:iCs w:val="0"/>
        </w:rPr>
        <w:t xml:space="preserve">   </w:t>
      </w:r>
    </w:p>
    <w:p w14:paraId="747DE470" w14:textId="77777777" w:rsidR="00C85DB4" w:rsidRPr="00177A4F" w:rsidRDefault="004F2C7E" w:rsidP="004F2C7E">
      <w:pPr>
        <w:spacing w:after="240"/>
        <w:ind w:firstLine="202"/>
      </w:pPr>
      <w:r w:rsidRPr="008A4AC8">
        <w:t xml:space="preserve">Next, </w:t>
      </w:r>
      <w:r>
        <w:t xml:space="preserve">add </w:t>
      </w:r>
      <w:r w:rsidRPr="004F2C7E">
        <w:t>a soft-max layer</w:t>
      </w:r>
      <w:r>
        <w:t>.</w:t>
      </w:r>
    </w:p>
    <w:p w14:paraId="1CB1A24A" w14:textId="77777777" w:rsidR="004F2C7E" w:rsidRDefault="004F2C7E" w:rsidP="004F2C7E">
      <w:pPr>
        <w:pStyle w:val="Heading3"/>
      </w:pPr>
      <w:r>
        <w:t xml:space="preserve">Classification Output     </w:t>
      </w:r>
    </w:p>
    <w:p w14:paraId="65AB9F43" w14:textId="77777777" w:rsidR="004F2C7E" w:rsidRPr="004F2C7E" w:rsidRDefault="004F2C7E" w:rsidP="004F2C7E">
      <w:pPr>
        <w:pStyle w:val="Heading3"/>
        <w:numPr>
          <w:ilvl w:val="0"/>
          <w:numId w:val="0"/>
        </w:numPr>
        <w:ind w:firstLine="204"/>
        <w:rPr>
          <w:i w:val="0"/>
          <w:iCs w:val="0"/>
        </w:rPr>
      </w:pPr>
      <w:r w:rsidRPr="004F2C7E">
        <w:rPr>
          <w:i w:val="0"/>
          <w:iCs w:val="0"/>
        </w:rPr>
        <w:t>Lastly, add a classification layer.</w:t>
      </w:r>
    </w:p>
    <w:p w14:paraId="0409B7E4" w14:textId="77777777" w:rsidR="00177A4F" w:rsidRDefault="00177A4F" w:rsidP="00177A4F">
      <w:pPr>
        <w:ind w:firstLine="202"/>
        <w:rPr>
          <w:noProof/>
        </w:rPr>
      </w:pPr>
    </w:p>
    <w:p w14:paraId="03E0648C" w14:textId="77777777" w:rsidR="009D51CC" w:rsidRPr="00C94339" w:rsidRDefault="009D51CC" w:rsidP="009D51CC">
      <w:pPr>
        <w:pStyle w:val="JISEBIHeading2"/>
        <w:rPr>
          <w:noProof/>
        </w:rPr>
      </w:pPr>
      <w:r>
        <w:rPr>
          <w:lang w:val="en-US"/>
        </w:rPr>
        <w:lastRenderedPageBreak/>
        <w:t xml:space="preserve">Specify Training Option   </w:t>
      </w:r>
    </w:p>
    <w:p w14:paraId="527E039C" w14:textId="77777777" w:rsidR="009D51CC" w:rsidRDefault="009D51CC" w:rsidP="009D51CC">
      <w:pPr>
        <w:pStyle w:val="JISEBIHeading2"/>
        <w:numPr>
          <w:ilvl w:val="0"/>
          <w:numId w:val="0"/>
        </w:numPr>
        <w:rPr>
          <w:noProof/>
        </w:rPr>
      </w:pPr>
    </w:p>
    <w:p w14:paraId="475D4CB7" w14:textId="77777777" w:rsidR="009D51CC" w:rsidRDefault="002A4614" w:rsidP="009D51CC">
      <w:pPr>
        <w:pStyle w:val="Heading3"/>
        <w:numPr>
          <w:ilvl w:val="2"/>
          <w:numId w:val="331"/>
        </w:numPr>
      </w:pPr>
      <w:r>
        <w:t xml:space="preserve">Train </w:t>
      </w:r>
      <w:r w:rsidR="009D51CC">
        <w:t xml:space="preserve">   </w:t>
      </w:r>
    </w:p>
    <w:p w14:paraId="6154E889" w14:textId="77777777" w:rsidR="009D51CC" w:rsidRDefault="002A4614" w:rsidP="009D51CC">
      <w:pPr>
        <w:spacing w:after="160" w:line="259" w:lineRule="auto"/>
        <w:ind w:firstLine="202"/>
      </w:pPr>
      <w:r w:rsidRPr="008A4AC8">
        <w:t>Set training options: Practice using Adam's breaker.</w:t>
      </w:r>
    </w:p>
    <w:p w14:paraId="1169CABB" w14:textId="77777777" w:rsidR="009D51CC" w:rsidRDefault="002A4614" w:rsidP="009D51CC">
      <w:pPr>
        <w:pStyle w:val="JISEBIHeading3"/>
      </w:pPr>
      <w:r>
        <w:t xml:space="preserve">Specify 1 </w:t>
      </w:r>
      <w:r w:rsidR="009D51CC">
        <w:t xml:space="preserve">   </w:t>
      </w:r>
    </w:p>
    <w:p w14:paraId="22931E2F" w14:textId="77777777" w:rsidR="009D51CC" w:rsidRDefault="002A4614" w:rsidP="009D51CC">
      <w:pPr>
        <w:spacing w:after="160" w:line="259" w:lineRule="auto"/>
        <w:ind w:firstLine="202"/>
      </w:pPr>
      <w:r w:rsidRPr="008A4AC8">
        <w:t>Define mini-batch sizes of 16.</w:t>
      </w:r>
    </w:p>
    <w:p w14:paraId="00F9B809" w14:textId="77777777" w:rsidR="009D51CC" w:rsidRDefault="002A4614" w:rsidP="009D51CC">
      <w:pPr>
        <w:pStyle w:val="Heading3"/>
        <w:numPr>
          <w:ilvl w:val="2"/>
          <w:numId w:val="331"/>
        </w:numPr>
      </w:pPr>
      <w:r>
        <w:t xml:space="preserve">Shuffle </w:t>
      </w:r>
      <w:r w:rsidR="009D51CC">
        <w:t xml:space="preserve">    </w:t>
      </w:r>
    </w:p>
    <w:p w14:paraId="0715E546" w14:textId="77777777" w:rsidR="009D51CC" w:rsidRDefault="009D51CC" w:rsidP="009D51CC">
      <w:pPr>
        <w:spacing w:after="160" w:line="259" w:lineRule="auto"/>
        <w:ind w:firstLine="202"/>
      </w:pPr>
      <w:r>
        <w:t xml:space="preserve"> </w:t>
      </w:r>
      <w:r w:rsidR="00A15469" w:rsidRPr="008A4AC8">
        <w:t>Shake the data for each epoch.</w:t>
      </w:r>
    </w:p>
    <w:p w14:paraId="6E096427" w14:textId="77777777" w:rsidR="009D51CC" w:rsidRDefault="002A4614" w:rsidP="009D51CC">
      <w:pPr>
        <w:pStyle w:val="JISEBIHeading3"/>
      </w:pPr>
      <w:r>
        <w:t xml:space="preserve">Monitor </w:t>
      </w:r>
      <w:r w:rsidR="009D51CC">
        <w:t xml:space="preserve">     </w:t>
      </w:r>
    </w:p>
    <w:p w14:paraId="79541A92" w14:textId="77777777" w:rsidR="009D51CC" w:rsidRDefault="00A15469" w:rsidP="009D51CC">
      <w:pPr>
        <w:pStyle w:val="Heading3"/>
        <w:numPr>
          <w:ilvl w:val="0"/>
          <w:numId w:val="0"/>
        </w:numPr>
        <w:ind w:firstLine="204"/>
        <w:rPr>
          <w:i w:val="0"/>
          <w:iCs w:val="0"/>
        </w:rPr>
      </w:pPr>
      <w:r w:rsidRPr="00A15469">
        <w:rPr>
          <w:i w:val="0"/>
          <w:iCs w:val="0"/>
        </w:rPr>
        <w:t>Monitor training progress by setting the 'Plot' option to 'training progress'</w:t>
      </w:r>
    </w:p>
    <w:p w14:paraId="2A8C58F0" w14:textId="77777777" w:rsidR="00A15469" w:rsidRDefault="00A15469" w:rsidP="00A15469">
      <w:pPr>
        <w:pStyle w:val="JISEBIHeading3"/>
      </w:pPr>
      <w:r>
        <w:t xml:space="preserve">Specify 2       </w:t>
      </w:r>
    </w:p>
    <w:p w14:paraId="653CB971" w14:textId="77777777" w:rsidR="00A15469" w:rsidRPr="00A15469" w:rsidRDefault="00676F22" w:rsidP="00A15469">
      <w:r w:rsidRPr="008A4AC8">
        <w:t>Define validation data using the 'Data Validation' option.</w:t>
      </w:r>
      <w:r>
        <w:t xml:space="preserve"> </w:t>
      </w:r>
    </w:p>
    <w:p w14:paraId="65A2FE1D" w14:textId="77777777" w:rsidR="00A15469" w:rsidRDefault="00A15469" w:rsidP="00A15469">
      <w:pPr>
        <w:pStyle w:val="JISEBIHeading3"/>
      </w:pPr>
      <w:r>
        <w:t xml:space="preserve">Suppress       </w:t>
      </w:r>
    </w:p>
    <w:p w14:paraId="38FB851D" w14:textId="77777777" w:rsidR="004F2C7E" w:rsidRDefault="002C0C1F" w:rsidP="00A15469">
      <w:pPr>
        <w:ind w:firstLine="202"/>
      </w:pPr>
      <w:r w:rsidRPr="008A4AC8">
        <w:t>Suppress verbose output by setting the 'Verbose' option to false.</w:t>
      </w:r>
      <w:r>
        <w:t xml:space="preserve"> </w:t>
      </w:r>
    </w:p>
    <w:p w14:paraId="242E7690" w14:textId="77777777" w:rsidR="00D07DC9" w:rsidRPr="00676F22" w:rsidRDefault="00D07DC9" w:rsidP="00A15469">
      <w:pPr>
        <w:ind w:firstLine="202"/>
        <w:rPr>
          <w:noProof/>
        </w:rPr>
      </w:pPr>
    </w:p>
    <w:p w14:paraId="258741AA" w14:textId="77777777" w:rsidR="00D07DC9" w:rsidRDefault="00D07DC9" w:rsidP="00D07DC9">
      <w:pPr>
        <w:pStyle w:val="NoSpacing"/>
        <w:jc w:val="center"/>
        <w:rPr>
          <w:rFonts w:ascii="Times New Roman" w:hAnsi="Times New Roman" w:cs="Times New Roman"/>
          <w:sz w:val="20"/>
          <w:szCs w:val="20"/>
        </w:rPr>
      </w:pPr>
      <w:r>
        <w:rPr>
          <w:noProof/>
        </w:rPr>
        <w:drawing>
          <wp:inline distT="0" distB="0" distL="0" distR="0" wp14:anchorId="07421C90" wp14:editId="0E4E64F5">
            <wp:extent cx="5640705" cy="2514600"/>
            <wp:effectExtent l="19050" t="19050" r="1714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7243" r="1565" b="5084"/>
                    <a:stretch/>
                  </pic:blipFill>
                  <pic:spPr bwMode="auto">
                    <a:xfrm>
                      <a:off x="0" y="0"/>
                      <a:ext cx="5641829" cy="2515101"/>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EED7F2" w14:textId="77777777" w:rsidR="00D80C83" w:rsidRDefault="00D80C83" w:rsidP="00D80C83">
      <w:pPr>
        <w:ind w:firstLine="202"/>
        <w:jc w:val="center"/>
        <w:rPr>
          <w:sz w:val="16"/>
          <w:szCs w:val="16"/>
        </w:rPr>
      </w:pPr>
    </w:p>
    <w:p w14:paraId="75DF39CD" w14:textId="77777777" w:rsidR="004F2C7E" w:rsidRDefault="00D07DC9" w:rsidP="00D80C83">
      <w:pPr>
        <w:ind w:firstLine="202"/>
        <w:jc w:val="center"/>
        <w:rPr>
          <w:sz w:val="16"/>
          <w:szCs w:val="16"/>
        </w:rPr>
      </w:pPr>
      <w:commentRangeStart w:id="12"/>
      <w:r w:rsidRPr="00D80C83">
        <w:rPr>
          <w:sz w:val="16"/>
          <w:szCs w:val="16"/>
        </w:rPr>
        <w:t>Fig</w:t>
      </w:r>
      <w:r w:rsidR="00D80C83">
        <w:rPr>
          <w:sz w:val="16"/>
          <w:szCs w:val="16"/>
        </w:rPr>
        <w:t>.</w:t>
      </w:r>
      <w:r w:rsidRPr="00D80C83">
        <w:rPr>
          <w:sz w:val="16"/>
          <w:szCs w:val="16"/>
        </w:rPr>
        <w:t xml:space="preserve"> 1</w:t>
      </w:r>
      <w:r w:rsidR="00671F3D">
        <w:rPr>
          <w:sz w:val="16"/>
          <w:szCs w:val="16"/>
        </w:rPr>
        <w:t>1</w:t>
      </w:r>
      <w:r w:rsidRPr="00D80C83">
        <w:rPr>
          <w:sz w:val="16"/>
          <w:szCs w:val="16"/>
        </w:rPr>
        <w:t>. Progress Training</w:t>
      </w:r>
      <w:commentRangeEnd w:id="12"/>
      <w:r w:rsidR="00C6459F">
        <w:rPr>
          <w:rStyle w:val="CommentReference"/>
        </w:rPr>
        <w:commentReference w:id="12"/>
      </w:r>
    </w:p>
    <w:p w14:paraId="0FB953FA" w14:textId="77777777" w:rsidR="00E36D30" w:rsidRDefault="00E36D30" w:rsidP="00E36D30">
      <w:pPr>
        <w:ind w:firstLine="202"/>
        <w:rPr>
          <w:sz w:val="16"/>
          <w:szCs w:val="16"/>
        </w:rPr>
      </w:pPr>
    </w:p>
    <w:p w14:paraId="53D763E1" w14:textId="77777777" w:rsidR="00990CA6" w:rsidRPr="00C94339" w:rsidRDefault="00990CA6" w:rsidP="00990CA6">
      <w:pPr>
        <w:pStyle w:val="JISEBIHeading2"/>
        <w:rPr>
          <w:noProof/>
        </w:rPr>
      </w:pPr>
      <w:r>
        <w:rPr>
          <w:lang w:val="en-US"/>
        </w:rPr>
        <w:t xml:space="preserve">Predict New Data    </w:t>
      </w:r>
    </w:p>
    <w:p w14:paraId="091F8236" w14:textId="77777777" w:rsidR="00990CA6" w:rsidRDefault="00990CA6" w:rsidP="00990CA6">
      <w:pPr>
        <w:pStyle w:val="JISEBIHeading2"/>
        <w:numPr>
          <w:ilvl w:val="0"/>
          <w:numId w:val="0"/>
        </w:numPr>
        <w:rPr>
          <w:noProof/>
        </w:rPr>
      </w:pPr>
    </w:p>
    <w:p w14:paraId="18D3126F" w14:textId="77777777" w:rsidR="00990CA6" w:rsidRDefault="00990CA6" w:rsidP="00990CA6">
      <w:pPr>
        <w:pStyle w:val="Heading3"/>
        <w:numPr>
          <w:ilvl w:val="2"/>
          <w:numId w:val="331"/>
        </w:numPr>
      </w:pPr>
      <w:r>
        <w:t xml:space="preserve">Classify 1    </w:t>
      </w:r>
    </w:p>
    <w:p w14:paraId="7476E45E" w14:textId="77777777" w:rsidR="00990CA6" w:rsidRDefault="00990CA6" w:rsidP="00990CA6">
      <w:pPr>
        <w:spacing w:after="160" w:line="259" w:lineRule="auto"/>
        <w:ind w:firstLine="202"/>
      </w:pPr>
      <w:r w:rsidRPr="008A4AC8">
        <w:t xml:space="preserve">Grouping film genre categories from three descriptions (new synopsis) by creating a string array whose contents of the new synopsis are shown in Table </w:t>
      </w:r>
      <w:r>
        <w:t>2</w:t>
      </w:r>
      <w:r w:rsidRPr="008A4AC8">
        <w:t>.</w:t>
      </w:r>
      <w:r>
        <w:t xml:space="preserve"> </w:t>
      </w:r>
    </w:p>
    <w:p w14:paraId="1023E542" w14:textId="77777777" w:rsidR="00990CA6" w:rsidRPr="00990CA6" w:rsidRDefault="00990CA6" w:rsidP="00990CA6">
      <w:pPr>
        <w:pStyle w:val="Caption"/>
        <w:spacing w:before="240"/>
        <w:jc w:val="center"/>
      </w:pPr>
      <w:r>
        <w:t xml:space="preserve">TABLE </w:t>
      </w:r>
      <w:r>
        <w:rPr>
          <w:noProof/>
        </w:rPr>
        <w:t>2</w:t>
      </w:r>
    </w:p>
    <w:p w14:paraId="4C1ED93C" w14:textId="77777777" w:rsidR="00990CA6" w:rsidRDefault="00990CA6" w:rsidP="00990CA6">
      <w:pPr>
        <w:pStyle w:val="TableTitle"/>
      </w:pPr>
      <w:r>
        <w:t xml:space="preserve">New Classification     </w:t>
      </w:r>
    </w:p>
    <w:tbl>
      <w:tblPr>
        <w:tblW w:w="0" w:type="auto"/>
        <w:jc w:val="center"/>
        <w:tblLook w:val="04A0" w:firstRow="1" w:lastRow="0" w:firstColumn="1" w:lastColumn="0" w:noHBand="0" w:noVBand="1"/>
      </w:tblPr>
      <w:tblGrid>
        <w:gridCol w:w="8549"/>
        <w:gridCol w:w="811"/>
      </w:tblGrid>
      <w:tr w:rsidR="0066789F" w14:paraId="69C3F349" w14:textId="77777777" w:rsidTr="0066789F">
        <w:trPr>
          <w:trHeight w:val="227"/>
          <w:jc w:val="center"/>
        </w:trPr>
        <w:tc>
          <w:tcPr>
            <w:tcW w:w="0" w:type="auto"/>
            <w:tcBorders>
              <w:top w:val="single" w:sz="4" w:space="0" w:color="auto"/>
              <w:right w:val="nil"/>
            </w:tcBorders>
            <w:vAlign w:val="center"/>
          </w:tcPr>
          <w:p w14:paraId="5680BED8" w14:textId="77777777" w:rsidR="0066789F" w:rsidRDefault="0066789F" w:rsidP="0026364E">
            <w:pPr>
              <w:ind w:firstLine="0"/>
              <w:jc w:val="center"/>
              <w:rPr>
                <w:color w:val="000000"/>
                <w:sz w:val="16"/>
                <w:szCs w:val="16"/>
              </w:rPr>
            </w:pPr>
            <w:r>
              <w:rPr>
                <w:color w:val="000000"/>
                <w:sz w:val="16"/>
                <w:szCs w:val="16"/>
              </w:rPr>
              <w:t>Synopsis</w:t>
            </w:r>
          </w:p>
        </w:tc>
        <w:tc>
          <w:tcPr>
            <w:tcW w:w="0" w:type="auto"/>
            <w:tcBorders>
              <w:top w:val="single" w:sz="4" w:space="0" w:color="auto"/>
              <w:left w:val="nil"/>
            </w:tcBorders>
            <w:shd w:val="clear" w:color="auto" w:fill="auto"/>
            <w:noWrap/>
            <w:vAlign w:val="center"/>
          </w:tcPr>
          <w:p w14:paraId="24263B76" w14:textId="77777777" w:rsidR="0066789F" w:rsidRDefault="0066789F" w:rsidP="0026364E">
            <w:pPr>
              <w:jc w:val="center"/>
              <w:rPr>
                <w:color w:val="000000"/>
                <w:sz w:val="16"/>
                <w:szCs w:val="16"/>
              </w:rPr>
            </w:pPr>
            <w:r>
              <w:rPr>
                <w:color w:val="000000"/>
                <w:sz w:val="16"/>
                <w:szCs w:val="16"/>
              </w:rPr>
              <w:t>Genre</w:t>
            </w:r>
          </w:p>
        </w:tc>
      </w:tr>
      <w:tr w:rsidR="0066789F" w14:paraId="641EFE2C" w14:textId="77777777" w:rsidTr="0066789F">
        <w:trPr>
          <w:trHeight w:val="227"/>
          <w:jc w:val="center"/>
        </w:trPr>
        <w:tc>
          <w:tcPr>
            <w:tcW w:w="0" w:type="auto"/>
            <w:tcBorders>
              <w:top w:val="single" w:sz="4" w:space="0" w:color="auto"/>
              <w:right w:val="nil"/>
            </w:tcBorders>
            <w:vAlign w:val="center"/>
          </w:tcPr>
          <w:p w14:paraId="1D59140F" w14:textId="77777777" w:rsidR="0066789F" w:rsidRDefault="0066789F" w:rsidP="0066789F">
            <w:pPr>
              <w:ind w:firstLine="0"/>
              <w:jc w:val="left"/>
              <w:rPr>
                <w:color w:val="000000"/>
                <w:sz w:val="16"/>
                <w:szCs w:val="16"/>
              </w:rPr>
            </w:pPr>
            <w:r>
              <w:rPr>
                <w:sz w:val="16"/>
                <w:szCs w:val="16"/>
              </w:rPr>
              <w:t xml:space="preserve">Joined by lizard pilot and rabbit magician, a mouse detective tries to find a missing device meant to provide clean energy for his city (Movie: </w:t>
            </w:r>
            <w:r w:rsidR="00650BF0">
              <w:rPr>
                <w:sz w:val="16"/>
                <w:szCs w:val="16"/>
              </w:rPr>
              <w:t>T</w:t>
            </w:r>
            <w:r>
              <w:rPr>
                <w:sz w:val="16"/>
                <w:szCs w:val="16"/>
              </w:rPr>
              <w:t>itus m</w:t>
            </w:r>
            <w:r w:rsidR="00287E28">
              <w:rPr>
                <w:sz w:val="16"/>
                <w:szCs w:val="16"/>
              </w:rPr>
              <w:t>y</w:t>
            </w:r>
            <w:r>
              <w:rPr>
                <w:sz w:val="16"/>
                <w:szCs w:val="16"/>
              </w:rPr>
              <w:t>ster</w:t>
            </w:r>
            <w:r w:rsidR="00287E28">
              <w:rPr>
                <w:sz w:val="16"/>
                <w:szCs w:val="16"/>
              </w:rPr>
              <w:t>i</w:t>
            </w:r>
            <w:r w:rsidR="00650BF0">
              <w:rPr>
                <w:sz w:val="16"/>
                <w:szCs w:val="16"/>
              </w:rPr>
              <w:t xml:space="preserve">ous </w:t>
            </w:r>
            <w:r>
              <w:rPr>
                <w:sz w:val="16"/>
                <w:szCs w:val="16"/>
              </w:rPr>
              <w:t>of the enigma)</w:t>
            </w:r>
          </w:p>
        </w:tc>
        <w:tc>
          <w:tcPr>
            <w:tcW w:w="0" w:type="auto"/>
            <w:tcBorders>
              <w:top w:val="single" w:sz="4" w:space="0" w:color="auto"/>
              <w:left w:val="nil"/>
            </w:tcBorders>
            <w:shd w:val="clear" w:color="auto" w:fill="auto"/>
            <w:noWrap/>
            <w:vAlign w:val="center"/>
          </w:tcPr>
          <w:p w14:paraId="7D63436F" w14:textId="77777777" w:rsidR="0066789F" w:rsidRDefault="0066789F" w:rsidP="0066789F">
            <w:pPr>
              <w:ind w:firstLine="0"/>
              <w:jc w:val="center"/>
              <w:rPr>
                <w:color w:val="000000"/>
                <w:sz w:val="16"/>
                <w:szCs w:val="16"/>
              </w:rPr>
            </w:pPr>
            <w:r>
              <w:rPr>
                <w:color w:val="000000"/>
                <w:sz w:val="16"/>
                <w:szCs w:val="16"/>
              </w:rPr>
              <w:t>?</w:t>
            </w:r>
          </w:p>
        </w:tc>
      </w:tr>
      <w:tr w:rsidR="0066789F" w14:paraId="36C069B3" w14:textId="77777777" w:rsidTr="0066789F">
        <w:trPr>
          <w:trHeight w:val="227"/>
          <w:jc w:val="center"/>
        </w:trPr>
        <w:tc>
          <w:tcPr>
            <w:tcW w:w="0" w:type="auto"/>
            <w:tcBorders>
              <w:right w:val="nil"/>
            </w:tcBorders>
            <w:vAlign w:val="center"/>
          </w:tcPr>
          <w:p w14:paraId="1409B9C6" w14:textId="77777777" w:rsidR="0066789F" w:rsidRDefault="0066789F" w:rsidP="0066789F">
            <w:pPr>
              <w:ind w:firstLine="0"/>
              <w:rPr>
                <w:color w:val="000000"/>
                <w:sz w:val="16"/>
                <w:szCs w:val="16"/>
              </w:rPr>
            </w:pPr>
            <w:r>
              <w:rPr>
                <w:sz w:val="16"/>
                <w:szCs w:val="16"/>
              </w:rPr>
              <w:t>Harboring a deep secret, a seemingly happy family confronts the trauma of years past a clash between generations threatens to separate them (Movie: one day will talk about day 2020)</w:t>
            </w:r>
          </w:p>
        </w:tc>
        <w:tc>
          <w:tcPr>
            <w:tcW w:w="0" w:type="auto"/>
            <w:tcBorders>
              <w:top w:val="nil"/>
              <w:left w:val="nil"/>
            </w:tcBorders>
            <w:shd w:val="clear" w:color="auto" w:fill="auto"/>
            <w:noWrap/>
            <w:vAlign w:val="center"/>
          </w:tcPr>
          <w:p w14:paraId="5428A7F6" w14:textId="77777777" w:rsidR="0066789F" w:rsidRDefault="0066789F" w:rsidP="0066789F">
            <w:pPr>
              <w:ind w:firstLine="0"/>
              <w:jc w:val="center"/>
              <w:rPr>
                <w:color w:val="000000"/>
                <w:sz w:val="16"/>
                <w:szCs w:val="16"/>
              </w:rPr>
            </w:pPr>
            <w:r>
              <w:rPr>
                <w:color w:val="000000"/>
                <w:sz w:val="16"/>
                <w:szCs w:val="16"/>
              </w:rPr>
              <w:t>?</w:t>
            </w:r>
          </w:p>
        </w:tc>
      </w:tr>
      <w:tr w:rsidR="0066789F" w14:paraId="6C26E2E9" w14:textId="77777777" w:rsidTr="0066789F">
        <w:trPr>
          <w:trHeight w:val="227"/>
          <w:jc w:val="center"/>
        </w:trPr>
        <w:tc>
          <w:tcPr>
            <w:tcW w:w="0" w:type="auto"/>
            <w:tcBorders>
              <w:bottom w:val="single" w:sz="4" w:space="0" w:color="auto"/>
              <w:right w:val="nil"/>
            </w:tcBorders>
            <w:vAlign w:val="center"/>
          </w:tcPr>
          <w:p w14:paraId="0EA3CFFF" w14:textId="77777777" w:rsidR="0066789F" w:rsidRDefault="0066789F" w:rsidP="0066789F">
            <w:pPr>
              <w:ind w:firstLine="0"/>
              <w:rPr>
                <w:color w:val="000000"/>
                <w:sz w:val="16"/>
                <w:szCs w:val="16"/>
              </w:rPr>
            </w:pPr>
            <w:r>
              <w:rPr>
                <w:sz w:val="16"/>
                <w:szCs w:val="16"/>
              </w:rPr>
              <w:t>Siena is able to see signs that the people will die. The sign appeared on Brama</w:t>
            </w:r>
            <w:r w:rsidR="00650BF0">
              <w:rPr>
                <w:sz w:val="16"/>
                <w:szCs w:val="16"/>
              </w:rPr>
              <w:t>’</w:t>
            </w:r>
            <w:r>
              <w:rPr>
                <w:sz w:val="16"/>
                <w:szCs w:val="16"/>
              </w:rPr>
              <w:t>, someone she loves. Siena tries hard to prevent Brama’s death (Movie: I know when you dead 2020)</w:t>
            </w:r>
          </w:p>
        </w:tc>
        <w:tc>
          <w:tcPr>
            <w:tcW w:w="0" w:type="auto"/>
            <w:tcBorders>
              <w:top w:val="nil"/>
              <w:left w:val="nil"/>
              <w:bottom w:val="single" w:sz="4" w:space="0" w:color="auto"/>
            </w:tcBorders>
            <w:shd w:val="clear" w:color="auto" w:fill="auto"/>
            <w:noWrap/>
            <w:vAlign w:val="center"/>
          </w:tcPr>
          <w:p w14:paraId="3D6F268E" w14:textId="77777777" w:rsidR="0066789F" w:rsidRDefault="0066789F" w:rsidP="0066789F">
            <w:pPr>
              <w:ind w:firstLine="0"/>
              <w:jc w:val="center"/>
              <w:rPr>
                <w:color w:val="000000"/>
                <w:sz w:val="16"/>
                <w:szCs w:val="16"/>
              </w:rPr>
            </w:pPr>
            <w:r>
              <w:rPr>
                <w:color w:val="000000"/>
                <w:sz w:val="16"/>
                <w:szCs w:val="16"/>
              </w:rPr>
              <w:t>?</w:t>
            </w:r>
          </w:p>
        </w:tc>
      </w:tr>
    </w:tbl>
    <w:p w14:paraId="2ADBEFDE" w14:textId="77777777" w:rsidR="00990CA6" w:rsidRDefault="00990CA6" w:rsidP="00990CA6">
      <w:pPr>
        <w:pStyle w:val="JISEBIHeading3"/>
      </w:pPr>
      <w:r>
        <w:lastRenderedPageBreak/>
        <w:t xml:space="preserve">Pre-process     </w:t>
      </w:r>
    </w:p>
    <w:p w14:paraId="528DEECA" w14:textId="77777777" w:rsidR="00990CA6" w:rsidRDefault="001A1012" w:rsidP="00990CA6">
      <w:pPr>
        <w:spacing w:after="160" w:line="259" w:lineRule="auto"/>
        <w:ind w:firstLine="202"/>
      </w:pPr>
      <w:r w:rsidRPr="008A4AC8">
        <w:t>Pre-processing of text data by means of pre-processing steps as training documents.</w:t>
      </w:r>
    </w:p>
    <w:p w14:paraId="2A0E9EBD" w14:textId="77777777" w:rsidR="00990CA6" w:rsidRDefault="00990CA6" w:rsidP="00990CA6">
      <w:pPr>
        <w:pStyle w:val="Heading3"/>
        <w:numPr>
          <w:ilvl w:val="2"/>
          <w:numId w:val="331"/>
        </w:numPr>
      </w:pPr>
      <w:r>
        <w:t xml:space="preserve">Convert      </w:t>
      </w:r>
    </w:p>
    <w:p w14:paraId="0DEC8CF5" w14:textId="77777777" w:rsidR="00990CA6" w:rsidRDefault="00990CA6" w:rsidP="00990CA6">
      <w:pPr>
        <w:spacing w:after="160" w:line="259" w:lineRule="auto"/>
        <w:ind w:firstLine="202"/>
      </w:pPr>
      <w:r>
        <w:t xml:space="preserve"> </w:t>
      </w:r>
      <w:r w:rsidR="00AD4325" w:rsidRPr="005B2570">
        <w:t>Convert text data to sequences using doc2sequence sequences with the same options as when creating training sequences.</w:t>
      </w:r>
      <w:r w:rsidR="00AD4325">
        <w:t xml:space="preserve"> </w:t>
      </w:r>
    </w:p>
    <w:p w14:paraId="46E853BE" w14:textId="77777777" w:rsidR="00990CA6" w:rsidRDefault="00990CA6" w:rsidP="00990CA6">
      <w:pPr>
        <w:pStyle w:val="JISEBIHeading3"/>
      </w:pPr>
      <w:r>
        <w:t xml:space="preserve">Classify 2       </w:t>
      </w:r>
    </w:p>
    <w:p w14:paraId="59E17777" w14:textId="77777777" w:rsidR="00990CA6" w:rsidRDefault="0024475A" w:rsidP="00990CA6">
      <w:pPr>
        <w:pStyle w:val="Heading3"/>
        <w:numPr>
          <w:ilvl w:val="0"/>
          <w:numId w:val="0"/>
        </w:numPr>
        <w:ind w:firstLine="204"/>
        <w:rPr>
          <w:i w:val="0"/>
          <w:iCs w:val="0"/>
        </w:rPr>
      </w:pPr>
      <w:r w:rsidRPr="0024475A">
        <w:rPr>
          <w:i w:val="0"/>
          <w:iCs w:val="0"/>
        </w:rPr>
        <w:t>New sequence classification using a trained LSTM network.</w:t>
      </w:r>
    </w:p>
    <w:p w14:paraId="39B0E919" w14:textId="77777777" w:rsidR="001402CB" w:rsidRPr="001402CB" w:rsidRDefault="001402CB" w:rsidP="001402C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5076"/>
        <w:gridCol w:w="1806"/>
      </w:tblGrid>
      <w:tr w:rsidR="00671F3D" w:rsidRPr="00C85D2B" w14:paraId="48E326E2" w14:textId="77777777" w:rsidTr="0026364E">
        <w:trPr>
          <w:jc w:val="center"/>
        </w:trPr>
        <w:tc>
          <w:tcPr>
            <w:tcW w:w="0" w:type="auto"/>
            <w:shd w:val="clear" w:color="auto" w:fill="auto"/>
            <w:vAlign w:val="center"/>
          </w:tcPr>
          <w:p w14:paraId="52EB27E4" w14:textId="77777777" w:rsidR="00671F3D" w:rsidRDefault="00671F3D" w:rsidP="003238A8">
            <w:pPr>
              <w:ind w:firstLine="0"/>
              <w:jc w:val="left"/>
              <w:rPr>
                <w:noProof/>
              </w:rPr>
            </w:pPr>
            <w:r w:rsidRPr="00B76FBB">
              <w:rPr>
                <w:noProof/>
              </w:rPr>
              <w:drawing>
                <wp:inline distT="0" distB="0" distL="0" distR="0" wp14:anchorId="7083B7A9" wp14:editId="0829B221">
                  <wp:extent cx="1147445" cy="1233805"/>
                  <wp:effectExtent l="19050" t="19050" r="14605" b="2349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l="1430" t="18382" r="70683" b="56783"/>
                          <a:stretch>
                            <a:fillRect/>
                          </a:stretch>
                        </pic:blipFill>
                        <pic:spPr bwMode="auto">
                          <a:xfrm>
                            <a:off x="0" y="0"/>
                            <a:ext cx="1147445" cy="1233805"/>
                          </a:xfrm>
                          <a:prstGeom prst="rect">
                            <a:avLst/>
                          </a:prstGeom>
                          <a:noFill/>
                          <a:ln w="9525" algn="ctr">
                            <a:solidFill>
                              <a:srgbClr val="000000"/>
                            </a:solidFill>
                            <a:miter lim="800000"/>
                            <a:headEnd/>
                            <a:tailEnd/>
                          </a:ln>
                          <a:effectLst/>
                        </pic:spPr>
                      </pic:pic>
                    </a:graphicData>
                  </a:graphic>
                </wp:inline>
              </w:drawing>
            </w:r>
          </w:p>
          <w:p w14:paraId="22663E6E" w14:textId="77777777" w:rsidR="00671F3D" w:rsidRPr="00CF0B8F" w:rsidRDefault="00671F3D" w:rsidP="003238A8">
            <w:pPr>
              <w:ind w:firstLine="0"/>
              <w:jc w:val="center"/>
              <w:rPr>
                <w:sz w:val="16"/>
                <w:szCs w:val="16"/>
              </w:rPr>
            </w:pPr>
            <w:r>
              <w:rPr>
                <w:sz w:val="16"/>
                <w:szCs w:val="16"/>
              </w:rPr>
              <w:t>(a)</w:t>
            </w:r>
          </w:p>
        </w:tc>
        <w:tc>
          <w:tcPr>
            <w:tcW w:w="0" w:type="auto"/>
          </w:tcPr>
          <w:p w14:paraId="4775CB51" w14:textId="77777777" w:rsidR="00671F3D" w:rsidRDefault="00671F3D" w:rsidP="003238A8">
            <w:pPr>
              <w:ind w:firstLine="0"/>
              <w:rPr>
                <w:noProof/>
              </w:rPr>
            </w:pPr>
            <w:r w:rsidRPr="001106EA">
              <w:rPr>
                <w:noProof/>
              </w:rPr>
              <w:drawing>
                <wp:inline distT="0" distB="0" distL="0" distR="0" wp14:anchorId="42A34679" wp14:editId="0CD3696D">
                  <wp:extent cx="3041650" cy="1224280"/>
                  <wp:effectExtent l="19050" t="19050" r="25400" b="13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l="1430" t="42696" r="38760" b="30202"/>
                          <a:stretch>
                            <a:fillRect/>
                          </a:stretch>
                        </pic:blipFill>
                        <pic:spPr bwMode="auto">
                          <a:xfrm>
                            <a:off x="0" y="0"/>
                            <a:ext cx="3055595" cy="1229893"/>
                          </a:xfrm>
                          <a:prstGeom prst="rect">
                            <a:avLst/>
                          </a:prstGeom>
                          <a:noFill/>
                          <a:ln w="9525" algn="ctr">
                            <a:solidFill>
                              <a:srgbClr val="000000"/>
                            </a:solidFill>
                            <a:miter lim="800000"/>
                            <a:headEnd/>
                            <a:tailEnd/>
                          </a:ln>
                          <a:effectLst/>
                        </pic:spPr>
                      </pic:pic>
                    </a:graphicData>
                  </a:graphic>
                </wp:inline>
              </w:drawing>
            </w:r>
          </w:p>
          <w:p w14:paraId="0D05B59A" w14:textId="77777777" w:rsidR="00671F3D" w:rsidRPr="001106EA" w:rsidRDefault="00671F3D" w:rsidP="003238A8">
            <w:pPr>
              <w:ind w:firstLine="0"/>
              <w:jc w:val="center"/>
              <w:rPr>
                <w:noProof/>
              </w:rPr>
            </w:pPr>
            <w:r>
              <w:rPr>
                <w:sz w:val="16"/>
                <w:szCs w:val="16"/>
              </w:rPr>
              <w:t>(b)</w:t>
            </w:r>
          </w:p>
        </w:tc>
        <w:tc>
          <w:tcPr>
            <w:tcW w:w="0" w:type="auto"/>
            <w:shd w:val="clear" w:color="auto" w:fill="auto"/>
            <w:vAlign w:val="center"/>
          </w:tcPr>
          <w:p w14:paraId="2F1479E3" w14:textId="77777777" w:rsidR="00671F3D" w:rsidRDefault="00671F3D" w:rsidP="003238A8">
            <w:pPr>
              <w:ind w:firstLine="0"/>
              <w:rPr>
                <w:noProof/>
              </w:rPr>
            </w:pPr>
            <w:r w:rsidRPr="001106EA">
              <w:rPr>
                <w:noProof/>
              </w:rPr>
              <w:drawing>
                <wp:inline distT="0" distB="0" distL="0" distR="0" wp14:anchorId="2580296E" wp14:editId="40C22898">
                  <wp:extent cx="966470" cy="1224915"/>
                  <wp:effectExtent l="19050" t="19050" r="2413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l="1430" t="69167" r="82602" b="11880"/>
                          <a:stretch>
                            <a:fillRect/>
                          </a:stretch>
                        </pic:blipFill>
                        <pic:spPr bwMode="auto">
                          <a:xfrm>
                            <a:off x="0" y="0"/>
                            <a:ext cx="966470" cy="1224915"/>
                          </a:xfrm>
                          <a:prstGeom prst="rect">
                            <a:avLst/>
                          </a:prstGeom>
                          <a:noFill/>
                          <a:ln w="9525" algn="ctr">
                            <a:solidFill>
                              <a:srgbClr val="000000"/>
                            </a:solidFill>
                            <a:miter lim="800000"/>
                            <a:headEnd/>
                            <a:tailEnd/>
                          </a:ln>
                          <a:effectLst/>
                        </pic:spPr>
                      </pic:pic>
                    </a:graphicData>
                  </a:graphic>
                </wp:inline>
              </w:drawing>
            </w:r>
          </w:p>
          <w:p w14:paraId="3F94C1FF" w14:textId="77777777" w:rsidR="00671F3D" w:rsidRPr="00CF0B8F" w:rsidRDefault="00671F3D" w:rsidP="003238A8">
            <w:pPr>
              <w:ind w:firstLine="0"/>
              <w:jc w:val="center"/>
              <w:rPr>
                <w:sz w:val="16"/>
                <w:szCs w:val="16"/>
              </w:rPr>
            </w:pPr>
            <w:r>
              <w:rPr>
                <w:sz w:val="16"/>
                <w:szCs w:val="16"/>
              </w:rPr>
              <w:t>(c)</w:t>
            </w:r>
          </w:p>
        </w:tc>
      </w:tr>
    </w:tbl>
    <w:p w14:paraId="4D577E5F" w14:textId="77777777" w:rsidR="00671F3D" w:rsidRDefault="00671F3D" w:rsidP="00671F3D">
      <w:pPr>
        <w:pStyle w:val="ListParagraph"/>
        <w:tabs>
          <w:tab w:val="left" w:pos="426"/>
        </w:tabs>
        <w:spacing w:after="160" w:line="259" w:lineRule="auto"/>
        <w:rPr>
          <w:sz w:val="16"/>
          <w:szCs w:val="16"/>
          <w:lang w:eastAsia="zh-CN"/>
        </w:rPr>
      </w:pPr>
    </w:p>
    <w:p w14:paraId="3097ED49" w14:textId="77777777" w:rsidR="00990CA6" w:rsidRDefault="00671F3D" w:rsidP="00671F3D">
      <w:pPr>
        <w:ind w:firstLine="202"/>
        <w:jc w:val="center"/>
        <w:rPr>
          <w:sz w:val="16"/>
          <w:szCs w:val="16"/>
          <w:lang w:eastAsia="zh-CN"/>
        </w:rPr>
      </w:pPr>
      <w:r w:rsidRPr="00671F3D">
        <w:rPr>
          <w:rFonts w:hint="eastAsia"/>
          <w:sz w:val="16"/>
          <w:szCs w:val="16"/>
          <w:lang w:eastAsia="zh-CN"/>
        </w:rPr>
        <w:t xml:space="preserve">Fig. </w:t>
      </w:r>
      <w:r w:rsidRPr="00671F3D">
        <w:rPr>
          <w:sz w:val="16"/>
          <w:szCs w:val="16"/>
          <w:lang w:eastAsia="zh-CN"/>
        </w:rPr>
        <w:t>12</w:t>
      </w:r>
      <w:r w:rsidRPr="00671F3D">
        <w:rPr>
          <w:rFonts w:hint="eastAsia"/>
          <w:sz w:val="16"/>
          <w:szCs w:val="16"/>
          <w:lang w:eastAsia="zh-CN"/>
        </w:rPr>
        <w:t xml:space="preserve">. </w:t>
      </w:r>
      <w:r w:rsidRPr="00671F3D">
        <w:rPr>
          <w:sz w:val="16"/>
          <w:szCs w:val="16"/>
          <w:lang w:eastAsia="zh-CN"/>
        </w:rPr>
        <w:t>Class of Movie Genre</w:t>
      </w:r>
      <w:r w:rsidR="001402CB">
        <w:rPr>
          <w:sz w:val="16"/>
          <w:szCs w:val="16"/>
          <w:lang w:eastAsia="zh-CN"/>
        </w:rPr>
        <w:t>, (a) array, (b) layer, (c) label</w:t>
      </w:r>
    </w:p>
    <w:p w14:paraId="4F76DD24" w14:textId="77777777" w:rsidR="001402CB" w:rsidRPr="00671F3D" w:rsidRDefault="001402CB" w:rsidP="00671F3D">
      <w:pPr>
        <w:ind w:firstLine="202"/>
        <w:jc w:val="center"/>
        <w:rPr>
          <w:sz w:val="14"/>
          <w:szCs w:val="14"/>
        </w:rPr>
      </w:pPr>
    </w:p>
    <w:p w14:paraId="1E0E7CD5" w14:textId="77777777" w:rsidR="001402CB" w:rsidRPr="00DA3D99" w:rsidRDefault="001402CB" w:rsidP="001402CB">
      <w:pPr>
        <w:rPr>
          <w:szCs w:val="16"/>
        </w:rPr>
      </w:pPr>
      <w:r w:rsidRPr="00DA3D99">
        <w:rPr>
          <w:szCs w:val="16"/>
        </w:rPr>
        <w:t>Class of movie consists of 3 group: array (5 x 1 cell), layer (6 x 1 layer), and label (3 x 1 categorical).  Predict new data in 3 labels (romance, adventure, horror).</w:t>
      </w:r>
    </w:p>
    <w:p w14:paraId="2CD7A72F" w14:textId="77777777" w:rsidR="00E36D30" w:rsidRDefault="00E36D30" w:rsidP="00E36D30">
      <w:pPr>
        <w:ind w:firstLine="202"/>
        <w:rPr>
          <w:noProof/>
        </w:rPr>
      </w:pPr>
    </w:p>
    <w:p w14:paraId="68358B91" w14:textId="77777777" w:rsidR="00C85DB4" w:rsidRDefault="00000000">
      <w:pPr>
        <w:pStyle w:val="JISEBIHeading1"/>
      </w:pPr>
      <w:r>
        <w:t>Conclusions</w:t>
      </w:r>
    </w:p>
    <w:p w14:paraId="69381D2E" w14:textId="77777777" w:rsidR="00C85DB4" w:rsidRDefault="002B0076">
      <w:pPr>
        <w:ind w:firstLine="202"/>
        <w:rPr>
          <w:color w:val="232323"/>
        </w:rPr>
      </w:pPr>
      <w:r w:rsidRPr="00340CC8">
        <w:t xml:space="preserve">Deep Learning (DL) uses the LSTM network to determine the successful classification of </w:t>
      </w:r>
      <w:r>
        <w:t>movie</w:t>
      </w:r>
      <w:r w:rsidRPr="00340CC8">
        <w:t xml:space="preserve"> genres. The DL Model uses the stages of loading data, pre-processing data, converting documents, creating and training LSTM networks, specifying, training options, and predicting using new data. In the distribution process using partitions (data training and data testing) produces a class distribution. At the extraction stage (text and label data) displays training data with visualization in the form of a word cloud. In pre-processing data generate tokens. At the convert document stage (encoding function, option function, doc2sequence) produces Document Length. The LSTM network model uses the stages of loading and pre-processing data, creating and training networks, and converting the words. The Framework Model is a combination of the DL model and the LSTM model. The LSTM network produces arrays (5x1 cells), layers (6x1 layers), and labels (3x1 categorical arrays). The experimental results show that Deep Learning using the LSTM Network on sequence data is able to produce good </w:t>
      </w:r>
      <w:r>
        <w:t>movie</w:t>
      </w:r>
      <w:r w:rsidRPr="00340CC8">
        <w:t xml:space="preserve"> genre </w:t>
      </w:r>
      <w:r>
        <w:t xml:space="preserve">3 </w:t>
      </w:r>
      <w:r w:rsidRPr="00340CC8">
        <w:t xml:space="preserve">categories (epoch 30, iteration 1830, iterations per epoch 61, frequency 50). The implication is that deep learning using the LSTM network is able to produce a classification of </w:t>
      </w:r>
      <w:r>
        <w:t>movie</w:t>
      </w:r>
      <w:r w:rsidRPr="00340CC8">
        <w:t xml:space="preserve"> genres based on the film's synopsis. This means that the input is sequenced data, processed with deep learning and produces output in the form of categorical data on predicted time series data.</w:t>
      </w:r>
    </w:p>
    <w:p w14:paraId="28C44FF2" w14:textId="77777777" w:rsidR="00BF3C42" w:rsidRDefault="00000000">
      <w:pPr>
        <w:pStyle w:val="Text"/>
        <w:spacing w:before="240"/>
        <w:ind w:firstLine="0"/>
        <w:rPr>
          <w:lang w:val="id-ID"/>
        </w:rPr>
      </w:pPr>
      <w:r>
        <w:rPr>
          <w:b/>
          <w:bCs/>
          <w:lang w:val="id-ID"/>
        </w:rPr>
        <w:t>Author Contributions:</w:t>
      </w:r>
      <w:r>
        <w:rPr>
          <w:lang w:val="id-ID"/>
        </w:rPr>
        <w:t xml:space="preserve"> </w:t>
      </w:r>
      <w:r>
        <w:rPr>
          <w:i/>
          <w:iCs/>
        </w:rPr>
        <w:t>[</w:t>
      </w:r>
      <w:proofErr w:type="spellStart"/>
      <w:r w:rsidR="001C62F6">
        <w:rPr>
          <w:i/>
          <w:iCs/>
        </w:rPr>
        <w:t>Adriyendi</w:t>
      </w:r>
      <w:proofErr w:type="spellEnd"/>
      <w:r>
        <w:rPr>
          <w:i/>
          <w:iCs/>
        </w:rPr>
        <w:t>]</w:t>
      </w:r>
      <w:r>
        <w:rPr>
          <w:lang w:val="id-ID"/>
        </w:rPr>
        <w:t xml:space="preserve">: </w:t>
      </w:r>
      <w:proofErr w:type="spellStart"/>
      <w:r>
        <w:rPr>
          <w:lang w:val="id-ID"/>
        </w:rPr>
        <w:t>Conceptualization</w:t>
      </w:r>
      <w:proofErr w:type="spellEnd"/>
      <w:r>
        <w:rPr>
          <w:lang w:val="id-ID"/>
        </w:rPr>
        <w:t xml:space="preserve">, </w:t>
      </w:r>
      <w:proofErr w:type="spellStart"/>
      <w:r>
        <w:rPr>
          <w:lang w:val="id-ID"/>
        </w:rPr>
        <w:t>Methodology</w:t>
      </w:r>
      <w:proofErr w:type="spellEnd"/>
      <w:r>
        <w:rPr>
          <w:lang w:val="id-ID"/>
        </w:rPr>
        <w:t xml:space="preserve">, </w:t>
      </w:r>
      <w:proofErr w:type="spellStart"/>
      <w:r>
        <w:rPr>
          <w:lang w:val="id-ID"/>
        </w:rPr>
        <w:t>Writing</w:t>
      </w:r>
      <w:proofErr w:type="spellEnd"/>
      <w:r>
        <w:rPr>
          <w:lang w:val="id-ID"/>
        </w:rPr>
        <w:t xml:space="preserve"> - Original Draft, Writing - Review &amp; Editing, Supervision. </w:t>
      </w:r>
    </w:p>
    <w:p w14:paraId="0E3BAF6A" w14:textId="77777777" w:rsidR="00C85DB4" w:rsidRDefault="00C85DB4">
      <w:pPr>
        <w:pStyle w:val="Text"/>
        <w:ind w:firstLine="0"/>
      </w:pPr>
    </w:p>
    <w:p w14:paraId="22C52756" w14:textId="77777777" w:rsidR="00C85DB4" w:rsidRDefault="00C85DB4">
      <w:pPr>
        <w:pStyle w:val="Text"/>
        <w:ind w:firstLine="0"/>
        <w:rPr>
          <w:lang w:val="id-ID"/>
        </w:rPr>
      </w:pPr>
    </w:p>
    <w:p w14:paraId="0082E011" w14:textId="77777777" w:rsidR="00C85DB4" w:rsidRDefault="00000000">
      <w:pPr>
        <w:pStyle w:val="Text"/>
        <w:ind w:firstLine="0"/>
      </w:pPr>
      <w:r>
        <w:rPr>
          <w:b/>
          <w:bCs/>
          <w:lang w:val="id-ID"/>
        </w:rPr>
        <w:t>Funding:</w:t>
      </w:r>
      <w:r>
        <w:rPr>
          <w:lang w:val="id-ID"/>
        </w:rPr>
        <w:t xml:space="preserve"> </w:t>
      </w:r>
      <w:r>
        <w:t xml:space="preserve">This research received no specific grant from any funding agency. </w:t>
      </w:r>
    </w:p>
    <w:p w14:paraId="37DAAD24" w14:textId="77777777" w:rsidR="00C85DB4" w:rsidRDefault="00C85DB4">
      <w:pPr>
        <w:pStyle w:val="Text"/>
        <w:ind w:firstLine="0"/>
        <w:rPr>
          <w:lang w:val="id-ID"/>
        </w:rPr>
      </w:pPr>
    </w:p>
    <w:p w14:paraId="5B310410" w14:textId="77777777" w:rsidR="00C85DB4" w:rsidRDefault="00C85DB4">
      <w:pPr>
        <w:pStyle w:val="Text"/>
        <w:ind w:firstLine="0"/>
        <w:rPr>
          <w:b/>
          <w:bCs/>
          <w:lang w:val="id-ID"/>
        </w:rPr>
      </w:pPr>
    </w:p>
    <w:p w14:paraId="0275B1C8" w14:textId="77777777" w:rsidR="00C85DB4" w:rsidRDefault="00000000">
      <w:pPr>
        <w:pStyle w:val="Text"/>
        <w:ind w:firstLine="0"/>
      </w:pPr>
      <w:r>
        <w:rPr>
          <w:b/>
          <w:bCs/>
          <w:lang w:val="id-ID"/>
        </w:rPr>
        <w:t>Conflicts of Interest:</w:t>
      </w:r>
      <w:r>
        <w:rPr>
          <w:lang w:val="id-ID"/>
        </w:rPr>
        <w:t xml:space="preserve"> The authors declare no conflict of interest.</w:t>
      </w:r>
      <w:r>
        <w:t xml:space="preserve"> </w:t>
      </w:r>
    </w:p>
    <w:p w14:paraId="78320292" w14:textId="77777777" w:rsidR="00C85DB4" w:rsidRDefault="00C85DB4">
      <w:pPr>
        <w:pStyle w:val="Text"/>
        <w:ind w:firstLine="0"/>
      </w:pPr>
    </w:p>
    <w:p w14:paraId="31998EBB" w14:textId="77777777" w:rsidR="00C85DB4" w:rsidRDefault="00000000">
      <w:pPr>
        <w:pStyle w:val="Text"/>
        <w:ind w:firstLine="0"/>
      </w:pPr>
      <w:r>
        <w:rPr>
          <w:b/>
          <w:bCs/>
        </w:rPr>
        <w:t>ORCID</w:t>
      </w:r>
      <w:r>
        <w:t xml:space="preserve">: </w:t>
      </w:r>
    </w:p>
    <w:p w14:paraId="6B0577DE" w14:textId="77777777" w:rsidR="00C85DB4" w:rsidRDefault="00000000">
      <w:pPr>
        <w:pStyle w:val="Text"/>
        <w:ind w:firstLine="0"/>
      </w:pPr>
      <w:r>
        <w:t>First Author</w:t>
      </w:r>
      <w:r>
        <w:rPr>
          <w:lang w:val="id-ID"/>
        </w:rPr>
        <w:t>:</w:t>
      </w:r>
      <w:r>
        <w:t xml:space="preserve"> </w:t>
      </w:r>
      <w:hyperlink r:id="rId42" w:history="1">
        <w:r w:rsidR="003B4F3B" w:rsidRPr="000D6402">
          <w:rPr>
            <w:rStyle w:val="Hyperlink"/>
            <w:lang w:val="id-ID"/>
          </w:rPr>
          <w:t>https://orcid.org/0000-000</w:t>
        </w:r>
        <w:r w:rsidR="003B4F3B" w:rsidRPr="000D6402">
          <w:rPr>
            <w:rStyle w:val="Hyperlink"/>
          </w:rPr>
          <w:t>1</w:t>
        </w:r>
        <w:r w:rsidR="003B4F3B" w:rsidRPr="000D6402">
          <w:rPr>
            <w:rStyle w:val="Hyperlink"/>
            <w:lang w:val="id-ID"/>
          </w:rPr>
          <w:t>-</w:t>
        </w:r>
        <w:r w:rsidR="003B4F3B" w:rsidRPr="000D6402">
          <w:rPr>
            <w:rStyle w:val="Hyperlink"/>
          </w:rPr>
          <w:t>7335</w:t>
        </w:r>
        <w:r w:rsidR="003B4F3B" w:rsidRPr="000D6402">
          <w:rPr>
            <w:rStyle w:val="Hyperlink"/>
            <w:lang w:val="id-ID"/>
          </w:rPr>
          <w:t>-</w:t>
        </w:r>
        <w:r w:rsidR="003B4F3B" w:rsidRPr="000D6402">
          <w:rPr>
            <w:rStyle w:val="Hyperlink"/>
          </w:rPr>
          <w:t>6882</w:t>
        </w:r>
      </w:hyperlink>
      <w:r>
        <w:t xml:space="preserve"> </w:t>
      </w:r>
    </w:p>
    <w:p w14:paraId="4BD47AFB" w14:textId="77777777" w:rsidR="00C85DB4" w:rsidRDefault="003B4F3B">
      <w:pPr>
        <w:pStyle w:val="Text"/>
        <w:ind w:firstLine="0"/>
      </w:pPr>
      <w:r>
        <w:t xml:space="preserve"> </w:t>
      </w:r>
    </w:p>
    <w:p w14:paraId="317EC86D" w14:textId="77777777" w:rsidR="00C85DB4" w:rsidRDefault="00000000">
      <w:pPr>
        <w:pStyle w:val="JISEBIReferenceheading"/>
      </w:pPr>
      <w:r>
        <w:lastRenderedPageBreak/>
        <w:t>References</w:t>
      </w:r>
    </w:p>
    <w:p w14:paraId="67DBBDE2" w14:textId="77777777" w:rsidR="00C85DB4" w:rsidRDefault="00C85DB4">
      <w:pPr>
        <w:rPr>
          <w:rFonts w:eastAsia="MS Mincho"/>
        </w:rPr>
      </w:pPr>
    </w:p>
    <w:p w14:paraId="74108175" w14:textId="77777777" w:rsidR="00D85F4A" w:rsidRPr="00A222CC" w:rsidRDefault="00D85F4A" w:rsidP="00D85F4A">
      <w:pPr>
        <w:pStyle w:val="references0"/>
        <w:rPr>
          <w:b/>
          <w:bCs/>
        </w:rPr>
      </w:pPr>
      <w:r w:rsidRPr="0021164B">
        <w:t>H</w:t>
      </w:r>
      <w:r>
        <w:t xml:space="preserve">. </w:t>
      </w:r>
      <w:r w:rsidRPr="0021164B">
        <w:t>Setyabudi, I</w:t>
      </w:r>
      <w:r w:rsidR="002B6694">
        <w:t>.</w:t>
      </w:r>
      <w:r w:rsidRPr="0021164B">
        <w:t xml:space="preserve"> H</w:t>
      </w:r>
      <w:r w:rsidR="002B6694">
        <w:t xml:space="preserve">. </w:t>
      </w:r>
      <w:r w:rsidRPr="0021164B">
        <w:t>Kartowisastro, A</w:t>
      </w:r>
      <w:r w:rsidR="002B6694">
        <w:t>.</w:t>
      </w:r>
      <w:r w:rsidRPr="0021164B">
        <w:t xml:space="preserve"> Trisetyarso, and E</w:t>
      </w:r>
      <w:r w:rsidR="002B6694">
        <w:t>.</w:t>
      </w:r>
      <w:r w:rsidRPr="0021164B">
        <w:t xml:space="preserve"> Abdurrahman, “Evaluation of real options valuation of petroleum using deep learning algorithms based on crude oil futures information with dual information,</w:t>
      </w:r>
      <w:r w:rsidRPr="0021164B">
        <w:rPr>
          <w:color w:val="000000"/>
        </w:rPr>
        <w:t xml:space="preserve">” </w:t>
      </w:r>
      <w:r w:rsidRPr="0021164B">
        <w:rPr>
          <w:i/>
          <w:iCs/>
        </w:rPr>
        <w:t>Int</w:t>
      </w:r>
      <w:r w:rsidR="002B6694">
        <w:rPr>
          <w:i/>
          <w:iCs/>
        </w:rPr>
        <w:t>.</w:t>
      </w:r>
      <w:r w:rsidRPr="0021164B">
        <w:rPr>
          <w:i/>
          <w:iCs/>
        </w:rPr>
        <w:t xml:space="preserve"> Sem</w:t>
      </w:r>
      <w:r w:rsidR="002B6694">
        <w:rPr>
          <w:i/>
          <w:iCs/>
        </w:rPr>
        <w:t>.</w:t>
      </w:r>
      <w:r w:rsidRPr="0021164B">
        <w:rPr>
          <w:i/>
          <w:iCs/>
        </w:rPr>
        <w:t xml:space="preserve"> on App</w:t>
      </w:r>
      <w:r w:rsidR="002B6694">
        <w:rPr>
          <w:i/>
          <w:iCs/>
        </w:rPr>
        <w:t>.</w:t>
      </w:r>
      <w:r w:rsidRPr="0021164B">
        <w:rPr>
          <w:i/>
          <w:iCs/>
        </w:rPr>
        <w:t xml:space="preserve"> for Tech</w:t>
      </w:r>
      <w:r w:rsidR="002B6694">
        <w:rPr>
          <w:i/>
          <w:iCs/>
        </w:rPr>
        <w:t>.</w:t>
      </w:r>
      <w:r w:rsidRPr="0021164B">
        <w:rPr>
          <w:i/>
          <w:iCs/>
        </w:rPr>
        <w:t xml:space="preserve"> of Inf</w:t>
      </w:r>
      <w:r w:rsidR="002B6694">
        <w:rPr>
          <w:i/>
          <w:iCs/>
        </w:rPr>
        <w:t xml:space="preserve">. </w:t>
      </w:r>
      <w:r w:rsidRPr="0021164B">
        <w:rPr>
          <w:i/>
          <w:iCs/>
        </w:rPr>
        <w:t>and Comm</w:t>
      </w:r>
      <w:r w:rsidR="002B6694">
        <w:rPr>
          <w:i/>
          <w:iCs/>
        </w:rPr>
        <w:t>.</w:t>
      </w:r>
      <w:r w:rsidRPr="0021164B">
        <w:rPr>
          <w:i/>
          <w:iCs/>
        </w:rPr>
        <w:t>,</w:t>
      </w:r>
      <w:r w:rsidRPr="0021164B">
        <w:t xml:space="preserve"> pp. 1-17, 2022.</w:t>
      </w:r>
      <w:r w:rsidRPr="0021164B">
        <w:rPr>
          <w:color w:val="000000"/>
        </w:rPr>
        <w:t xml:space="preserve"> </w:t>
      </w:r>
      <w:r w:rsidRPr="0021164B">
        <w:t xml:space="preserve">doi: 10.1109/iSemantic55962.9920405. </w:t>
      </w:r>
    </w:p>
    <w:p w14:paraId="38435719" w14:textId="77777777" w:rsidR="00C850B2" w:rsidRPr="00A222CC" w:rsidRDefault="00C850B2" w:rsidP="00C850B2">
      <w:pPr>
        <w:pStyle w:val="references0"/>
        <w:rPr>
          <w:b/>
          <w:bCs/>
        </w:rPr>
      </w:pPr>
      <w:r w:rsidRPr="00A222CC">
        <w:t>J</w:t>
      </w:r>
      <w:r>
        <w:t>.</w:t>
      </w:r>
      <w:r w:rsidRPr="00A222CC">
        <w:t xml:space="preserve"> Fan, C</w:t>
      </w:r>
      <w:r>
        <w:t>.</w:t>
      </w:r>
      <w:r w:rsidRPr="00A222CC">
        <w:t xml:space="preserve"> Ma, and Y</w:t>
      </w:r>
      <w:r>
        <w:t>.</w:t>
      </w:r>
      <w:r w:rsidRPr="00A222CC">
        <w:t xml:space="preserve"> Zhong, “A selective overview of deep learning,” </w:t>
      </w:r>
      <w:r w:rsidRPr="00A222CC">
        <w:rPr>
          <w:i/>
          <w:iCs/>
        </w:rPr>
        <w:t>Stat</w:t>
      </w:r>
      <w:r>
        <w:rPr>
          <w:i/>
          <w:iCs/>
        </w:rPr>
        <w:t>.</w:t>
      </w:r>
      <w:r w:rsidRPr="00A222CC">
        <w:rPr>
          <w:i/>
          <w:iCs/>
        </w:rPr>
        <w:t xml:space="preserve"> Sci</w:t>
      </w:r>
      <w:r>
        <w:rPr>
          <w:i/>
          <w:iCs/>
        </w:rPr>
        <w:t>.</w:t>
      </w:r>
      <w:r w:rsidRPr="00A222CC">
        <w:rPr>
          <w:i/>
          <w:iCs/>
        </w:rPr>
        <w:t>,</w:t>
      </w:r>
      <w:r w:rsidRPr="00A222CC">
        <w:t xml:space="preserve"> </w:t>
      </w:r>
      <w:r>
        <w:t>n</w:t>
      </w:r>
      <w:r w:rsidRPr="00A222CC">
        <w:t xml:space="preserve">ol. 36, </w:t>
      </w:r>
      <w:r>
        <w:t>n</w:t>
      </w:r>
      <w:r w:rsidRPr="00A222CC">
        <w:t>o. 2, pp. 264–290, 2021. doi:10.1214/20-sts783.</w:t>
      </w:r>
    </w:p>
    <w:p w14:paraId="0A711BA6" w14:textId="77777777" w:rsidR="00C850B2" w:rsidRPr="00A222CC" w:rsidRDefault="00C850B2" w:rsidP="00C850B2">
      <w:pPr>
        <w:pStyle w:val="references0"/>
        <w:rPr>
          <w:b/>
          <w:bCs/>
        </w:rPr>
      </w:pPr>
      <w:r w:rsidRPr="00A222CC">
        <w:t>A</w:t>
      </w:r>
      <w:r>
        <w:t xml:space="preserve">, </w:t>
      </w:r>
      <w:r w:rsidRPr="00A222CC">
        <w:t>Gasparetto, M</w:t>
      </w:r>
      <w:r>
        <w:t xml:space="preserve">. </w:t>
      </w:r>
      <w:r w:rsidRPr="00A222CC">
        <w:t>Marcuzzo, A</w:t>
      </w:r>
      <w:r>
        <w:t>.</w:t>
      </w:r>
      <w:r w:rsidRPr="00A222CC">
        <w:t xml:space="preserve"> Zangari, and A</w:t>
      </w:r>
      <w:r>
        <w:t>.</w:t>
      </w:r>
      <w:r w:rsidRPr="00A222CC">
        <w:t xml:space="preserve"> Albarelli, “A survey on text classification algorithms: from text to predictions,”</w:t>
      </w:r>
      <w:r w:rsidRPr="00A222CC">
        <w:rPr>
          <w:i/>
          <w:iCs/>
        </w:rPr>
        <w:t xml:space="preserve"> Information,</w:t>
      </w:r>
      <w:r w:rsidRPr="00A222CC">
        <w:t xml:space="preserve"> </w:t>
      </w:r>
      <w:r>
        <w:t>v</w:t>
      </w:r>
      <w:r w:rsidRPr="00A222CC">
        <w:t xml:space="preserve">ol. 13, </w:t>
      </w:r>
      <w:r>
        <w:t>n</w:t>
      </w:r>
      <w:r w:rsidRPr="00A222CC">
        <w:t>o. 83, pp. 1-38, 2022. doi:10.3390/info13020083.</w:t>
      </w:r>
    </w:p>
    <w:p w14:paraId="303E604F" w14:textId="77777777" w:rsidR="000B13DE" w:rsidRPr="00A222CC" w:rsidRDefault="000B13DE" w:rsidP="000B13DE">
      <w:pPr>
        <w:pStyle w:val="references0"/>
        <w:rPr>
          <w:b/>
          <w:bCs/>
        </w:rPr>
      </w:pPr>
      <w:r w:rsidRPr="00A222CC">
        <w:t>K</w:t>
      </w:r>
      <w:r>
        <w:t>.</w:t>
      </w:r>
      <w:r w:rsidRPr="00A222CC">
        <w:t xml:space="preserve"> Dashtipour, M</w:t>
      </w:r>
      <w:r>
        <w:t>.</w:t>
      </w:r>
      <w:r w:rsidRPr="00A222CC">
        <w:t xml:space="preserve"> Gogate, A</w:t>
      </w:r>
      <w:r>
        <w:t>.</w:t>
      </w:r>
      <w:r w:rsidRPr="00A222CC">
        <w:t xml:space="preserve"> Adeel, H</w:t>
      </w:r>
      <w:r>
        <w:t>.</w:t>
      </w:r>
      <w:r w:rsidRPr="00A222CC">
        <w:t xml:space="preserve"> Larijani, and A</w:t>
      </w:r>
      <w:r>
        <w:t>.</w:t>
      </w:r>
      <w:r w:rsidRPr="00A222CC">
        <w:t xml:space="preserve"> Hussain, “Sentiment analysis of persian movie reviews using deep learning,” </w:t>
      </w:r>
      <w:r w:rsidRPr="00A222CC">
        <w:rPr>
          <w:i/>
          <w:iCs/>
        </w:rPr>
        <w:t>Entropy,</w:t>
      </w:r>
      <w:r w:rsidRPr="00A222CC">
        <w:t xml:space="preserve"> </w:t>
      </w:r>
      <w:r>
        <w:t>v</w:t>
      </w:r>
      <w:r w:rsidRPr="00A222CC">
        <w:t xml:space="preserve">ol. 23, </w:t>
      </w:r>
      <w:r>
        <w:t>n</w:t>
      </w:r>
      <w:r w:rsidRPr="00A222CC">
        <w:t>o. 5, pp. 1-16, 2021. doi:/10.3390/e23050596.</w:t>
      </w:r>
    </w:p>
    <w:p w14:paraId="64018898" w14:textId="77777777" w:rsidR="00326A91" w:rsidRPr="00A222CC" w:rsidRDefault="00326A91" w:rsidP="00326A91">
      <w:pPr>
        <w:pStyle w:val="references0"/>
        <w:rPr>
          <w:b/>
          <w:bCs/>
        </w:rPr>
      </w:pPr>
      <w:r w:rsidRPr="00A222CC">
        <w:t>S</w:t>
      </w:r>
      <w:r>
        <w:t>.</w:t>
      </w:r>
      <w:r w:rsidRPr="00A222CC">
        <w:t xml:space="preserve"> M. M</w:t>
      </w:r>
      <w:r>
        <w:t>.</w:t>
      </w:r>
      <w:r w:rsidRPr="00A222CC">
        <w:t xml:space="preserve"> Hossain, J</w:t>
      </w:r>
      <w:r w:rsidR="002F4C80">
        <w:t>.</w:t>
      </w:r>
      <w:r w:rsidRPr="00A222CC">
        <w:t xml:space="preserve"> A</w:t>
      </w:r>
      <w:r w:rsidR="002F4C80">
        <w:t>.</w:t>
      </w:r>
      <w:r w:rsidRPr="00A222CC">
        <w:t xml:space="preserve"> Sumon, M. I</w:t>
      </w:r>
      <w:r w:rsidR="002F4C80">
        <w:t>.</w:t>
      </w:r>
      <w:r w:rsidRPr="00A222CC">
        <w:t xml:space="preserve"> Alam, K</w:t>
      </w:r>
      <w:r w:rsidR="002F4C80">
        <w:t xml:space="preserve">. </w:t>
      </w:r>
      <w:r w:rsidRPr="00A222CC">
        <w:t>M</w:t>
      </w:r>
      <w:r w:rsidR="002F4C80">
        <w:t xml:space="preserve">. </w:t>
      </w:r>
      <w:r w:rsidRPr="00A222CC">
        <w:t>D. A</w:t>
      </w:r>
      <w:r w:rsidR="002F4C80">
        <w:t>.</w:t>
      </w:r>
      <w:r w:rsidRPr="00A222CC">
        <w:t xml:space="preserve"> Kamal, A</w:t>
      </w:r>
      <w:r w:rsidR="002F4C80">
        <w:t>.</w:t>
      </w:r>
      <w:r w:rsidRPr="00A222CC">
        <w:t xml:space="preserve"> Sen, and I</w:t>
      </w:r>
      <w:r w:rsidR="002F4C80">
        <w:t>.</w:t>
      </w:r>
      <w:r w:rsidRPr="00A222CC">
        <w:t xml:space="preserve"> H. Sarker, “Classifying sentiment from movie reviews using deep neural network,” </w:t>
      </w:r>
      <w:r w:rsidRPr="00A222CC">
        <w:rPr>
          <w:i/>
          <w:iCs/>
        </w:rPr>
        <w:t>Int</w:t>
      </w:r>
      <w:r w:rsidR="002F4C80">
        <w:rPr>
          <w:i/>
          <w:iCs/>
        </w:rPr>
        <w:t>.</w:t>
      </w:r>
      <w:r w:rsidRPr="00A222CC">
        <w:rPr>
          <w:i/>
          <w:iCs/>
        </w:rPr>
        <w:t xml:space="preserve"> Conf</w:t>
      </w:r>
      <w:r w:rsidR="002F4C80">
        <w:rPr>
          <w:i/>
          <w:iCs/>
        </w:rPr>
        <w:t xml:space="preserve">. </w:t>
      </w:r>
      <w:r w:rsidRPr="00A222CC">
        <w:rPr>
          <w:i/>
          <w:iCs/>
        </w:rPr>
        <w:t>on Intell</w:t>
      </w:r>
      <w:r w:rsidR="002F4C80">
        <w:rPr>
          <w:i/>
          <w:iCs/>
        </w:rPr>
        <w:t>.</w:t>
      </w:r>
      <w:r w:rsidRPr="00A222CC">
        <w:rPr>
          <w:i/>
          <w:iCs/>
        </w:rPr>
        <w:t xml:space="preserve"> Comp</w:t>
      </w:r>
      <w:r w:rsidR="002F4C80">
        <w:rPr>
          <w:i/>
          <w:iCs/>
        </w:rPr>
        <w:t>.</w:t>
      </w:r>
      <w:r w:rsidRPr="00A222CC">
        <w:rPr>
          <w:i/>
          <w:iCs/>
        </w:rPr>
        <w:t xml:space="preserve"> &amp; Opt</w:t>
      </w:r>
      <w:r w:rsidR="002F4C80">
        <w:rPr>
          <w:i/>
          <w:iCs/>
        </w:rPr>
        <w:t>.</w:t>
      </w:r>
      <w:r w:rsidRPr="00A222CC">
        <w:rPr>
          <w:i/>
          <w:iCs/>
        </w:rPr>
        <w:t>,</w:t>
      </w:r>
      <w:r w:rsidRPr="00A222CC">
        <w:t xml:space="preserve"> pp. 399-409, 2022.  doi: 10.1007/978-3-031-19958_5_37.</w:t>
      </w:r>
    </w:p>
    <w:p w14:paraId="29E21D84" w14:textId="77777777" w:rsidR="002F4C80" w:rsidRPr="00965766" w:rsidRDefault="002F4C80" w:rsidP="002F4C80">
      <w:pPr>
        <w:pStyle w:val="references0"/>
        <w:rPr>
          <w:b/>
          <w:bCs/>
        </w:rPr>
      </w:pPr>
      <w:r w:rsidRPr="009A3B80">
        <w:t>S</w:t>
      </w:r>
      <w:r>
        <w:t>.</w:t>
      </w:r>
      <w:r w:rsidRPr="009A3B80">
        <w:t xml:space="preserve"> Kumar, N</w:t>
      </w:r>
      <w:r>
        <w:t>.</w:t>
      </w:r>
      <w:r w:rsidRPr="009A3B80">
        <w:t xml:space="preserve"> Kumar, A</w:t>
      </w:r>
      <w:r>
        <w:t>.</w:t>
      </w:r>
      <w:r w:rsidRPr="009A3B80">
        <w:t xml:space="preserve"> Dev</w:t>
      </w:r>
      <w:r>
        <w:t>,</w:t>
      </w:r>
      <w:r w:rsidRPr="009A3B80">
        <w:t> </w:t>
      </w:r>
      <w:r>
        <w:t xml:space="preserve">and </w:t>
      </w:r>
      <w:r w:rsidRPr="009A3B80">
        <w:t>S</w:t>
      </w:r>
      <w:r>
        <w:t>.</w:t>
      </w:r>
      <w:r w:rsidRPr="009A3B80">
        <w:t xml:space="preserve"> Naorem,</w:t>
      </w:r>
      <w:r>
        <w:t xml:space="preserve"> “</w:t>
      </w:r>
      <w:r w:rsidRPr="009A3B80">
        <w:t>Movie genre classification using binary relevance, label powerset, and machine learning classifiers</w:t>
      </w:r>
      <w:r>
        <w:t>,”</w:t>
      </w:r>
      <w:r w:rsidRPr="009A3B80">
        <w:t xml:space="preserve"> </w:t>
      </w:r>
      <w:r w:rsidRPr="009A3B80">
        <w:rPr>
          <w:i/>
          <w:iCs/>
        </w:rPr>
        <w:t>Multi</w:t>
      </w:r>
      <w:r>
        <w:rPr>
          <w:i/>
          <w:iCs/>
        </w:rPr>
        <w:t>.</w:t>
      </w:r>
      <w:r w:rsidRPr="009A3B80">
        <w:rPr>
          <w:i/>
          <w:iCs/>
        </w:rPr>
        <w:t xml:space="preserve"> Tools and App</w:t>
      </w:r>
      <w:r>
        <w:rPr>
          <w:i/>
          <w:iCs/>
        </w:rPr>
        <w:t>.</w:t>
      </w:r>
      <w:r>
        <w:t>,</w:t>
      </w:r>
      <w:r w:rsidRPr="009A3B80">
        <w:t> </w:t>
      </w:r>
      <w:r>
        <w:t>v</w:t>
      </w:r>
      <w:r w:rsidRPr="00146A29">
        <w:t>ol. 8</w:t>
      </w:r>
      <w:r>
        <w:t xml:space="preserve">7, </w:t>
      </w:r>
      <w:r w:rsidRPr="009A3B80">
        <w:t>pp. 1-24</w:t>
      </w:r>
      <w:r>
        <w:t xml:space="preserve">, </w:t>
      </w:r>
      <w:r w:rsidRPr="009A3B80">
        <w:t>2022. doi:10.1007/s11042-022-13211-5.</w:t>
      </w:r>
    </w:p>
    <w:p w14:paraId="629312D0" w14:textId="77777777" w:rsidR="00F83835" w:rsidRPr="009B4D52" w:rsidRDefault="00F83835" w:rsidP="00F83835">
      <w:pPr>
        <w:pStyle w:val="references0"/>
        <w:rPr>
          <w:b/>
          <w:bCs/>
        </w:rPr>
      </w:pPr>
      <w:r w:rsidRPr="00965766">
        <w:t>S</w:t>
      </w:r>
      <w:r>
        <w:t>.</w:t>
      </w:r>
      <w:r w:rsidRPr="00965766">
        <w:t xml:space="preserve"> Devarasettym</w:t>
      </w:r>
      <w:r>
        <w:t>,</w:t>
      </w:r>
      <w:r w:rsidRPr="00965766">
        <w:t xml:space="preserve"> V</w:t>
      </w:r>
      <w:r>
        <w:t>.</w:t>
      </w:r>
      <w:r w:rsidRPr="00965766">
        <w:t xml:space="preserve"> Varsha, C</w:t>
      </w:r>
      <w:r>
        <w:t xml:space="preserve">. </w:t>
      </w:r>
      <w:r w:rsidRPr="00965766">
        <w:t>R</w:t>
      </w:r>
      <w:r>
        <w:t>.</w:t>
      </w:r>
      <w:r w:rsidRPr="00965766">
        <w:t xml:space="preserve"> G</w:t>
      </w:r>
      <w:r>
        <w:t>.</w:t>
      </w:r>
      <w:r w:rsidRPr="00965766">
        <w:t xml:space="preserve"> Reddy, </w:t>
      </w:r>
      <w:r>
        <w:t xml:space="preserve">and </w:t>
      </w:r>
      <w:r w:rsidRPr="00965766">
        <w:t>H</w:t>
      </w:r>
      <w:r>
        <w:t xml:space="preserve">. </w:t>
      </w:r>
      <w:r w:rsidRPr="00965766">
        <w:t>R</w:t>
      </w:r>
      <w:r>
        <w:t>.</w:t>
      </w:r>
      <w:r w:rsidRPr="00965766">
        <w:t xml:space="preserve"> Mamatha, </w:t>
      </w:r>
      <w:r>
        <w:t>“</w:t>
      </w:r>
      <w:r w:rsidRPr="00965766">
        <w:t xml:space="preserve">Predicting of movie genres based on its synopsis and title using </w:t>
      </w:r>
      <w:r>
        <w:t>b</w:t>
      </w:r>
      <w:r w:rsidRPr="00965766">
        <w:t>i-</w:t>
      </w:r>
      <w:r>
        <w:t>lstm</w:t>
      </w:r>
      <w:r w:rsidRPr="00965766">
        <w:t>,</w:t>
      </w:r>
      <w:r>
        <w:t>”</w:t>
      </w:r>
      <w:r w:rsidRPr="00965766">
        <w:t xml:space="preserve"> </w:t>
      </w:r>
      <w:r w:rsidRPr="00965766">
        <w:rPr>
          <w:i/>
          <w:iCs/>
        </w:rPr>
        <w:t>Mod</w:t>
      </w:r>
      <w:r>
        <w:rPr>
          <w:i/>
          <w:iCs/>
        </w:rPr>
        <w:t>.</w:t>
      </w:r>
      <w:r w:rsidRPr="00965766">
        <w:rPr>
          <w:i/>
          <w:iCs/>
        </w:rPr>
        <w:t xml:space="preserve"> Appr</w:t>
      </w:r>
      <w:r>
        <w:rPr>
          <w:i/>
          <w:iCs/>
        </w:rPr>
        <w:t>.</w:t>
      </w:r>
      <w:r w:rsidR="00261F14">
        <w:rPr>
          <w:i/>
          <w:iCs/>
        </w:rPr>
        <w:t xml:space="preserve"> </w:t>
      </w:r>
      <w:r w:rsidRPr="00965766">
        <w:rPr>
          <w:i/>
          <w:iCs/>
        </w:rPr>
        <w:t>in Mach</w:t>
      </w:r>
      <w:r>
        <w:rPr>
          <w:i/>
          <w:iCs/>
        </w:rPr>
        <w:t>.</w:t>
      </w:r>
      <w:r w:rsidRPr="00965766">
        <w:rPr>
          <w:i/>
          <w:iCs/>
        </w:rPr>
        <w:t xml:space="preserve"> Learn</w:t>
      </w:r>
      <w:r w:rsidR="00261F14">
        <w:rPr>
          <w:i/>
          <w:iCs/>
        </w:rPr>
        <w:t>.</w:t>
      </w:r>
      <w:r w:rsidRPr="00965766">
        <w:rPr>
          <w:i/>
          <w:iCs/>
        </w:rPr>
        <w:t xml:space="preserve"> &amp; Cog</w:t>
      </w:r>
      <w:r>
        <w:rPr>
          <w:i/>
          <w:iCs/>
        </w:rPr>
        <w:t xml:space="preserve">. </w:t>
      </w:r>
      <w:r w:rsidRPr="00965766">
        <w:rPr>
          <w:i/>
          <w:iCs/>
        </w:rPr>
        <w:t>Sci</w:t>
      </w:r>
      <w:r>
        <w:rPr>
          <w:i/>
          <w:iCs/>
        </w:rPr>
        <w:t>.,</w:t>
      </w:r>
      <w:r w:rsidRPr="00965766">
        <w:t xml:space="preserve"> </w:t>
      </w:r>
      <w:r>
        <w:t xml:space="preserve">pp. </w:t>
      </w:r>
      <w:r w:rsidRPr="00965766">
        <w:t xml:space="preserve">173-179, 2022. </w:t>
      </w:r>
      <w:r>
        <w:t>d</w:t>
      </w:r>
      <w:r w:rsidRPr="00965766">
        <w:t>oi:10.1007/978-3-030-96634-8_15.</w:t>
      </w:r>
    </w:p>
    <w:p w14:paraId="3F45A8CD" w14:textId="77777777" w:rsidR="00261F14" w:rsidRPr="00C8399E" w:rsidRDefault="00261F14" w:rsidP="00261F14">
      <w:pPr>
        <w:pStyle w:val="references0"/>
        <w:rPr>
          <w:b/>
          <w:bCs/>
        </w:rPr>
      </w:pPr>
      <w:r w:rsidRPr="009B4D52">
        <w:t>J</w:t>
      </w:r>
      <w:r>
        <w:t>.</w:t>
      </w:r>
      <w:r w:rsidRPr="009B4D52">
        <w:t xml:space="preserve"> Wang,</w:t>
      </w:r>
      <w:r>
        <w:t xml:space="preserve"> “</w:t>
      </w:r>
      <w:r w:rsidRPr="009B4D52">
        <w:t>Using machine learning to identify movie genres through online movie synopsis,</w:t>
      </w:r>
      <w:r>
        <w:t>”</w:t>
      </w:r>
      <w:r w:rsidRPr="009B4D52">
        <w:t xml:space="preserve"> </w:t>
      </w:r>
      <w:r w:rsidRPr="009B4D52">
        <w:rPr>
          <w:i/>
          <w:iCs/>
        </w:rPr>
        <w:t>Int</w:t>
      </w:r>
      <w:r>
        <w:rPr>
          <w:i/>
          <w:iCs/>
        </w:rPr>
        <w:t>.</w:t>
      </w:r>
      <w:r w:rsidRPr="009B4D52">
        <w:rPr>
          <w:i/>
          <w:iCs/>
        </w:rPr>
        <w:t xml:space="preserve"> Conf</w:t>
      </w:r>
      <w:r>
        <w:rPr>
          <w:i/>
          <w:iCs/>
        </w:rPr>
        <w:t xml:space="preserve">. </w:t>
      </w:r>
      <w:r w:rsidRPr="009B4D52">
        <w:rPr>
          <w:i/>
          <w:iCs/>
        </w:rPr>
        <w:t>on Inf</w:t>
      </w:r>
      <w:r>
        <w:rPr>
          <w:i/>
          <w:iCs/>
        </w:rPr>
        <w:t>.</w:t>
      </w:r>
      <w:r w:rsidRPr="009B4D52">
        <w:rPr>
          <w:i/>
          <w:iCs/>
        </w:rPr>
        <w:t xml:space="preserve"> Tech</w:t>
      </w:r>
      <w:r>
        <w:rPr>
          <w:i/>
          <w:iCs/>
        </w:rPr>
        <w:t>.</w:t>
      </w:r>
      <w:r w:rsidRPr="009B4D52">
        <w:rPr>
          <w:i/>
          <w:iCs/>
        </w:rPr>
        <w:t xml:space="preserve"> and Comp</w:t>
      </w:r>
      <w:r>
        <w:rPr>
          <w:i/>
          <w:iCs/>
        </w:rPr>
        <w:t xml:space="preserve">. </w:t>
      </w:r>
      <w:r w:rsidRPr="009B4D52">
        <w:rPr>
          <w:i/>
          <w:iCs/>
        </w:rPr>
        <w:t>App</w:t>
      </w:r>
      <w:r>
        <w:rPr>
          <w:i/>
          <w:iCs/>
        </w:rPr>
        <w:t>.</w:t>
      </w:r>
      <w:r w:rsidRPr="009B4D52">
        <w:rPr>
          <w:i/>
          <w:iCs/>
        </w:rPr>
        <w:t>,</w:t>
      </w:r>
      <w:r w:rsidRPr="009B4D52">
        <w:t xml:space="preserve"> </w:t>
      </w:r>
      <w:r>
        <w:t xml:space="preserve">pp. </w:t>
      </w:r>
      <w:r w:rsidRPr="009B4D52">
        <w:t xml:space="preserve">1-6, 2020. </w:t>
      </w:r>
      <w:r>
        <w:t>d</w:t>
      </w:r>
      <w:r w:rsidRPr="009B4D52">
        <w:t>oi: 10.1109/ITCA52113.2020.00008.</w:t>
      </w:r>
    </w:p>
    <w:p w14:paraId="6E69A83F" w14:textId="77777777" w:rsidR="0000186D" w:rsidRPr="00146A29" w:rsidRDefault="0000186D" w:rsidP="0000186D">
      <w:pPr>
        <w:pStyle w:val="references0"/>
        <w:rPr>
          <w:b/>
          <w:bCs/>
        </w:rPr>
      </w:pPr>
      <w:r w:rsidRPr="00C8399E">
        <w:t>M</w:t>
      </w:r>
      <w:r>
        <w:t>.</w:t>
      </w:r>
      <w:r w:rsidRPr="00C8399E">
        <w:t xml:space="preserve"> A</w:t>
      </w:r>
      <w:r>
        <w:t>.</w:t>
      </w:r>
      <w:r w:rsidRPr="00C8399E">
        <w:t xml:space="preserve"> D</w:t>
      </w:r>
      <w:r>
        <w:t>.</w:t>
      </w:r>
      <w:r w:rsidRPr="00C8399E">
        <w:t xml:space="preserve"> Paulino, Y</w:t>
      </w:r>
      <w:r>
        <w:t>.</w:t>
      </w:r>
      <w:r w:rsidRPr="00C8399E">
        <w:t xml:space="preserve"> M</w:t>
      </w:r>
      <w:r>
        <w:t xml:space="preserve">. </w:t>
      </w:r>
      <w:r w:rsidRPr="00C8399E">
        <w:t>G</w:t>
      </w:r>
      <w:r>
        <w:t>.</w:t>
      </w:r>
      <w:r w:rsidRPr="00C8399E">
        <w:t xml:space="preserve"> Costa, </w:t>
      </w:r>
      <w:r>
        <w:t xml:space="preserve">and </w:t>
      </w:r>
      <w:r w:rsidRPr="00C8399E">
        <w:t>V</w:t>
      </w:r>
      <w:r>
        <w:t>.</w:t>
      </w:r>
      <w:r w:rsidRPr="00C8399E">
        <w:t xml:space="preserve"> D</w:t>
      </w:r>
      <w:r>
        <w:t>.</w:t>
      </w:r>
      <w:r w:rsidRPr="00C8399E">
        <w:t xml:space="preserve"> Feltrim, </w:t>
      </w:r>
      <w:r>
        <w:t>“</w:t>
      </w:r>
      <w:r w:rsidRPr="00C8399E">
        <w:t>Evaluating multimodal strategies for mult-label movie genre classification,</w:t>
      </w:r>
      <w:r>
        <w:t>”</w:t>
      </w:r>
      <w:r w:rsidRPr="00C8399E">
        <w:t xml:space="preserve"> </w:t>
      </w:r>
      <w:r w:rsidRPr="00C8399E">
        <w:rPr>
          <w:i/>
          <w:iCs/>
        </w:rPr>
        <w:t>Int</w:t>
      </w:r>
      <w:r>
        <w:rPr>
          <w:i/>
          <w:iCs/>
        </w:rPr>
        <w:t>.</w:t>
      </w:r>
      <w:r w:rsidRPr="00C8399E">
        <w:rPr>
          <w:i/>
          <w:iCs/>
        </w:rPr>
        <w:t xml:space="preserve"> Conf</w:t>
      </w:r>
      <w:r>
        <w:rPr>
          <w:i/>
          <w:iCs/>
        </w:rPr>
        <w:t xml:space="preserve">. </w:t>
      </w:r>
      <w:r w:rsidRPr="00C8399E">
        <w:rPr>
          <w:i/>
          <w:iCs/>
        </w:rPr>
        <w:t>on Sys</w:t>
      </w:r>
      <w:r>
        <w:rPr>
          <w:i/>
          <w:iCs/>
        </w:rPr>
        <w:t>.</w:t>
      </w:r>
      <w:r w:rsidRPr="00C8399E">
        <w:rPr>
          <w:i/>
          <w:iCs/>
        </w:rPr>
        <w:t>, Sig</w:t>
      </w:r>
      <w:r>
        <w:rPr>
          <w:i/>
          <w:iCs/>
        </w:rPr>
        <w:t>.</w:t>
      </w:r>
      <w:r w:rsidRPr="00C8399E">
        <w:rPr>
          <w:i/>
          <w:iCs/>
        </w:rPr>
        <w:t xml:space="preserve"> and Image Pro</w:t>
      </w:r>
      <w:r>
        <w:rPr>
          <w:i/>
          <w:iCs/>
        </w:rPr>
        <w:t>c.</w:t>
      </w:r>
      <w:r w:rsidRPr="00C8399E">
        <w:rPr>
          <w:i/>
          <w:iCs/>
        </w:rPr>
        <w:t>,</w:t>
      </w:r>
      <w:r w:rsidRPr="00C8399E">
        <w:t xml:space="preserve"> </w:t>
      </w:r>
      <w:r>
        <w:t xml:space="preserve">pp. </w:t>
      </w:r>
      <w:r w:rsidRPr="00C8399E">
        <w:t>1-4, 2022.</w:t>
      </w:r>
      <w:r>
        <w:t xml:space="preserve"> d</w:t>
      </w:r>
      <w:r w:rsidRPr="00C8399E">
        <w:t>oi: 10.1109/</w:t>
      </w:r>
      <w:r>
        <w:t xml:space="preserve"> </w:t>
      </w:r>
      <w:r w:rsidRPr="00C8399E">
        <w:t xml:space="preserve">ITCA52113,2020.00008. </w:t>
      </w:r>
    </w:p>
    <w:p w14:paraId="666868AD" w14:textId="77777777" w:rsidR="0033354A" w:rsidRPr="00B819E5" w:rsidRDefault="0033354A" w:rsidP="0033354A">
      <w:pPr>
        <w:pStyle w:val="references0"/>
        <w:rPr>
          <w:b/>
          <w:bCs/>
        </w:rPr>
      </w:pPr>
      <w:r w:rsidRPr="00146A29">
        <w:t>R</w:t>
      </w:r>
      <w:r>
        <w:t>.</w:t>
      </w:r>
      <w:r w:rsidRPr="00146A29">
        <w:t xml:space="preserve"> B</w:t>
      </w:r>
      <w:r>
        <w:t>.</w:t>
      </w:r>
      <w:r w:rsidRPr="00146A29">
        <w:t xml:space="preserve"> Mangolin, R</w:t>
      </w:r>
      <w:r>
        <w:t>.</w:t>
      </w:r>
      <w:r w:rsidRPr="00146A29">
        <w:t xml:space="preserve"> M</w:t>
      </w:r>
      <w:r>
        <w:t>.</w:t>
      </w:r>
      <w:r w:rsidRPr="00146A29">
        <w:t xml:space="preserve"> Pereira, A</w:t>
      </w:r>
      <w:r>
        <w:t>.</w:t>
      </w:r>
      <w:r w:rsidRPr="00146A29">
        <w:t xml:space="preserve"> S</w:t>
      </w:r>
      <w:r>
        <w:t>.</w:t>
      </w:r>
      <w:r w:rsidRPr="00146A29">
        <w:t xml:space="preserve"> Britto, C</w:t>
      </w:r>
      <w:r>
        <w:t>.</w:t>
      </w:r>
      <w:r w:rsidRPr="00146A29">
        <w:t xml:space="preserve"> N</w:t>
      </w:r>
      <w:r>
        <w:t>.</w:t>
      </w:r>
      <w:r w:rsidRPr="00146A29">
        <w:t xml:space="preserve"> Silla, </w:t>
      </w:r>
      <w:r>
        <w:t xml:space="preserve">and </w:t>
      </w:r>
      <w:r w:rsidRPr="00146A29">
        <w:t>V</w:t>
      </w:r>
      <w:r w:rsidR="006473B9">
        <w:t>.</w:t>
      </w:r>
      <w:r w:rsidRPr="00146A29">
        <w:t xml:space="preserve"> D</w:t>
      </w:r>
      <w:r>
        <w:t>.</w:t>
      </w:r>
      <w:r w:rsidRPr="00146A29">
        <w:t xml:space="preserve"> Feltrim</w:t>
      </w:r>
      <w:r>
        <w:t>,</w:t>
      </w:r>
      <w:r w:rsidRPr="00146A29">
        <w:t xml:space="preserve"> </w:t>
      </w:r>
      <w:r>
        <w:t>“</w:t>
      </w:r>
      <w:r w:rsidRPr="00146A29">
        <w:t>A multimodal approach for multi-label movie genre classification</w:t>
      </w:r>
      <w:r>
        <w:t>,”</w:t>
      </w:r>
      <w:r w:rsidRPr="00146A29">
        <w:t xml:space="preserve"> </w:t>
      </w:r>
      <w:r w:rsidRPr="00146A29">
        <w:rPr>
          <w:i/>
          <w:iCs/>
        </w:rPr>
        <w:t>Multi</w:t>
      </w:r>
      <w:r w:rsidR="006473B9">
        <w:rPr>
          <w:i/>
          <w:iCs/>
        </w:rPr>
        <w:t>.</w:t>
      </w:r>
      <w:r w:rsidRPr="00146A29">
        <w:rPr>
          <w:i/>
          <w:iCs/>
        </w:rPr>
        <w:t xml:space="preserve"> Tools and App</w:t>
      </w:r>
      <w:r w:rsidR="006473B9">
        <w:rPr>
          <w:i/>
          <w:iCs/>
        </w:rPr>
        <w:t>.</w:t>
      </w:r>
      <w:r>
        <w:rPr>
          <w:i/>
          <w:iCs/>
        </w:rPr>
        <w:t>,</w:t>
      </w:r>
      <w:r w:rsidRPr="00146A29">
        <w:t xml:space="preserve"> </w:t>
      </w:r>
      <w:r w:rsidR="005B3F57">
        <w:t>v</w:t>
      </w:r>
      <w:r w:rsidRPr="00146A29">
        <w:t xml:space="preserve">ol. 81, pp. </w:t>
      </w:r>
      <w:r>
        <w:t xml:space="preserve">1-26, </w:t>
      </w:r>
      <w:r w:rsidRPr="00146A29">
        <w:t>202</w:t>
      </w:r>
      <w:r>
        <w:t>0</w:t>
      </w:r>
      <w:r w:rsidRPr="00146A29">
        <w:t xml:space="preserve">. </w:t>
      </w:r>
      <w:r>
        <w:t>d</w:t>
      </w:r>
      <w:r w:rsidRPr="00146A29">
        <w:t>oi:10.1007/s11042-020-10086-2.</w:t>
      </w:r>
    </w:p>
    <w:p w14:paraId="4E84B559" w14:textId="77777777" w:rsidR="005B3F57" w:rsidRPr="00F35FC8" w:rsidRDefault="005B3F57" w:rsidP="005B3F57">
      <w:pPr>
        <w:pStyle w:val="references0"/>
        <w:rPr>
          <w:b/>
          <w:bCs/>
        </w:rPr>
      </w:pPr>
      <w:r w:rsidRPr="00B819E5">
        <w:t>N</w:t>
      </w:r>
      <w:r>
        <w:t>.</w:t>
      </w:r>
      <w:r w:rsidRPr="00B819E5">
        <w:t xml:space="preserve"> K</w:t>
      </w:r>
      <w:r>
        <w:t>.</w:t>
      </w:r>
      <w:r w:rsidRPr="00B819E5">
        <w:t xml:space="preserve"> Rajput </w:t>
      </w:r>
      <w:r>
        <w:t>and</w:t>
      </w:r>
      <w:r w:rsidRPr="00B819E5">
        <w:t xml:space="preserve"> B</w:t>
      </w:r>
      <w:r>
        <w:t>.</w:t>
      </w:r>
      <w:r w:rsidRPr="00B819E5">
        <w:t xml:space="preserve"> A</w:t>
      </w:r>
      <w:r>
        <w:t>.</w:t>
      </w:r>
      <w:r w:rsidRPr="00B819E5">
        <w:t xml:space="preserve"> Grover, </w:t>
      </w:r>
      <w:r>
        <w:t>“</w:t>
      </w:r>
      <w:r w:rsidRPr="00B819E5">
        <w:t>A multi-label movie genre classification scheme based on the movie’s subtitles,</w:t>
      </w:r>
      <w:r>
        <w:t>”</w:t>
      </w:r>
      <w:r w:rsidRPr="00B819E5">
        <w:t xml:space="preserve"> </w:t>
      </w:r>
      <w:r w:rsidRPr="00B819E5">
        <w:rPr>
          <w:i/>
          <w:iCs/>
        </w:rPr>
        <w:t>Multi</w:t>
      </w:r>
      <w:r>
        <w:rPr>
          <w:i/>
          <w:iCs/>
        </w:rPr>
        <w:t>.</w:t>
      </w:r>
      <w:r w:rsidRPr="00B819E5">
        <w:rPr>
          <w:i/>
          <w:iCs/>
        </w:rPr>
        <w:t xml:space="preserve"> Tools and App</w:t>
      </w:r>
      <w:r>
        <w:rPr>
          <w:i/>
          <w:iCs/>
        </w:rPr>
        <w:t>.</w:t>
      </w:r>
      <w:r w:rsidRPr="00B819E5">
        <w:rPr>
          <w:i/>
          <w:iCs/>
        </w:rPr>
        <w:t>,</w:t>
      </w:r>
      <w:r w:rsidRPr="00B819E5">
        <w:t xml:space="preserve"> </w:t>
      </w:r>
      <w:r>
        <w:t xml:space="preserve">vol. </w:t>
      </w:r>
      <w:r w:rsidRPr="00B819E5">
        <w:t>81, pp. 32469–32490, 2022. doi:10.1007/s11042-022-12961-6.</w:t>
      </w:r>
    </w:p>
    <w:p w14:paraId="542E04E0" w14:textId="77777777" w:rsidR="00167651" w:rsidRDefault="00167651" w:rsidP="00167651">
      <w:pPr>
        <w:pStyle w:val="references0"/>
      </w:pPr>
      <w:r w:rsidRPr="00F35FC8">
        <w:t>A</w:t>
      </w:r>
      <w:r>
        <w:t xml:space="preserve">. </w:t>
      </w:r>
      <w:r w:rsidRPr="00F35FC8">
        <w:t>S</w:t>
      </w:r>
      <w:r>
        <w:t>.</w:t>
      </w:r>
      <w:r w:rsidRPr="00F35FC8">
        <w:t xml:space="preserve"> Mehal, K</w:t>
      </w:r>
      <w:r>
        <w:t>.</w:t>
      </w:r>
      <w:r w:rsidRPr="00F35FC8">
        <w:t xml:space="preserve"> Meena, R</w:t>
      </w:r>
      <w:r>
        <w:t>.</w:t>
      </w:r>
      <w:r w:rsidRPr="00F35FC8">
        <w:t xml:space="preserve"> B</w:t>
      </w:r>
      <w:r>
        <w:t>.</w:t>
      </w:r>
      <w:r w:rsidRPr="00F35FC8">
        <w:t xml:space="preserve"> Singh, and P</w:t>
      </w:r>
      <w:r>
        <w:t>.</w:t>
      </w:r>
      <w:r w:rsidRPr="00F35FC8">
        <w:t xml:space="preserve"> G</w:t>
      </w:r>
      <w:r>
        <w:t>.</w:t>
      </w:r>
      <w:r w:rsidRPr="00F35FC8">
        <w:t xml:space="preserve"> Shambharkar, “Movie genres and beyond: an analytical survey of classification techniques,” </w:t>
      </w:r>
      <w:r w:rsidRPr="00F35FC8">
        <w:rPr>
          <w:i/>
          <w:iCs/>
        </w:rPr>
        <w:t>Int</w:t>
      </w:r>
      <w:r>
        <w:rPr>
          <w:i/>
          <w:iCs/>
        </w:rPr>
        <w:t>.</w:t>
      </w:r>
      <w:r w:rsidRPr="00F35FC8">
        <w:rPr>
          <w:i/>
          <w:iCs/>
        </w:rPr>
        <w:t xml:space="preserve"> Conf</w:t>
      </w:r>
      <w:r>
        <w:rPr>
          <w:i/>
          <w:iCs/>
        </w:rPr>
        <w:t>.</w:t>
      </w:r>
      <w:r w:rsidRPr="00F35FC8">
        <w:rPr>
          <w:i/>
          <w:iCs/>
        </w:rPr>
        <w:t xml:space="preserve"> on Trends in Elec</w:t>
      </w:r>
      <w:r w:rsidR="008C31FE">
        <w:rPr>
          <w:i/>
          <w:iCs/>
        </w:rPr>
        <w:t>t</w:t>
      </w:r>
      <w:r>
        <w:rPr>
          <w:i/>
          <w:iCs/>
        </w:rPr>
        <w:t>.</w:t>
      </w:r>
      <w:r w:rsidRPr="00F35FC8">
        <w:rPr>
          <w:i/>
          <w:iCs/>
        </w:rPr>
        <w:t xml:space="preserve"> and Inf</w:t>
      </w:r>
      <w:r>
        <w:rPr>
          <w:i/>
          <w:iCs/>
        </w:rPr>
        <w:t>.</w:t>
      </w:r>
      <w:r w:rsidRPr="00F35FC8">
        <w:t xml:space="preserve">, </w:t>
      </w:r>
      <w:r>
        <w:t xml:space="preserve">pp. 1193-1198, </w:t>
      </w:r>
      <w:r w:rsidRPr="00F35FC8">
        <w:t>2021. doi: 10.1109/ICOEI51242.2021.9453021.</w:t>
      </w:r>
    </w:p>
    <w:p w14:paraId="047DF4A6" w14:textId="77777777" w:rsidR="008C31FE" w:rsidRDefault="008C31FE" w:rsidP="008C31FE">
      <w:pPr>
        <w:pStyle w:val="references0"/>
      </w:pPr>
      <w:r w:rsidRPr="00910459">
        <w:t>A</w:t>
      </w:r>
      <w:r>
        <w:t xml:space="preserve">. </w:t>
      </w:r>
      <w:r w:rsidRPr="00910459">
        <w:t>K</w:t>
      </w:r>
      <w:r>
        <w:t>.</w:t>
      </w:r>
      <w:r w:rsidRPr="00910459">
        <w:t xml:space="preserve"> Jha</w:t>
      </w:r>
      <w:r>
        <w:t>,</w:t>
      </w:r>
      <w:r w:rsidRPr="00910459">
        <w:t xml:space="preserve"> A</w:t>
      </w:r>
      <w:r>
        <w:t>.</w:t>
      </w:r>
      <w:r w:rsidRPr="00910459">
        <w:t xml:space="preserve"> Batra</w:t>
      </w:r>
      <w:r>
        <w:t>,</w:t>
      </w:r>
      <w:r w:rsidRPr="00910459">
        <w:t xml:space="preserve"> A</w:t>
      </w:r>
      <w:r>
        <w:t>.</w:t>
      </w:r>
      <w:r w:rsidRPr="00910459">
        <w:t xml:space="preserve"> Dubey</w:t>
      </w:r>
      <w:r>
        <w:t>,</w:t>
      </w:r>
      <w:r w:rsidRPr="00910459">
        <w:t xml:space="preserve"> D</w:t>
      </w:r>
      <w:r>
        <w:t>.</w:t>
      </w:r>
      <w:r w:rsidRPr="00910459">
        <w:t xml:space="preserve"> K</w:t>
      </w:r>
      <w:r>
        <w:t>.</w:t>
      </w:r>
      <w:r w:rsidRPr="00910459">
        <w:t xml:space="preserve"> Vishwakarma</w:t>
      </w:r>
      <w:r>
        <w:t>,</w:t>
      </w:r>
      <w:r w:rsidRPr="00910459">
        <w:t xml:space="preserve"> </w:t>
      </w:r>
      <w:r>
        <w:t>“M</w:t>
      </w:r>
      <w:r w:rsidRPr="00910459">
        <w:t>ultimodal and multilabel genre classification of movie trailers</w:t>
      </w:r>
      <w:r>
        <w:t>,”</w:t>
      </w:r>
      <w:r w:rsidRPr="00910459">
        <w:t xml:space="preserve"> </w:t>
      </w:r>
      <w:r w:rsidRPr="00910459">
        <w:rPr>
          <w:i/>
          <w:iCs/>
        </w:rPr>
        <w:t>Int</w:t>
      </w:r>
      <w:r>
        <w:rPr>
          <w:i/>
          <w:iCs/>
        </w:rPr>
        <w:t>.</w:t>
      </w:r>
      <w:r w:rsidRPr="00910459">
        <w:rPr>
          <w:i/>
          <w:iCs/>
        </w:rPr>
        <w:t xml:space="preserve"> Conf</w:t>
      </w:r>
      <w:r>
        <w:rPr>
          <w:i/>
          <w:iCs/>
        </w:rPr>
        <w:t>.</w:t>
      </w:r>
      <w:r w:rsidRPr="00910459">
        <w:rPr>
          <w:i/>
          <w:iCs/>
        </w:rPr>
        <w:t xml:space="preserve"> on Sust</w:t>
      </w:r>
      <w:r>
        <w:rPr>
          <w:i/>
          <w:iCs/>
        </w:rPr>
        <w:t>.</w:t>
      </w:r>
      <w:r w:rsidRPr="00910459">
        <w:rPr>
          <w:i/>
          <w:iCs/>
        </w:rPr>
        <w:t xml:space="preserve"> Comp</w:t>
      </w:r>
      <w:r>
        <w:rPr>
          <w:i/>
          <w:iCs/>
        </w:rPr>
        <w:t>.</w:t>
      </w:r>
      <w:r w:rsidRPr="00910459">
        <w:rPr>
          <w:i/>
          <w:iCs/>
        </w:rPr>
        <w:t xml:space="preserve"> and Data Comm</w:t>
      </w:r>
      <w:r>
        <w:rPr>
          <w:i/>
          <w:iCs/>
        </w:rPr>
        <w:t>.</w:t>
      </w:r>
      <w:r w:rsidRPr="00910459">
        <w:rPr>
          <w:i/>
          <w:iCs/>
        </w:rPr>
        <w:t xml:space="preserve"> Sys</w:t>
      </w:r>
      <w:r>
        <w:rPr>
          <w:i/>
          <w:iCs/>
        </w:rPr>
        <w:t xml:space="preserve">., </w:t>
      </w:r>
      <w:r>
        <w:t xml:space="preserve">pp. 1641-1646, </w:t>
      </w:r>
      <w:r w:rsidRPr="00910459">
        <w:t>2022. d</w:t>
      </w:r>
      <w:r>
        <w:t>o</w:t>
      </w:r>
      <w:r w:rsidRPr="00910459">
        <w:t>i: 10.1109/ ICSCDS53736.2022.9760773.</w:t>
      </w:r>
    </w:p>
    <w:p w14:paraId="6F1F2DAA" w14:textId="77777777" w:rsidR="003A4AC8" w:rsidRPr="00E1756B" w:rsidRDefault="003A4AC8" w:rsidP="003A4AC8">
      <w:pPr>
        <w:pStyle w:val="references0"/>
      </w:pPr>
      <w:r w:rsidRPr="00EB1777">
        <w:t>P</w:t>
      </w:r>
      <w:r>
        <w:t>.</w:t>
      </w:r>
      <w:r w:rsidRPr="00EB1777">
        <w:t xml:space="preserve"> Srivastava and P</w:t>
      </w:r>
      <w:r>
        <w:t>.</w:t>
      </w:r>
      <w:r w:rsidRPr="00EB1777">
        <w:t xml:space="preserve"> Srivastava, </w:t>
      </w:r>
      <w:r>
        <w:t>“</w:t>
      </w:r>
      <w:r w:rsidRPr="00EB1777">
        <w:t xml:space="preserve">Predicting movie genre from plot summaries using </w:t>
      </w:r>
      <w:r>
        <w:t>b</w:t>
      </w:r>
      <w:r w:rsidRPr="00EB1777">
        <w:t>i-</w:t>
      </w:r>
      <w:r>
        <w:t>lstm</w:t>
      </w:r>
      <w:r w:rsidRPr="00EB1777">
        <w:t xml:space="preserve"> network,</w:t>
      </w:r>
      <w:r>
        <w:t>”</w:t>
      </w:r>
      <w:r w:rsidRPr="00EB1777">
        <w:t xml:space="preserve"> </w:t>
      </w:r>
      <w:r w:rsidRPr="00EB1777">
        <w:rPr>
          <w:i/>
          <w:iCs/>
        </w:rPr>
        <w:t>International Journal of Swarm Intelligence,</w:t>
      </w:r>
      <w:r w:rsidRPr="00EB1777">
        <w:t xml:space="preserve"> </w:t>
      </w:r>
      <w:r w:rsidR="00DE0994">
        <w:t>v</w:t>
      </w:r>
      <w:r w:rsidRPr="00EB1777">
        <w:t>ol. 6, N</w:t>
      </w:r>
      <w:r w:rsidRPr="00E1756B">
        <w:t>o. 2, pp. 168-177, 2021. doi:10.1504/IJSI.2021.118610.</w:t>
      </w:r>
    </w:p>
    <w:p w14:paraId="1A27B6CA" w14:textId="77777777" w:rsidR="00DE0994" w:rsidRDefault="00DE0994" w:rsidP="00DE0994">
      <w:pPr>
        <w:pStyle w:val="references0"/>
      </w:pPr>
      <w:r w:rsidRPr="00E1756B">
        <w:t>T</w:t>
      </w:r>
      <w:r>
        <w:t>.</w:t>
      </w:r>
      <w:r w:rsidRPr="00E1756B">
        <w:t xml:space="preserve"> Bi, D</w:t>
      </w:r>
      <w:r>
        <w:t>.</w:t>
      </w:r>
      <w:r w:rsidRPr="00E1756B">
        <w:t xml:space="preserve"> Jarnikov</w:t>
      </w:r>
      <w:r>
        <w:t xml:space="preserve">, and </w:t>
      </w:r>
      <w:r w:rsidRPr="00E1756B">
        <w:t>J</w:t>
      </w:r>
      <w:r>
        <w:t xml:space="preserve">. </w:t>
      </w:r>
      <w:r w:rsidRPr="00E1756B">
        <w:t xml:space="preserve">Lukkien, </w:t>
      </w:r>
      <w:r>
        <w:t>“S</w:t>
      </w:r>
      <w:r w:rsidRPr="00E1756B">
        <w:t>hot-based hybrid fusion for movie genre classification</w:t>
      </w:r>
      <w:r>
        <w:t>,”</w:t>
      </w:r>
      <w:r w:rsidRPr="00E1756B">
        <w:t xml:space="preserve"> </w:t>
      </w:r>
      <w:r w:rsidRPr="00E1756B">
        <w:rPr>
          <w:i/>
          <w:iCs/>
        </w:rPr>
        <w:t>Int</w:t>
      </w:r>
      <w:r>
        <w:rPr>
          <w:i/>
          <w:iCs/>
        </w:rPr>
        <w:t>.</w:t>
      </w:r>
      <w:r w:rsidRPr="00E1756B">
        <w:rPr>
          <w:i/>
          <w:iCs/>
        </w:rPr>
        <w:t xml:space="preserve"> Conf</w:t>
      </w:r>
      <w:r>
        <w:rPr>
          <w:i/>
          <w:iCs/>
        </w:rPr>
        <w:t>.</w:t>
      </w:r>
      <w:r w:rsidRPr="00E1756B">
        <w:rPr>
          <w:i/>
          <w:iCs/>
        </w:rPr>
        <w:t xml:space="preserve"> on Image Anal</w:t>
      </w:r>
      <w:r>
        <w:rPr>
          <w:i/>
          <w:iCs/>
        </w:rPr>
        <w:t>.</w:t>
      </w:r>
      <w:r w:rsidRPr="00E1756B">
        <w:rPr>
          <w:i/>
          <w:iCs/>
        </w:rPr>
        <w:t xml:space="preserve"> and Proc</w:t>
      </w:r>
      <w:r>
        <w:rPr>
          <w:i/>
          <w:iCs/>
        </w:rPr>
        <w:t>.</w:t>
      </w:r>
      <w:r>
        <w:t>,</w:t>
      </w:r>
      <w:r w:rsidRPr="00E1756B">
        <w:t xml:space="preserve"> </w:t>
      </w:r>
      <w:r>
        <w:t xml:space="preserve">vol. 13231, </w:t>
      </w:r>
      <w:r w:rsidRPr="00E1756B">
        <w:t>pp. 257</w:t>
      </w:r>
      <w:r>
        <w:t>-</w:t>
      </w:r>
      <w:r w:rsidRPr="00E1756B">
        <w:t>269</w:t>
      </w:r>
      <w:r>
        <w:t xml:space="preserve">, </w:t>
      </w:r>
      <w:r w:rsidRPr="00E1756B">
        <w:t>2022</w:t>
      </w:r>
      <w:r>
        <w:t>.</w:t>
      </w:r>
      <w:r w:rsidRPr="00E1756B">
        <w:t xml:space="preserve"> doi:10.1007/978-3-031-06427-2_22.</w:t>
      </w:r>
    </w:p>
    <w:p w14:paraId="009C29BF" w14:textId="77777777" w:rsidR="00B21662" w:rsidRDefault="00B21662" w:rsidP="00B21662">
      <w:pPr>
        <w:pStyle w:val="references0"/>
      </w:pPr>
      <w:r w:rsidRPr="00183003">
        <w:t>A</w:t>
      </w:r>
      <w:r>
        <w:t>.</w:t>
      </w:r>
      <w:r w:rsidRPr="00183003">
        <w:t xml:space="preserve"> Shahin</w:t>
      </w:r>
      <w:r>
        <w:t xml:space="preserve"> and </w:t>
      </w:r>
      <w:r w:rsidRPr="00183003">
        <w:t>A</w:t>
      </w:r>
      <w:r>
        <w:t>.</w:t>
      </w:r>
      <w:r w:rsidRPr="00183003">
        <w:t xml:space="preserve"> Kryzak, </w:t>
      </w:r>
      <w:r>
        <w:t>“</w:t>
      </w:r>
      <w:r w:rsidRPr="00183003">
        <w:t xml:space="preserve">Genreous the movie </w:t>
      </w:r>
      <w:r>
        <w:t>d</w:t>
      </w:r>
      <w:r w:rsidRPr="00183003">
        <w:t>etector</w:t>
      </w:r>
      <w:r>
        <w:t>,”</w:t>
      </w:r>
      <w:r w:rsidRPr="00183003">
        <w:t xml:space="preserve"> </w:t>
      </w:r>
      <w:r w:rsidRPr="00183003">
        <w:rPr>
          <w:i/>
          <w:iCs/>
        </w:rPr>
        <w:t>Intell</w:t>
      </w:r>
      <w:r>
        <w:rPr>
          <w:i/>
          <w:iCs/>
        </w:rPr>
        <w:t>.</w:t>
      </w:r>
      <w:r w:rsidRPr="00183003">
        <w:rPr>
          <w:i/>
          <w:iCs/>
        </w:rPr>
        <w:t xml:space="preserve"> Inf</w:t>
      </w:r>
      <w:r>
        <w:rPr>
          <w:i/>
          <w:iCs/>
        </w:rPr>
        <w:t>.</w:t>
      </w:r>
      <w:r w:rsidRPr="00183003">
        <w:rPr>
          <w:i/>
          <w:iCs/>
        </w:rPr>
        <w:t xml:space="preserve"> and Datab</w:t>
      </w:r>
      <w:r>
        <w:rPr>
          <w:i/>
          <w:iCs/>
        </w:rPr>
        <w:t>.</w:t>
      </w:r>
      <w:r w:rsidRPr="00183003">
        <w:rPr>
          <w:i/>
          <w:iCs/>
        </w:rPr>
        <w:t xml:space="preserve"> Sys</w:t>
      </w:r>
      <w:r>
        <w:rPr>
          <w:i/>
          <w:iCs/>
        </w:rPr>
        <w:t>.</w:t>
      </w:r>
      <w:r w:rsidRPr="00183003">
        <w:rPr>
          <w:i/>
          <w:iCs/>
        </w:rPr>
        <w:t>,</w:t>
      </w:r>
      <w:r w:rsidRPr="00183003">
        <w:t xml:space="preserve"> </w:t>
      </w:r>
      <w:r>
        <w:t xml:space="preserve">vol. 1178, </w:t>
      </w:r>
      <w:r w:rsidRPr="00183003">
        <w:t>pp. 308-318, 2020</w:t>
      </w:r>
      <w:r>
        <w:t>. d</w:t>
      </w:r>
      <w:r w:rsidRPr="00183003">
        <w:t>oi</w:t>
      </w:r>
      <w:r>
        <w:t>:</w:t>
      </w:r>
      <w:r w:rsidRPr="00183003">
        <w:t>10.1007/978-981-15-3380_27.</w:t>
      </w:r>
    </w:p>
    <w:p w14:paraId="01FA2702" w14:textId="77777777" w:rsidR="000F20D8" w:rsidRPr="00097EB5" w:rsidRDefault="000F20D8" w:rsidP="000F20D8">
      <w:pPr>
        <w:pStyle w:val="references0"/>
      </w:pPr>
      <w:r w:rsidRPr="00097EB5">
        <w:t>Q</w:t>
      </w:r>
      <w:r>
        <w:t>.</w:t>
      </w:r>
      <w:r w:rsidRPr="00097EB5">
        <w:t xml:space="preserve"> Li, H</w:t>
      </w:r>
      <w:r>
        <w:t>.</w:t>
      </w:r>
      <w:r w:rsidRPr="00097EB5">
        <w:t xml:space="preserve"> Peng, J</w:t>
      </w:r>
      <w:r>
        <w:t>.</w:t>
      </w:r>
      <w:r w:rsidRPr="00097EB5">
        <w:t xml:space="preserve"> Li, C</w:t>
      </w:r>
      <w:r>
        <w:t>.</w:t>
      </w:r>
      <w:r w:rsidRPr="00097EB5">
        <w:t xml:space="preserve"> Xia, R</w:t>
      </w:r>
      <w:r>
        <w:t>.</w:t>
      </w:r>
      <w:r w:rsidRPr="00097EB5">
        <w:t xml:space="preserve"> Yang, L</w:t>
      </w:r>
      <w:r>
        <w:t>.</w:t>
      </w:r>
      <w:r w:rsidRPr="00097EB5">
        <w:t xml:space="preserve"> Sun, P</w:t>
      </w:r>
      <w:r>
        <w:t>.</w:t>
      </w:r>
      <w:r w:rsidRPr="00097EB5">
        <w:t xml:space="preserve"> S. Yu, and L</w:t>
      </w:r>
      <w:r>
        <w:t>.</w:t>
      </w:r>
      <w:r w:rsidRPr="00097EB5">
        <w:t xml:space="preserve"> He</w:t>
      </w:r>
      <w:r>
        <w:t>,</w:t>
      </w:r>
      <w:r w:rsidRPr="00097EB5">
        <w:t xml:space="preserve"> </w:t>
      </w:r>
      <w:r>
        <w:t>“A</w:t>
      </w:r>
      <w:r w:rsidRPr="00097EB5">
        <w:t xml:space="preserve"> survey on text classification: from traditional to deep learning</w:t>
      </w:r>
      <w:r>
        <w:t>,”</w:t>
      </w:r>
      <w:r w:rsidRPr="00097EB5">
        <w:t xml:space="preserve"> </w:t>
      </w:r>
      <w:r w:rsidRPr="00097EB5">
        <w:rPr>
          <w:i/>
          <w:iCs/>
        </w:rPr>
        <w:t>ACM Trans</w:t>
      </w:r>
      <w:r>
        <w:rPr>
          <w:i/>
          <w:iCs/>
        </w:rPr>
        <w:t>.</w:t>
      </w:r>
      <w:r w:rsidRPr="00097EB5">
        <w:rPr>
          <w:i/>
          <w:iCs/>
        </w:rPr>
        <w:t xml:space="preserve"> on Intell</w:t>
      </w:r>
      <w:r>
        <w:rPr>
          <w:i/>
          <w:iCs/>
        </w:rPr>
        <w:t>.</w:t>
      </w:r>
      <w:r w:rsidRPr="00097EB5">
        <w:rPr>
          <w:i/>
          <w:iCs/>
        </w:rPr>
        <w:t xml:space="preserve"> Sys</w:t>
      </w:r>
      <w:r>
        <w:rPr>
          <w:i/>
          <w:iCs/>
        </w:rPr>
        <w:t>.</w:t>
      </w:r>
      <w:r w:rsidRPr="00097EB5">
        <w:rPr>
          <w:i/>
          <w:iCs/>
        </w:rPr>
        <w:t xml:space="preserve"> and Tech</w:t>
      </w:r>
      <w:r>
        <w:rPr>
          <w:i/>
          <w:iCs/>
        </w:rPr>
        <w:t>.</w:t>
      </w:r>
      <w:r w:rsidRPr="00097EB5">
        <w:rPr>
          <w:i/>
          <w:iCs/>
        </w:rPr>
        <w:t>,</w:t>
      </w:r>
      <w:r w:rsidRPr="00097EB5">
        <w:t xml:space="preserve"> </w:t>
      </w:r>
      <w:r>
        <w:t>v</w:t>
      </w:r>
      <w:r w:rsidRPr="00097EB5">
        <w:t xml:space="preserve">ol. 13, </w:t>
      </w:r>
      <w:r>
        <w:t>n</w:t>
      </w:r>
      <w:r w:rsidRPr="00097EB5">
        <w:t>o. 2, pp. 1-41, 2022. doi:10.1145/3495162.</w:t>
      </w:r>
    </w:p>
    <w:p w14:paraId="74B7280E" w14:textId="77777777" w:rsidR="00C24F2A" w:rsidRDefault="00C24F2A" w:rsidP="00C24F2A">
      <w:pPr>
        <w:pStyle w:val="references0"/>
      </w:pPr>
      <w:r w:rsidRPr="00DE6B45">
        <w:t>B</w:t>
      </w:r>
      <w:r>
        <w:t>.</w:t>
      </w:r>
      <w:r w:rsidRPr="00DE6B45">
        <w:t xml:space="preserve"> Lindemann, T</w:t>
      </w:r>
      <w:r>
        <w:t>.</w:t>
      </w:r>
      <w:r w:rsidRPr="00DE6B45">
        <w:t xml:space="preserve"> Muller, H</w:t>
      </w:r>
      <w:r>
        <w:t>.</w:t>
      </w:r>
      <w:r w:rsidRPr="00DE6B45">
        <w:t xml:space="preserve"> Vietz, N</w:t>
      </w:r>
      <w:r>
        <w:t>.</w:t>
      </w:r>
      <w:r w:rsidRPr="00DE6B45">
        <w:t xml:space="preserve"> Jazdi, </w:t>
      </w:r>
      <w:r>
        <w:t xml:space="preserve">and </w:t>
      </w:r>
      <w:r w:rsidRPr="00DE6B45">
        <w:t>M</w:t>
      </w:r>
      <w:r>
        <w:t>.</w:t>
      </w:r>
      <w:r w:rsidRPr="00DE6B45">
        <w:t xml:space="preserve"> Weyrich, </w:t>
      </w:r>
      <w:r>
        <w:t>“</w:t>
      </w:r>
      <w:r w:rsidRPr="00DE6B45">
        <w:t>A survey on long short-term memory netwokrs for time series prediction,</w:t>
      </w:r>
      <w:r>
        <w:t>”</w:t>
      </w:r>
      <w:r w:rsidRPr="00DE6B45">
        <w:t xml:space="preserve"> </w:t>
      </w:r>
      <w:r w:rsidRPr="00DE6B45">
        <w:rPr>
          <w:i/>
          <w:iCs/>
        </w:rPr>
        <w:t>Conf</w:t>
      </w:r>
      <w:r>
        <w:rPr>
          <w:i/>
          <w:iCs/>
        </w:rPr>
        <w:t>.</w:t>
      </w:r>
      <w:r w:rsidRPr="00DE6B45">
        <w:rPr>
          <w:i/>
          <w:iCs/>
        </w:rPr>
        <w:t xml:space="preserve"> on Intell</w:t>
      </w:r>
      <w:r>
        <w:rPr>
          <w:i/>
          <w:iCs/>
        </w:rPr>
        <w:t>.</w:t>
      </w:r>
      <w:r w:rsidRPr="00DE6B45">
        <w:rPr>
          <w:i/>
          <w:iCs/>
        </w:rPr>
        <w:t xml:space="preserve"> Comp</w:t>
      </w:r>
      <w:r>
        <w:rPr>
          <w:i/>
          <w:iCs/>
        </w:rPr>
        <w:t xml:space="preserve">. </w:t>
      </w:r>
      <w:r w:rsidRPr="00DE6B45">
        <w:rPr>
          <w:i/>
          <w:iCs/>
        </w:rPr>
        <w:t>in Manuf</w:t>
      </w:r>
      <w:r>
        <w:rPr>
          <w:i/>
          <w:iCs/>
        </w:rPr>
        <w:t>.</w:t>
      </w:r>
      <w:r w:rsidRPr="00DE6B45">
        <w:rPr>
          <w:i/>
          <w:iCs/>
        </w:rPr>
        <w:t xml:space="preserve"> Eng</w:t>
      </w:r>
      <w:r>
        <w:rPr>
          <w:i/>
          <w:iCs/>
        </w:rPr>
        <w:t>.</w:t>
      </w:r>
      <w:r w:rsidRPr="00DE6B45">
        <w:rPr>
          <w:i/>
          <w:iCs/>
        </w:rPr>
        <w:t>,</w:t>
      </w:r>
      <w:r w:rsidRPr="00DE6B45">
        <w:t xml:space="preserve"> pp. 650-655</w:t>
      </w:r>
      <w:r>
        <w:t xml:space="preserve">, 2021. </w:t>
      </w:r>
      <w:r w:rsidRPr="00DE6B45">
        <w:t>doi:10.1016/j. procir.2021.03.088.</w:t>
      </w:r>
    </w:p>
    <w:p w14:paraId="31888C7F" w14:textId="77777777" w:rsidR="00122C42" w:rsidRPr="00F27A53" w:rsidRDefault="00122C42" w:rsidP="00122C42">
      <w:pPr>
        <w:pStyle w:val="references0"/>
      </w:pPr>
      <w:r w:rsidRPr="00F27A53">
        <w:t>S</w:t>
      </w:r>
      <w:r>
        <w:t>.</w:t>
      </w:r>
      <w:r w:rsidRPr="00F27A53">
        <w:t xml:space="preserve"> Bashath, N</w:t>
      </w:r>
      <w:r>
        <w:t>.</w:t>
      </w:r>
      <w:r w:rsidRPr="00F27A53">
        <w:t xml:space="preserve"> Perera, S</w:t>
      </w:r>
      <w:r>
        <w:t>.</w:t>
      </w:r>
      <w:r w:rsidRPr="00F27A53">
        <w:t xml:space="preserve"> Tripathi, K</w:t>
      </w:r>
      <w:r>
        <w:t>.</w:t>
      </w:r>
      <w:r w:rsidRPr="00F27A53">
        <w:t xml:space="preserve"> Manjang, M</w:t>
      </w:r>
      <w:r>
        <w:t>.</w:t>
      </w:r>
      <w:r w:rsidRPr="00F27A53">
        <w:t xml:space="preserve"> Dehmer, </w:t>
      </w:r>
      <w:r>
        <w:t xml:space="preserve">and </w:t>
      </w:r>
      <w:r w:rsidRPr="00F27A53">
        <w:t>F</w:t>
      </w:r>
      <w:r>
        <w:t>.</w:t>
      </w:r>
      <w:r w:rsidRPr="00F27A53">
        <w:t xml:space="preserve"> E</w:t>
      </w:r>
      <w:r>
        <w:t>.</w:t>
      </w:r>
      <w:r w:rsidRPr="00F27A53">
        <w:t xml:space="preserve"> Streib, </w:t>
      </w:r>
      <w:r>
        <w:t>“</w:t>
      </w:r>
      <w:r w:rsidRPr="00F27A53">
        <w:t>A data-centric review of deep transfer learning with applications to text data,</w:t>
      </w:r>
      <w:r>
        <w:t>”</w:t>
      </w:r>
      <w:r w:rsidRPr="00F27A53">
        <w:t xml:space="preserve"> </w:t>
      </w:r>
      <w:r w:rsidRPr="00F27A53">
        <w:rPr>
          <w:i/>
          <w:iCs/>
        </w:rPr>
        <w:t>Inf</w:t>
      </w:r>
      <w:r>
        <w:rPr>
          <w:i/>
          <w:iCs/>
        </w:rPr>
        <w:t>.</w:t>
      </w:r>
      <w:r w:rsidRPr="00F27A53">
        <w:rPr>
          <w:i/>
          <w:iCs/>
        </w:rPr>
        <w:t xml:space="preserve"> Sci</w:t>
      </w:r>
      <w:r>
        <w:rPr>
          <w:i/>
          <w:iCs/>
        </w:rPr>
        <w:t>.</w:t>
      </w:r>
      <w:r w:rsidRPr="00F27A53">
        <w:rPr>
          <w:i/>
          <w:iCs/>
        </w:rPr>
        <w:t>,</w:t>
      </w:r>
      <w:r w:rsidRPr="00F27A53">
        <w:t xml:space="preserve"> </w:t>
      </w:r>
      <w:r>
        <w:t xml:space="preserve">vol. </w:t>
      </w:r>
      <w:r w:rsidRPr="00F27A53">
        <w:t>585</w:t>
      </w:r>
      <w:r>
        <w:t>,</w:t>
      </w:r>
      <w:r w:rsidRPr="00F27A53">
        <w:t xml:space="preserve"> pp. 498–528</w:t>
      </w:r>
      <w:r>
        <w:t xml:space="preserve">, </w:t>
      </w:r>
      <w:r w:rsidRPr="00F27A53">
        <w:t>2022. doi:/10.1016/j.ins.2021.11.061.</w:t>
      </w:r>
      <w:r>
        <w:t xml:space="preserve"> </w:t>
      </w:r>
    </w:p>
    <w:p w14:paraId="5E82A28D" w14:textId="77777777" w:rsidR="00D85F4A" w:rsidRPr="003B767C" w:rsidRDefault="003B767C">
      <w:pPr>
        <w:pStyle w:val="references0"/>
        <w:rPr>
          <w:rFonts w:eastAsia="MS Mincho"/>
        </w:rPr>
      </w:pPr>
      <w:r w:rsidRPr="003B767C">
        <w:t>G</w:t>
      </w:r>
      <w:r>
        <w:t>.</w:t>
      </w:r>
      <w:r w:rsidRPr="003B767C">
        <w:t xml:space="preserve"> V</w:t>
      </w:r>
      <w:r>
        <w:t>.</w:t>
      </w:r>
      <w:r w:rsidRPr="003B767C">
        <w:t xml:space="preserve"> Houdt, C</w:t>
      </w:r>
      <w:r>
        <w:t>.</w:t>
      </w:r>
      <w:r w:rsidRPr="003B767C">
        <w:t xml:space="preserve"> Mosquera, and G</w:t>
      </w:r>
      <w:r>
        <w:t>.</w:t>
      </w:r>
      <w:r w:rsidRPr="003B767C">
        <w:t xml:space="preserve"> Napoles, “A review on the long short-term memory model, </w:t>
      </w:r>
      <w:r w:rsidRPr="003B767C">
        <w:rPr>
          <w:i/>
          <w:iCs/>
        </w:rPr>
        <w:t>Art</w:t>
      </w:r>
      <w:r>
        <w:rPr>
          <w:i/>
          <w:iCs/>
        </w:rPr>
        <w:t>.</w:t>
      </w:r>
      <w:r w:rsidRPr="003B767C">
        <w:rPr>
          <w:i/>
          <w:iCs/>
        </w:rPr>
        <w:t xml:space="preserve"> Intell</w:t>
      </w:r>
      <w:r>
        <w:rPr>
          <w:i/>
          <w:iCs/>
        </w:rPr>
        <w:t>.</w:t>
      </w:r>
      <w:r w:rsidRPr="003B767C">
        <w:rPr>
          <w:i/>
          <w:iCs/>
        </w:rPr>
        <w:t xml:space="preserve"> Rev</w:t>
      </w:r>
      <w:r>
        <w:rPr>
          <w:i/>
          <w:iCs/>
        </w:rPr>
        <w:t>.</w:t>
      </w:r>
      <w:r w:rsidRPr="003B767C">
        <w:rPr>
          <w:i/>
          <w:iCs/>
        </w:rPr>
        <w:t>,</w:t>
      </w:r>
      <w:r w:rsidRPr="003B767C">
        <w:t xml:space="preserve"> </w:t>
      </w:r>
      <w:r>
        <w:t>v</w:t>
      </w:r>
      <w:r w:rsidRPr="003B767C">
        <w:t xml:space="preserve">ol. 53, </w:t>
      </w:r>
      <w:r>
        <w:t>n</w:t>
      </w:r>
      <w:r w:rsidRPr="003B767C">
        <w:t>o. 8, pp.5929-5955. doi: 10.1007/s10462-020-09838-1.</w:t>
      </w:r>
    </w:p>
    <w:p w14:paraId="54A2E0D3" w14:textId="77777777" w:rsidR="00C85DB4" w:rsidRDefault="00C85DB4">
      <w:pPr>
        <w:shd w:val="clear" w:color="auto" w:fill="FFFFFF"/>
        <w:spacing w:line="276" w:lineRule="auto"/>
        <w:rPr>
          <w:color w:val="222222"/>
          <w:sz w:val="16"/>
          <w:szCs w:val="16"/>
        </w:rPr>
      </w:pPr>
    </w:p>
    <w:p w14:paraId="0797E42F" w14:textId="77777777" w:rsidR="00C85DB4" w:rsidRDefault="00C85DB4">
      <w:pPr>
        <w:shd w:val="clear" w:color="auto" w:fill="FFFFFF"/>
        <w:spacing w:line="276" w:lineRule="auto"/>
        <w:rPr>
          <w:color w:val="222222"/>
          <w:sz w:val="16"/>
          <w:szCs w:val="16"/>
        </w:rPr>
      </w:pPr>
    </w:p>
    <w:p w14:paraId="69199745" w14:textId="77777777" w:rsidR="00C85DB4" w:rsidRDefault="00000000">
      <w:pPr>
        <w:shd w:val="clear" w:color="auto" w:fill="FFFFFF"/>
        <w:spacing w:line="276" w:lineRule="auto"/>
        <w:ind w:firstLine="0"/>
        <w:rPr>
          <w:color w:val="222222"/>
          <w:sz w:val="16"/>
          <w:szCs w:val="16"/>
        </w:rPr>
      </w:pPr>
      <w:r>
        <w:rPr>
          <w:b/>
          <w:bCs/>
        </w:rPr>
        <w:t xml:space="preserve">Publisher’s Note: </w:t>
      </w:r>
      <w:r>
        <w:t>Publisher stays neutral with regard to jurisdictional claims in published maps and institutional affiliations.</w:t>
      </w:r>
    </w:p>
    <w:sectPr w:rsidR="00C85DB4">
      <w:headerReference w:type="default" r:id="rId43"/>
      <w:headerReference w:type="first" r:id="rId44"/>
      <w:footerReference w:type="first" r:id="rId45"/>
      <w:footnotePr>
        <w:numFmt w:val="chicago"/>
      </w:footnotePr>
      <w:pgSz w:w="12240" w:h="15840" w:code="1"/>
      <w:pgMar w:top="1440" w:right="1440" w:bottom="1440" w:left="1440" w:header="432" w:footer="432" w:gutter="0"/>
      <w:cols w:space="288"/>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3-06-05T08:37:00Z" w:initials="Editor">
    <w:p w14:paraId="39697DB7" w14:textId="765046C1" w:rsidR="00C6459F" w:rsidRDefault="00C6459F">
      <w:pPr>
        <w:pStyle w:val="CommentText"/>
      </w:pPr>
      <w:r>
        <w:rPr>
          <w:rStyle w:val="CommentReference"/>
        </w:rPr>
        <w:annotationRef/>
      </w:r>
      <w:r>
        <w:t xml:space="preserve">Manuscripts must be structured using the </w:t>
      </w:r>
      <w:proofErr w:type="spellStart"/>
      <w:r>
        <w:t>IMRaD</w:t>
      </w:r>
      <w:proofErr w:type="spellEnd"/>
      <w:r>
        <w:t xml:space="preserve"> (Introduction, Method, Results, Discussion, and Conclusion) format. Introduction, Method, Results, Discussion, and Conclusion should be organized into separate sections. If considered necessary, you can add a Literature review section before the Method section.</w:t>
      </w:r>
    </w:p>
  </w:comment>
  <w:comment w:id="1" w:author="Editor" w:date="2023-06-05T08:38:00Z" w:initials="Editor">
    <w:p w14:paraId="196ECEE7" w14:textId="216E6BFA" w:rsidR="00C6459F" w:rsidRDefault="00C6459F">
      <w:pPr>
        <w:pStyle w:val="CommentText"/>
      </w:pPr>
      <w:r>
        <w:rPr>
          <w:rStyle w:val="CommentReference"/>
        </w:rPr>
        <w:annotationRef/>
      </w:r>
      <w:r>
        <w:t>Questionable phrasing.</w:t>
      </w:r>
    </w:p>
  </w:comment>
  <w:comment w:id="2" w:author="Editor" w:date="2023-06-05T08:39:00Z" w:initials="Editor">
    <w:p w14:paraId="62B3B7EA" w14:textId="77777777" w:rsidR="00C6459F" w:rsidRDefault="00C6459F">
      <w:pPr>
        <w:pStyle w:val="CommentText"/>
      </w:pPr>
      <w:r>
        <w:rPr>
          <w:rStyle w:val="CommentReference"/>
        </w:rPr>
        <w:annotationRef/>
      </w:r>
      <w:r>
        <w:t xml:space="preserve">The introduction must explain the context/object of research and why this research is important. It must focus in accordance with the scope of the title. </w:t>
      </w:r>
    </w:p>
    <w:p w14:paraId="53AB8C46" w14:textId="77777777" w:rsidR="00C6459F" w:rsidRDefault="00C6459F">
      <w:pPr>
        <w:pStyle w:val="CommentText"/>
      </w:pPr>
    </w:p>
    <w:p w14:paraId="34523DB5" w14:textId="77777777" w:rsidR="00C6459F" w:rsidRPr="00C6459F" w:rsidRDefault="00C6459F">
      <w:pPr>
        <w:pStyle w:val="CommentText"/>
        <w:rPr>
          <w:b/>
          <w:bCs/>
        </w:rPr>
      </w:pPr>
      <w:r w:rsidRPr="00C6459F">
        <w:rPr>
          <w:b/>
          <w:bCs/>
        </w:rPr>
        <w:t xml:space="preserve">Authors must include the existing research gap, </w:t>
      </w:r>
      <w:r>
        <w:t xml:space="preserve">explaining the </w:t>
      </w:r>
      <w:r w:rsidRPr="00C6459F">
        <w:rPr>
          <w:b/>
          <w:bCs/>
        </w:rPr>
        <w:t>unique differences from this study compared to similar previous studies</w:t>
      </w:r>
      <w:r>
        <w:t xml:space="preserve">. Authors </w:t>
      </w:r>
      <w:r w:rsidRPr="00C6459F">
        <w:rPr>
          <w:b/>
          <w:bCs/>
        </w:rPr>
        <w:t xml:space="preserve">should cite at least six recent papers closely related to the title of the paper to show the research gap. </w:t>
      </w:r>
    </w:p>
    <w:p w14:paraId="33E40DCB" w14:textId="77777777" w:rsidR="00C6459F" w:rsidRPr="00C6459F" w:rsidRDefault="00C6459F">
      <w:pPr>
        <w:pStyle w:val="CommentText"/>
        <w:rPr>
          <w:b/>
          <w:bCs/>
        </w:rPr>
      </w:pPr>
    </w:p>
    <w:p w14:paraId="2431247F" w14:textId="52161302" w:rsidR="00C6459F" w:rsidRDefault="00C6459F">
      <w:pPr>
        <w:pStyle w:val="CommentText"/>
      </w:pPr>
      <w:r>
        <w:t>The research objectives/contributions of the manuscript must be written explicitly.</w:t>
      </w:r>
    </w:p>
  </w:comment>
  <w:comment w:id="3" w:author="Editor" w:date="2023-06-05T08:40:00Z" w:initials="Editor">
    <w:p w14:paraId="08A2B80B" w14:textId="0243272F" w:rsidR="00C6459F" w:rsidRPr="00C6459F" w:rsidRDefault="00C6459F">
      <w:pPr>
        <w:pStyle w:val="CommentText"/>
        <w:rPr>
          <w:b/>
          <w:bCs/>
        </w:rPr>
      </w:pPr>
      <w:r>
        <w:rPr>
          <w:rStyle w:val="CommentReference"/>
        </w:rPr>
        <w:annotationRef/>
      </w:r>
      <w:r>
        <w:t xml:space="preserve">In the method section, authors are recommended to cite a source who helped in the selection of the method. </w:t>
      </w:r>
      <w:r w:rsidRPr="00C6459F">
        <w:rPr>
          <w:b/>
          <w:bCs/>
        </w:rPr>
        <w:t>In this section, the authors are asked to explain how data is obtained</w:t>
      </w:r>
      <w:r>
        <w:t xml:space="preserve">. In addition, the procedure must be </w:t>
      </w:r>
      <w:r w:rsidRPr="00C6459F">
        <w:rPr>
          <w:b/>
          <w:bCs/>
        </w:rPr>
        <w:t>written chronologically and clearly.</w:t>
      </w:r>
      <w:r>
        <w:t xml:space="preserve"> Authors are expected to </w:t>
      </w:r>
      <w:r w:rsidRPr="00C6459F">
        <w:rPr>
          <w:b/>
          <w:bCs/>
        </w:rPr>
        <w:t>describe how results will be measured, tested, and evaluated.</w:t>
      </w:r>
    </w:p>
  </w:comment>
  <w:comment w:id="6" w:author="Editor" w:date="2023-06-05T08:41:00Z" w:initials="Editor">
    <w:p w14:paraId="405FFB44" w14:textId="79FF77A6" w:rsidR="00C6459F" w:rsidRDefault="00C6459F">
      <w:pPr>
        <w:pStyle w:val="CommentText"/>
      </w:pPr>
      <w:r>
        <w:rPr>
          <w:rStyle w:val="CommentReference"/>
        </w:rPr>
        <w:annotationRef/>
      </w:r>
      <w:r>
        <w:t>Should be mentioned in method.</w:t>
      </w:r>
    </w:p>
  </w:comment>
  <w:comment w:id="7" w:author="Editor" w:date="2023-06-05T08:42:00Z" w:initials="Editor">
    <w:p w14:paraId="589E198F" w14:textId="783E06AB" w:rsidR="00C6459F" w:rsidRDefault="00C6459F">
      <w:pPr>
        <w:pStyle w:val="CommentText"/>
      </w:pPr>
      <w:r>
        <w:rPr>
          <w:rStyle w:val="CommentReference"/>
        </w:rPr>
        <w:annotationRef/>
      </w:r>
      <w:r>
        <w:t>Use the caption format in template. Use higher quality images.</w:t>
      </w:r>
    </w:p>
  </w:comment>
  <w:comment w:id="8" w:author="Editor" w:date="2023-06-05T08:43:00Z" w:initials="Editor">
    <w:p w14:paraId="02AAB247" w14:textId="77777777" w:rsidR="00C6459F" w:rsidRDefault="00C6459F" w:rsidP="00C6459F">
      <w:pPr>
        <w:pStyle w:val="CommentText"/>
      </w:pPr>
      <w:r>
        <w:rPr>
          <w:rStyle w:val="CommentReference"/>
        </w:rPr>
        <w:annotationRef/>
      </w:r>
      <w:r>
        <w:rPr>
          <w:rStyle w:val="CommentReference"/>
        </w:rPr>
        <w:annotationRef/>
      </w:r>
      <w:r>
        <w:t>Use the caption format in template. Use higher quality images.</w:t>
      </w:r>
    </w:p>
    <w:p w14:paraId="35CAF645" w14:textId="6985FB7F" w:rsidR="00C6459F" w:rsidRDefault="00C6459F">
      <w:pPr>
        <w:pStyle w:val="CommentText"/>
      </w:pPr>
    </w:p>
  </w:comment>
  <w:comment w:id="9" w:author="Editor" w:date="2023-06-05T08:43:00Z" w:initials="Editor">
    <w:p w14:paraId="7C1849FB" w14:textId="77777777" w:rsidR="00C6459F" w:rsidRDefault="00C6459F" w:rsidP="00C6459F">
      <w:pPr>
        <w:pStyle w:val="CommentText"/>
      </w:pPr>
      <w:r>
        <w:rPr>
          <w:rStyle w:val="CommentReference"/>
        </w:rPr>
        <w:annotationRef/>
      </w:r>
      <w:r>
        <w:rPr>
          <w:rStyle w:val="CommentReference"/>
        </w:rPr>
        <w:annotationRef/>
      </w:r>
      <w:r>
        <w:t>Use the caption format in template. Use higher quality images.</w:t>
      </w:r>
    </w:p>
    <w:p w14:paraId="428118CD" w14:textId="4ADB11E7" w:rsidR="00C6459F" w:rsidRDefault="00C6459F">
      <w:pPr>
        <w:pStyle w:val="CommentText"/>
      </w:pPr>
    </w:p>
  </w:comment>
  <w:comment w:id="10" w:author="Editor" w:date="2023-06-05T08:43:00Z" w:initials="Editor">
    <w:p w14:paraId="215716F8" w14:textId="77777777" w:rsidR="00C6459F" w:rsidRDefault="00C6459F" w:rsidP="00C6459F">
      <w:pPr>
        <w:pStyle w:val="CommentText"/>
      </w:pPr>
      <w:r>
        <w:rPr>
          <w:rStyle w:val="CommentReference"/>
        </w:rPr>
        <w:annotationRef/>
      </w:r>
      <w:r>
        <w:rPr>
          <w:rStyle w:val="CommentReference"/>
        </w:rPr>
        <w:annotationRef/>
      </w:r>
      <w:r>
        <w:t>Use the caption format in template. Use higher quality images.</w:t>
      </w:r>
    </w:p>
    <w:p w14:paraId="6A6DCE23" w14:textId="2518FCEA" w:rsidR="00C6459F" w:rsidRDefault="00C6459F">
      <w:pPr>
        <w:pStyle w:val="CommentText"/>
      </w:pPr>
    </w:p>
  </w:comment>
  <w:comment w:id="11" w:author="Editor" w:date="2023-06-05T08:43:00Z" w:initials="Editor">
    <w:p w14:paraId="52A62B81" w14:textId="77777777" w:rsidR="00C6459F" w:rsidRDefault="00C6459F" w:rsidP="00C6459F">
      <w:pPr>
        <w:pStyle w:val="CommentText"/>
      </w:pPr>
      <w:r>
        <w:rPr>
          <w:rStyle w:val="CommentReference"/>
        </w:rPr>
        <w:annotationRef/>
      </w:r>
      <w:r>
        <w:rPr>
          <w:rStyle w:val="CommentReference"/>
        </w:rPr>
        <w:annotationRef/>
      </w:r>
      <w:r>
        <w:t>Use the caption format in template. Use higher quality images.</w:t>
      </w:r>
    </w:p>
    <w:p w14:paraId="77F8898E" w14:textId="4BDFDB6A" w:rsidR="00C6459F" w:rsidRDefault="00C6459F">
      <w:pPr>
        <w:pStyle w:val="CommentText"/>
      </w:pPr>
    </w:p>
  </w:comment>
  <w:comment w:id="12" w:author="Editor" w:date="2023-06-05T08:43:00Z" w:initials="Editor">
    <w:p w14:paraId="2954B42A" w14:textId="77777777" w:rsidR="00C6459F" w:rsidRDefault="00C6459F" w:rsidP="00C6459F">
      <w:pPr>
        <w:pStyle w:val="CommentText"/>
      </w:pPr>
      <w:r>
        <w:rPr>
          <w:rStyle w:val="CommentReference"/>
        </w:rPr>
        <w:annotationRef/>
      </w:r>
      <w:r>
        <w:rPr>
          <w:rStyle w:val="CommentReference"/>
        </w:rPr>
        <w:annotationRef/>
      </w:r>
      <w:r>
        <w:t>Use the caption format in template. Use higher quality images.</w:t>
      </w:r>
    </w:p>
    <w:p w14:paraId="2F1C8A3D" w14:textId="31906CA0" w:rsidR="00C6459F" w:rsidRDefault="00C645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97DB7" w15:done="0"/>
  <w15:commentEx w15:paraId="196ECEE7" w15:done="0"/>
  <w15:commentEx w15:paraId="2431247F" w15:done="0"/>
  <w15:commentEx w15:paraId="08A2B80B" w15:done="0"/>
  <w15:commentEx w15:paraId="405FFB44" w15:done="0"/>
  <w15:commentEx w15:paraId="589E198F" w15:done="0"/>
  <w15:commentEx w15:paraId="35CAF645" w15:done="0"/>
  <w15:commentEx w15:paraId="428118CD" w15:done="0"/>
  <w15:commentEx w15:paraId="6A6DCE23" w15:done="0"/>
  <w15:commentEx w15:paraId="77F8898E" w15:done="0"/>
  <w15:commentEx w15:paraId="2F1C8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1D42" w16cex:dateUtc="2023-06-05T01:37:00Z"/>
  <w16cex:commentExtensible w16cex:durableId="28281D6A" w16cex:dateUtc="2023-06-05T01:38:00Z"/>
  <w16cex:commentExtensible w16cex:durableId="28281DC0" w16cex:dateUtc="2023-06-05T01:39:00Z"/>
  <w16cex:commentExtensible w16cex:durableId="28281E02" w16cex:dateUtc="2023-06-05T01:40:00Z"/>
  <w16cex:commentExtensible w16cex:durableId="28281E4A" w16cex:dateUtc="2023-06-05T01:41:00Z"/>
  <w16cex:commentExtensible w16cex:durableId="28281E6F" w16cex:dateUtc="2023-06-05T01:42:00Z"/>
  <w16cex:commentExtensible w16cex:durableId="28281E94" w16cex:dateUtc="2023-06-05T01:43:00Z"/>
  <w16cex:commentExtensible w16cex:durableId="28281E9A" w16cex:dateUtc="2023-06-05T01:43:00Z"/>
  <w16cex:commentExtensible w16cex:durableId="28281E9F" w16cex:dateUtc="2023-06-05T01:43:00Z"/>
  <w16cex:commentExtensible w16cex:durableId="28281EAA" w16cex:dateUtc="2023-06-05T01:43:00Z"/>
  <w16cex:commentExtensible w16cex:durableId="28281EB9" w16cex:dateUtc="2023-06-05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97DB7" w16cid:durableId="28281D42"/>
  <w16cid:commentId w16cid:paraId="196ECEE7" w16cid:durableId="28281D6A"/>
  <w16cid:commentId w16cid:paraId="2431247F" w16cid:durableId="28281DC0"/>
  <w16cid:commentId w16cid:paraId="08A2B80B" w16cid:durableId="28281E02"/>
  <w16cid:commentId w16cid:paraId="405FFB44" w16cid:durableId="28281E4A"/>
  <w16cid:commentId w16cid:paraId="589E198F" w16cid:durableId="28281E6F"/>
  <w16cid:commentId w16cid:paraId="35CAF645" w16cid:durableId="28281E94"/>
  <w16cid:commentId w16cid:paraId="428118CD" w16cid:durableId="28281E9A"/>
  <w16cid:commentId w16cid:paraId="6A6DCE23" w16cid:durableId="28281E9F"/>
  <w16cid:commentId w16cid:paraId="77F8898E" w16cid:durableId="28281EAA"/>
  <w16cid:commentId w16cid:paraId="2F1C8A3D" w16cid:durableId="28281E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4AD3" w14:textId="77777777" w:rsidR="00511416" w:rsidRDefault="00511416">
      <w:r>
        <w:separator/>
      </w:r>
    </w:p>
  </w:endnote>
  <w:endnote w:type="continuationSeparator" w:id="0">
    <w:p w14:paraId="69E08083" w14:textId="77777777" w:rsidR="00511416" w:rsidRDefault="0051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rmata-Regular">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A889D" w14:textId="77777777" w:rsidR="00C85DB4" w:rsidRDefault="00000000">
    <w:pPr>
      <w:pStyle w:val="Footer"/>
      <w:jc w:val="center"/>
      <w:rPr>
        <w:sz w:val="16"/>
        <w:szCs w:val="16"/>
        <w:lang w:val="id-ID"/>
      </w:rPr>
    </w:pPr>
    <w:r>
      <w:rPr>
        <w:sz w:val="16"/>
        <w:szCs w:val="16"/>
        <w:lang w:val="id-ID"/>
      </w:rPr>
      <w:t>ISSN 2443-2555</w:t>
    </w:r>
    <w:r>
      <w:rPr>
        <w:sz w:val="16"/>
        <w:szCs w:val="16"/>
      </w:rPr>
      <w:t xml:space="preserve"> (online) 2598-6333 (print)</w:t>
    </w:r>
    <w:r>
      <w:rPr>
        <w:sz w:val="16"/>
        <w:szCs w:val="16"/>
        <w:lang w:val="id-ID"/>
      </w:rPr>
      <w:t xml:space="preserve"> </w:t>
    </w:r>
    <w:r>
      <w:rPr>
        <w:sz w:val="16"/>
        <w:szCs w:val="16"/>
      </w:rPr>
      <w:t xml:space="preserve">© </w:t>
    </w:r>
    <w:r>
      <w:rPr>
        <w:sz w:val="16"/>
        <w:szCs w:val="16"/>
        <w:lang w:val="id-ID"/>
      </w:rPr>
      <w:t>20</w:t>
    </w:r>
    <w:r>
      <w:rPr>
        <w:sz w:val="16"/>
        <w:szCs w:val="16"/>
      </w:rPr>
      <w:t>XX</w:t>
    </w:r>
    <w:r>
      <w:rPr>
        <w:sz w:val="16"/>
        <w:szCs w:val="16"/>
        <w:lang w:val="id-ID"/>
      </w:rPr>
      <w:t xml:space="preserve"> The Authors. Published by Universitas Airlangga. </w:t>
    </w:r>
    <w:r>
      <w:rPr>
        <w:sz w:val="16"/>
        <w:szCs w:val="16"/>
        <w:lang w:val="id-ID"/>
      </w:rPr>
      <w:br/>
      <w:t>This is an open access article under the CC BY license (</w:t>
    </w:r>
    <w:hyperlink r:id="rId1" w:history="1">
      <w:r>
        <w:rPr>
          <w:rStyle w:val="Hyperlink"/>
          <w:color w:val="auto"/>
          <w:sz w:val="16"/>
          <w:szCs w:val="16"/>
          <w:lang w:val="id-ID"/>
        </w:rPr>
        <w:t>http://creativecommons.org/licenses/by/4.0/</w:t>
      </w:r>
    </w:hyperlink>
    <w:r>
      <w:rPr>
        <w:sz w:val="16"/>
        <w:szCs w:val="16"/>
        <w:lang w:val="id-ID"/>
      </w:rPr>
      <w:t>)</w:t>
    </w:r>
  </w:p>
  <w:p w14:paraId="4557C32E" w14:textId="77777777" w:rsidR="00C85DB4" w:rsidRDefault="00000000">
    <w:pPr>
      <w:pStyle w:val="Footer"/>
      <w:jc w:val="center"/>
    </w:pPr>
    <w:r>
      <w:rPr>
        <w:sz w:val="16"/>
        <w:szCs w:val="16"/>
        <w:lang w:val="id-ID"/>
      </w:rPr>
      <w:t>doi: http://dx.doi.org/10.20473/jisebi.</w:t>
    </w:r>
    <w:r>
      <w:rPr>
        <w:sz w:val="16"/>
        <w:szCs w:val="16"/>
      </w:rPr>
      <w:t>X</w:t>
    </w:r>
    <w:r>
      <w:rPr>
        <w:sz w:val="16"/>
        <w:szCs w:val="16"/>
        <w:lang w:val="id-ID"/>
      </w:rPr>
      <w:t>.</w:t>
    </w:r>
    <w:r>
      <w:rPr>
        <w:sz w:val="16"/>
        <w:szCs w:val="16"/>
      </w:rPr>
      <w:t>X</w:t>
    </w:r>
    <w:r>
      <w:rPr>
        <w:sz w:val="16"/>
        <w:szCs w:val="16"/>
        <w:lang w:val="id-ID"/>
      </w:rPr>
      <w:t>.p</w:t>
    </w:r>
    <w:r>
      <w:rPr>
        <w:sz w:val="16"/>
        <w:szCs w:val="16"/>
      </w:rPr>
      <w:t>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608FC" w14:textId="77777777" w:rsidR="00511416" w:rsidRDefault="00511416">
      <w:r>
        <w:separator/>
      </w:r>
    </w:p>
  </w:footnote>
  <w:footnote w:type="continuationSeparator" w:id="0">
    <w:p w14:paraId="2E23F99E" w14:textId="77777777" w:rsidR="00511416" w:rsidRDefault="00511416">
      <w:r>
        <w:continuationSeparator/>
      </w:r>
    </w:p>
  </w:footnote>
  <w:footnote w:id="1">
    <w:p w14:paraId="5BCB5890" w14:textId="77777777" w:rsidR="00C85DB4" w:rsidRDefault="00000000">
      <w:pPr>
        <w:pStyle w:val="FootnoteText"/>
      </w:pPr>
      <w:r>
        <w:rPr>
          <w:rStyle w:val="FootnoteReference"/>
        </w:rPr>
        <w:footnoteRef/>
      </w:r>
      <w:r>
        <w:t xml:space="preserve"> 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2B8F" w14:textId="77777777" w:rsidR="00C85DB4" w:rsidRDefault="00000000">
    <w:pPr>
      <w:pStyle w:val="Header"/>
      <w:jc w:val="right"/>
    </w:pPr>
    <w:r>
      <w:rPr>
        <w:i/>
        <w:sz w:val="16"/>
        <w:szCs w:val="16"/>
      </w:rPr>
      <w:t>Last Name Author</w:t>
    </w:r>
    <w:r>
      <w:rPr>
        <w:i/>
        <w:sz w:val="16"/>
        <w:szCs w:val="16"/>
        <w:lang w:val="id-ID"/>
      </w:rPr>
      <w:t xml:space="preserve">1, </w:t>
    </w:r>
    <w:r>
      <w:rPr>
        <w:i/>
        <w:sz w:val="16"/>
        <w:szCs w:val="16"/>
      </w:rPr>
      <w:t>Last Name Author</w:t>
    </w:r>
    <w:r>
      <w:rPr>
        <w:i/>
        <w:sz w:val="16"/>
        <w:szCs w:val="16"/>
        <w:lang w:val="id-ID"/>
      </w:rPr>
      <w:t>2, &amp;</w:t>
    </w:r>
    <w:r>
      <w:rPr>
        <w:i/>
        <w:sz w:val="16"/>
        <w:szCs w:val="16"/>
      </w:rPr>
      <w:t xml:space="preserve"> Last Name Author</w:t>
    </w:r>
    <w:r>
      <w:rPr>
        <w:i/>
        <w:sz w:val="16"/>
        <w:szCs w:val="16"/>
        <w:lang w:val="id-ID"/>
      </w:rPr>
      <w:t xml:space="preserve">3 </w:t>
    </w:r>
    <w:r>
      <w:rPr>
        <w:i/>
        <w:sz w:val="16"/>
        <w:szCs w:val="16"/>
        <w:lang w:val="id-ID"/>
      </w:rPr>
      <w:br/>
      <w:t xml:space="preserve"> Journal of Information Systems Engineering and Business Intelligence</w:t>
    </w:r>
    <w:r>
      <w:rPr>
        <w:sz w:val="16"/>
        <w:szCs w:val="16"/>
        <w:lang w:val="id-ID"/>
      </w:rPr>
      <w:t>,</w:t>
    </w:r>
    <w:r>
      <w:rPr>
        <w:sz w:val="16"/>
        <w:szCs w:val="16"/>
      </w:rPr>
      <w:t xml:space="preserve"> XXXX</w:t>
    </w:r>
    <w:r>
      <w:rPr>
        <w:sz w:val="16"/>
        <w:szCs w:val="16"/>
        <w:lang w:val="id-ID"/>
      </w:rPr>
      <w:t>, X (</w:t>
    </w:r>
    <w:r>
      <w:rPr>
        <w:sz w:val="16"/>
        <w:szCs w:val="16"/>
      </w:rPr>
      <w:t>X</w:t>
    </w:r>
    <w:r>
      <w:rPr>
        <w:sz w:val="16"/>
        <w:szCs w:val="16"/>
        <w:lang w:val="id-ID"/>
      </w:rPr>
      <w:t xml:space="preserve">), </w:t>
    </w:r>
    <w:r>
      <w:rPr>
        <w:sz w:val="16"/>
        <w:szCs w:val="16"/>
      </w:rPr>
      <w:t>pp</w:t>
    </w:r>
    <w:r>
      <w:rPr>
        <w:sz w:val="16"/>
        <w:szCs w:val="16"/>
        <w:lang w:val="id-ID"/>
      </w:rPr>
      <w:t>-</w:t>
    </w:r>
    <w:r>
      <w:rPr>
        <w:sz w:val="16"/>
        <w:szCs w:val="16"/>
      </w:rPr>
      <w:t>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957B" w14:textId="77777777" w:rsidR="00C85DB4" w:rsidRDefault="00000000">
    <w:pPr>
      <w:ind w:firstLine="0"/>
      <w:rPr>
        <w:rFonts w:ascii="Californian FB" w:hAnsi="Californian FB"/>
        <w:b/>
        <w:sz w:val="28"/>
        <w:szCs w:val="28"/>
        <w:lang w:val="id-ID"/>
      </w:rPr>
    </w:pPr>
    <w:r>
      <w:rPr>
        <w:rFonts w:ascii="Californian FB" w:hAnsi="Californian FB"/>
        <w:b/>
        <w:sz w:val="28"/>
        <w:szCs w:val="28"/>
        <w:lang w:val="id-ID"/>
      </w:rPr>
      <w:t>Journal of</w:t>
    </w:r>
  </w:p>
  <w:p w14:paraId="0BE35B5D" w14:textId="77777777" w:rsidR="00C85DB4" w:rsidRDefault="00000000">
    <w:pPr>
      <w:ind w:firstLine="0"/>
      <w:rPr>
        <w:rFonts w:ascii="Californian FB" w:hAnsi="Californian FB"/>
        <w:b/>
        <w:sz w:val="28"/>
        <w:szCs w:val="28"/>
        <w:lang w:val="id-ID"/>
      </w:rPr>
    </w:pPr>
    <w:r>
      <w:rPr>
        <w:rFonts w:ascii="Californian FB" w:hAnsi="Californian FB"/>
        <w:b/>
        <w:sz w:val="28"/>
        <w:szCs w:val="28"/>
        <w:lang w:val="id-ID"/>
      </w:rPr>
      <w:t>Information Systems Engineering</w:t>
    </w:r>
  </w:p>
  <w:p w14:paraId="2C34C3CC" w14:textId="77777777" w:rsidR="00C85DB4" w:rsidRDefault="00000000">
    <w:pPr>
      <w:pBdr>
        <w:bottom w:val="single" w:sz="12" w:space="1" w:color="auto"/>
      </w:pBdr>
      <w:ind w:firstLine="0"/>
      <w:rPr>
        <w:rFonts w:ascii="Californian FB" w:hAnsi="Californian FB"/>
        <w:b/>
        <w:sz w:val="28"/>
        <w:szCs w:val="28"/>
        <w:lang w:val="id-ID"/>
      </w:rPr>
    </w:pPr>
    <w:r>
      <w:rPr>
        <w:rFonts w:ascii="Californian FB" w:hAnsi="Californian FB"/>
        <w:b/>
        <w:sz w:val="28"/>
        <w:szCs w:val="28"/>
        <w:lang w:val="id-ID"/>
      </w:rPr>
      <w:t>and Business Intelligence</w:t>
    </w:r>
  </w:p>
  <w:p w14:paraId="7F4827BF" w14:textId="77777777" w:rsidR="00C85DB4" w:rsidRDefault="00000000">
    <w:pPr>
      <w:pStyle w:val="Header"/>
      <w:jc w:val="right"/>
    </w:pPr>
    <w:r>
      <w:rPr>
        <w:rFonts w:ascii="Californian FB" w:hAnsi="Californian FB"/>
        <w:sz w:val="16"/>
        <w:szCs w:val="16"/>
        <w:lang w:val="id-ID"/>
      </w:rPr>
      <w:t xml:space="preserve">Vol.X, No.X, </w:t>
    </w:r>
    <w:r>
      <w:rPr>
        <w:rFonts w:ascii="Californian FB" w:hAnsi="Californian FB"/>
        <w:sz w:val="16"/>
        <w:szCs w:val="16"/>
      </w:rPr>
      <w:t>February</w:t>
    </w:r>
    <w:r>
      <w:rPr>
        <w:rFonts w:ascii="Californian FB" w:hAnsi="Californian FB"/>
        <w:sz w:val="16"/>
        <w:szCs w:val="16"/>
        <w:lang w:val="id-ID"/>
      </w:rPr>
      <w:t>/</w:t>
    </w:r>
    <w:r>
      <w:rPr>
        <w:rFonts w:ascii="Californian FB" w:hAnsi="Californian FB"/>
        <w:sz w:val="16"/>
        <w:szCs w:val="16"/>
      </w:rPr>
      <w:t>June/</w:t>
    </w:r>
    <w:r>
      <w:rPr>
        <w:rFonts w:ascii="Californian FB" w:hAnsi="Californian FB"/>
        <w:sz w:val="16"/>
        <w:szCs w:val="16"/>
        <w:lang w:val="id-ID"/>
      </w:rPr>
      <w:t>October XXXX</w:t>
    </w:r>
  </w:p>
  <w:p w14:paraId="0E29C4E6" w14:textId="77777777" w:rsidR="00C85DB4" w:rsidRDefault="00000000">
    <w:pPr>
      <w:pStyle w:val="Header"/>
      <w:jc w:val="right"/>
    </w:pPr>
    <w:r>
      <w:rPr>
        <w:rFonts w:ascii="Californian FB" w:hAnsi="Californian FB"/>
        <w:sz w:val="16"/>
        <w:szCs w:val="16"/>
        <w:lang w:val="id-ID"/>
      </w:rPr>
      <w:t>Available online at: http://e-journal.unair.ac.id/index.php/JISEBI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11E20F0"/>
    <w:lvl w:ilvl="0">
      <w:start w:val="1"/>
      <w:numFmt w:val="upperRoman"/>
      <w:pStyle w:val="Heading1"/>
      <w:lvlText w:val="%1."/>
      <w:lvlJc w:val="left"/>
    </w:lvl>
    <w:lvl w:ilvl="1">
      <w:start w:val="1"/>
      <w:numFmt w:val="upperLetter"/>
      <w:pStyle w:val="Heading2"/>
      <w:lvlText w:val="%2."/>
      <w:lvlJc w:val="left"/>
      <w:rPr>
        <w:b w:val="0"/>
      </w:rPr>
    </w:lvl>
    <w:lvl w:ilvl="2">
      <w:start w:val="1"/>
      <w:numFmt w:val="decimal"/>
      <w:pStyle w:val="Heading3"/>
      <w:lvlText w:val="%3)"/>
      <w:lvlJc w:val="left"/>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1" w15:restartNumberingAfterBreak="0">
    <w:nsid w:val="00000002"/>
    <w:multiLevelType w:val="multilevel"/>
    <w:tmpl w:val="0E7E35B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CDAA7C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7E306D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0B2CE8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C37298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81647F1E"/>
    <w:lvl w:ilvl="0" w:tplc="3FEEE5C2">
      <w:start w:val="3"/>
      <w:numFmt w:val="decimal"/>
      <w:lvlText w:val="%1."/>
      <w:lvlJc w:val="left"/>
      <w:pPr>
        <w:tabs>
          <w:tab w:val="left" w:pos="720"/>
        </w:tabs>
        <w:ind w:left="720" w:hanging="360"/>
      </w:pPr>
    </w:lvl>
    <w:lvl w:ilvl="1" w:tplc="F0B4AC52">
      <w:start w:val="3"/>
      <w:numFmt w:val="lowerLetter"/>
      <w:lvlText w:val="%2."/>
      <w:lvlJc w:val="left"/>
      <w:pPr>
        <w:tabs>
          <w:tab w:val="left" w:pos="1440"/>
        </w:tabs>
        <w:ind w:left="1440" w:hanging="360"/>
      </w:pPr>
    </w:lvl>
    <w:lvl w:ilvl="2" w:tplc="5E507C8A" w:tentative="1">
      <w:start w:val="1"/>
      <w:numFmt w:val="decimal"/>
      <w:lvlText w:val="%3."/>
      <w:lvlJc w:val="left"/>
      <w:pPr>
        <w:tabs>
          <w:tab w:val="left" w:pos="2160"/>
        </w:tabs>
        <w:ind w:left="2160" w:hanging="360"/>
      </w:pPr>
    </w:lvl>
    <w:lvl w:ilvl="3" w:tplc="28163DD8" w:tentative="1">
      <w:start w:val="1"/>
      <w:numFmt w:val="decimal"/>
      <w:lvlText w:val="%4."/>
      <w:lvlJc w:val="left"/>
      <w:pPr>
        <w:tabs>
          <w:tab w:val="left" w:pos="2880"/>
        </w:tabs>
        <w:ind w:left="2880" w:hanging="360"/>
      </w:pPr>
    </w:lvl>
    <w:lvl w:ilvl="4" w:tplc="0EC01ECA" w:tentative="1">
      <w:start w:val="1"/>
      <w:numFmt w:val="decimal"/>
      <w:lvlText w:val="%5."/>
      <w:lvlJc w:val="left"/>
      <w:pPr>
        <w:tabs>
          <w:tab w:val="left" w:pos="3600"/>
        </w:tabs>
        <w:ind w:left="3600" w:hanging="360"/>
      </w:pPr>
    </w:lvl>
    <w:lvl w:ilvl="5" w:tplc="AE8A543E" w:tentative="1">
      <w:start w:val="1"/>
      <w:numFmt w:val="decimal"/>
      <w:lvlText w:val="%6."/>
      <w:lvlJc w:val="left"/>
      <w:pPr>
        <w:tabs>
          <w:tab w:val="left" w:pos="4320"/>
        </w:tabs>
        <w:ind w:left="4320" w:hanging="360"/>
      </w:pPr>
    </w:lvl>
    <w:lvl w:ilvl="6" w:tplc="566860CA" w:tentative="1">
      <w:start w:val="1"/>
      <w:numFmt w:val="decimal"/>
      <w:lvlText w:val="%7."/>
      <w:lvlJc w:val="left"/>
      <w:pPr>
        <w:tabs>
          <w:tab w:val="left" w:pos="5040"/>
        </w:tabs>
        <w:ind w:left="5040" w:hanging="360"/>
      </w:pPr>
    </w:lvl>
    <w:lvl w:ilvl="7" w:tplc="A38219DE" w:tentative="1">
      <w:start w:val="1"/>
      <w:numFmt w:val="decimal"/>
      <w:lvlText w:val="%8."/>
      <w:lvlJc w:val="left"/>
      <w:pPr>
        <w:tabs>
          <w:tab w:val="left" w:pos="5760"/>
        </w:tabs>
        <w:ind w:left="5760" w:hanging="360"/>
      </w:pPr>
    </w:lvl>
    <w:lvl w:ilvl="8" w:tplc="A694F9D2"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D74E76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singleLevel"/>
    <w:tmpl w:val="37E4B88C"/>
    <w:lvl w:ilvl="0">
      <w:start w:val="1"/>
      <w:numFmt w:val="decimal"/>
      <w:pStyle w:val="References"/>
      <w:lvlText w:val="[%1]"/>
      <w:lvlJc w:val="left"/>
      <w:pPr>
        <w:tabs>
          <w:tab w:val="left" w:pos="1170"/>
        </w:tabs>
        <w:ind w:left="1170" w:hanging="360"/>
      </w:pPr>
      <w:rPr>
        <w:i w:val="0"/>
      </w:rPr>
    </w:lvl>
  </w:abstractNum>
  <w:abstractNum w:abstractNumId="9" w15:restartNumberingAfterBreak="0">
    <w:nsid w:val="0000000A"/>
    <w:multiLevelType w:val="multilevel"/>
    <w:tmpl w:val="1150B03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EF8425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2AD235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0F2C7B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361A06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singleLevel"/>
    <w:tmpl w:val="987C499A"/>
    <w:lvl w:ilvl="0">
      <w:start w:val="1"/>
      <w:numFmt w:val="decimal"/>
      <w:pStyle w:val="references0"/>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00000010"/>
    <w:multiLevelType w:val="hybridMultilevel"/>
    <w:tmpl w:val="39FC0270"/>
    <w:lvl w:ilvl="0" w:tplc="0420AEC0">
      <w:start w:val="2"/>
      <w:numFmt w:val="decimal"/>
      <w:lvlText w:val="%1."/>
      <w:lvlJc w:val="left"/>
      <w:pPr>
        <w:tabs>
          <w:tab w:val="left" w:pos="720"/>
        </w:tabs>
        <w:ind w:left="720" w:hanging="360"/>
      </w:pPr>
    </w:lvl>
    <w:lvl w:ilvl="1" w:tplc="6FC6896A">
      <w:start w:val="2"/>
      <w:numFmt w:val="lowerLetter"/>
      <w:lvlText w:val="%2."/>
      <w:lvlJc w:val="left"/>
      <w:pPr>
        <w:tabs>
          <w:tab w:val="left" w:pos="1440"/>
        </w:tabs>
        <w:ind w:left="1440" w:hanging="360"/>
      </w:pPr>
    </w:lvl>
    <w:lvl w:ilvl="2" w:tplc="1332BC66" w:tentative="1">
      <w:start w:val="1"/>
      <w:numFmt w:val="decimal"/>
      <w:lvlText w:val="%3."/>
      <w:lvlJc w:val="left"/>
      <w:pPr>
        <w:tabs>
          <w:tab w:val="left" w:pos="2160"/>
        </w:tabs>
        <w:ind w:left="2160" w:hanging="360"/>
      </w:pPr>
    </w:lvl>
    <w:lvl w:ilvl="3" w:tplc="35D6B07E" w:tentative="1">
      <w:start w:val="1"/>
      <w:numFmt w:val="decimal"/>
      <w:lvlText w:val="%4."/>
      <w:lvlJc w:val="left"/>
      <w:pPr>
        <w:tabs>
          <w:tab w:val="left" w:pos="2880"/>
        </w:tabs>
        <w:ind w:left="2880" w:hanging="360"/>
      </w:pPr>
    </w:lvl>
    <w:lvl w:ilvl="4" w:tplc="5E8CB5D8" w:tentative="1">
      <w:start w:val="1"/>
      <w:numFmt w:val="decimal"/>
      <w:lvlText w:val="%5."/>
      <w:lvlJc w:val="left"/>
      <w:pPr>
        <w:tabs>
          <w:tab w:val="left" w:pos="3600"/>
        </w:tabs>
        <w:ind w:left="3600" w:hanging="360"/>
      </w:pPr>
    </w:lvl>
    <w:lvl w:ilvl="5" w:tplc="9B7A4668" w:tentative="1">
      <w:start w:val="1"/>
      <w:numFmt w:val="decimal"/>
      <w:lvlText w:val="%6."/>
      <w:lvlJc w:val="left"/>
      <w:pPr>
        <w:tabs>
          <w:tab w:val="left" w:pos="4320"/>
        </w:tabs>
        <w:ind w:left="4320" w:hanging="360"/>
      </w:pPr>
    </w:lvl>
    <w:lvl w:ilvl="6" w:tplc="8B34F498" w:tentative="1">
      <w:start w:val="1"/>
      <w:numFmt w:val="decimal"/>
      <w:lvlText w:val="%7."/>
      <w:lvlJc w:val="left"/>
      <w:pPr>
        <w:tabs>
          <w:tab w:val="left" w:pos="5040"/>
        </w:tabs>
        <w:ind w:left="5040" w:hanging="360"/>
      </w:pPr>
    </w:lvl>
    <w:lvl w:ilvl="7" w:tplc="FFA4CD68" w:tentative="1">
      <w:start w:val="1"/>
      <w:numFmt w:val="decimal"/>
      <w:lvlText w:val="%8."/>
      <w:lvlJc w:val="left"/>
      <w:pPr>
        <w:tabs>
          <w:tab w:val="left" w:pos="5760"/>
        </w:tabs>
        <w:ind w:left="5760" w:hanging="360"/>
      </w:pPr>
    </w:lvl>
    <w:lvl w:ilvl="8" w:tplc="AE043B42"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0B2CE8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D0A03E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AC7460F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1790231F"/>
    <w:multiLevelType w:val="hybridMultilevel"/>
    <w:tmpl w:val="F546026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0" w15:restartNumberingAfterBreak="0">
    <w:nsid w:val="33127928"/>
    <w:multiLevelType w:val="singleLevel"/>
    <w:tmpl w:val="B25C185A"/>
    <w:lvl w:ilvl="0">
      <w:start w:val="1"/>
      <w:numFmt w:val="decimal"/>
      <w:lvlText w:val="%1."/>
      <w:lvlJc w:val="left"/>
      <w:pPr>
        <w:tabs>
          <w:tab w:val="left" w:pos="360"/>
        </w:tabs>
        <w:ind w:left="360" w:hanging="360"/>
      </w:pPr>
    </w:lvl>
  </w:abstractNum>
  <w:abstractNum w:abstractNumId="21" w15:restartNumberingAfterBreak="0">
    <w:nsid w:val="40041D4A"/>
    <w:multiLevelType w:val="hybridMultilevel"/>
    <w:tmpl w:val="409CF48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2" w15:restartNumberingAfterBreak="0">
    <w:nsid w:val="61984878"/>
    <w:multiLevelType w:val="multilevel"/>
    <w:tmpl w:val="61984878"/>
    <w:lvl w:ilvl="0">
      <w:start w:val="1"/>
      <w:numFmt w:val="decimal"/>
      <w:lvlText w:val="[%1]"/>
      <w:lvlJc w:val="left"/>
      <w:pPr>
        <w:ind w:left="360" w:hanging="360"/>
      </w:pPr>
      <w:rPr>
        <w:rFonts w:ascii="Times New Roman" w:hAnsi="Times New Roman" w:cs="Times New Roman" w:hint="default"/>
        <w:b/>
        <w:bCs/>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7058658">
    <w:abstractNumId w:val="0"/>
  </w:num>
  <w:num w:numId="2" w16cid:durableId="905648914">
    <w:abstractNumId w:val="8"/>
  </w:num>
  <w:num w:numId="3" w16cid:durableId="1043943084">
    <w:abstractNumId w:val="14"/>
  </w:num>
  <w:num w:numId="4" w16cid:durableId="968513610">
    <w:abstractNumId w:val="18"/>
  </w:num>
  <w:num w:numId="5" w16cid:durableId="1048841768">
    <w:abstractNumId w:val="16"/>
  </w:num>
  <w:num w:numId="6" w16cid:durableId="1691376117">
    <w:abstractNumId w:val="16"/>
    <w:lvlOverride w:ilvl="0">
      <w:lvl w:ilvl="0">
        <w:start w:val="1"/>
        <w:numFmt w:val="decimal"/>
        <w:lvlText w:val=""/>
        <w:lvlJc w:val="left"/>
      </w:lvl>
    </w:lvlOverride>
    <w:lvlOverride w:ilvl="1">
      <w:lvl w:ilvl="1">
        <w:start w:val="1"/>
        <w:numFmt w:val="lowerLetter"/>
        <w:lvlText w:val="%2."/>
        <w:lvlJc w:val="left"/>
      </w:lvl>
    </w:lvlOverride>
  </w:num>
  <w:num w:numId="7" w16cid:durableId="451825787">
    <w:abstractNumId w:val="2"/>
  </w:num>
  <w:num w:numId="8" w16cid:durableId="340012593">
    <w:abstractNumId w:val="11"/>
  </w:num>
  <w:num w:numId="9" w16cid:durableId="1304047590">
    <w:abstractNumId w:val="1"/>
  </w:num>
  <w:num w:numId="10" w16cid:durableId="1598634683">
    <w:abstractNumId w:val="1"/>
    <w:lvlOverride w:ilvl="0">
      <w:lvl w:ilvl="0">
        <w:start w:val="1"/>
        <w:numFmt w:val="decimal"/>
        <w:lvlText w:val=""/>
        <w:lvlJc w:val="left"/>
      </w:lvl>
    </w:lvlOverride>
    <w:lvlOverride w:ilvl="1">
      <w:lvl w:ilvl="1">
        <w:start w:val="1"/>
        <w:numFmt w:val="lowerLetter"/>
        <w:lvlText w:val="%2."/>
        <w:lvlJc w:val="left"/>
      </w:lvl>
    </w:lvlOverride>
  </w:num>
  <w:num w:numId="11" w16cid:durableId="723990745">
    <w:abstractNumId w:val="5"/>
  </w:num>
  <w:num w:numId="12" w16cid:durableId="900602991">
    <w:abstractNumId w:val="3"/>
  </w:num>
  <w:num w:numId="13" w16cid:durableId="765542564">
    <w:abstractNumId w:val="3"/>
    <w:lvlOverride w:ilvl="0">
      <w:lvl w:ilvl="0">
        <w:start w:val="1"/>
        <w:numFmt w:val="decimal"/>
        <w:lvlText w:val=""/>
        <w:lvlJc w:val="left"/>
      </w:lvl>
    </w:lvlOverride>
    <w:lvlOverride w:ilvl="1">
      <w:lvl w:ilvl="1">
        <w:start w:val="1"/>
        <w:numFmt w:val="lowerLetter"/>
        <w:lvlText w:val="%2."/>
        <w:lvlJc w:val="left"/>
      </w:lvl>
    </w:lvlOverride>
  </w:num>
  <w:num w:numId="14" w16cid:durableId="187105339">
    <w:abstractNumId w:val="15"/>
  </w:num>
  <w:num w:numId="15" w16cid:durableId="1282110993">
    <w:abstractNumId w:val="6"/>
  </w:num>
  <w:num w:numId="16" w16cid:durableId="1489437097">
    <w:abstractNumId w:val="9"/>
  </w:num>
  <w:num w:numId="17" w16cid:durableId="1142308684">
    <w:abstractNumId w:val="12"/>
  </w:num>
  <w:num w:numId="18" w16cid:durableId="1354303387">
    <w:abstractNumId w:val="7"/>
  </w:num>
  <w:num w:numId="19" w16cid:durableId="1378896419">
    <w:abstractNumId w:val="10"/>
  </w:num>
  <w:num w:numId="20" w16cid:durableId="791903116">
    <w:abstractNumId w:val="17"/>
  </w:num>
  <w:num w:numId="21" w16cid:durableId="492994142">
    <w:abstractNumId w:val="13"/>
  </w:num>
  <w:num w:numId="22" w16cid:durableId="651834122">
    <w:abstractNumId w:val="4"/>
  </w:num>
  <w:num w:numId="23" w16cid:durableId="1736006457">
    <w:abstractNumId w:val="20"/>
  </w:num>
  <w:num w:numId="24" w16cid:durableId="456147895">
    <w:abstractNumId w:val="20"/>
  </w:num>
  <w:num w:numId="25" w16cid:durableId="1389841244">
    <w:abstractNumId w:val="20"/>
  </w:num>
  <w:num w:numId="26" w16cid:durableId="381903371">
    <w:abstractNumId w:val="20"/>
  </w:num>
  <w:num w:numId="27" w16cid:durableId="2047827340">
    <w:abstractNumId w:val="20"/>
  </w:num>
  <w:num w:numId="28" w16cid:durableId="2104376138">
    <w:abstractNumId w:val="20"/>
  </w:num>
  <w:num w:numId="29" w16cid:durableId="1253008232">
    <w:abstractNumId w:val="20"/>
  </w:num>
  <w:num w:numId="30" w16cid:durableId="441455689">
    <w:abstractNumId w:val="20"/>
  </w:num>
  <w:num w:numId="31" w16cid:durableId="950938839">
    <w:abstractNumId w:val="20"/>
  </w:num>
  <w:num w:numId="32" w16cid:durableId="33308377">
    <w:abstractNumId w:val="20"/>
  </w:num>
  <w:num w:numId="33" w16cid:durableId="704868579">
    <w:abstractNumId w:val="20"/>
  </w:num>
  <w:num w:numId="34" w16cid:durableId="558320094">
    <w:abstractNumId w:val="20"/>
  </w:num>
  <w:num w:numId="35" w16cid:durableId="1062675785">
    <w:abstractNumId w:val="20"/>
  </w:num>
  <w:num w:numId="36" w16cid:durableId="810484532">
    <w:abstractNumId w:val="20"/>
  </w:num>
  <w:num w:numId="37" w16cid:durableId="978337427">
    <w:abstractNumId w:val="20"/>
  </w:num>
  <w:num w:numId="38" w16cid:durableId="410853375">
    <w:abstractNumId w:val="20"/>
  </w:num>
  <w:num w:numId="39" w16cid:durableId="287275088">
    <w:abstractNumId w:val="20"/>
  </w:num>
  <w:num w:numId="40" w16cid:durableId="1120538309">
    <w:abstractNumId w:val="20"/>
  </w:num>
  <w:num w:numId="41" w16cid:durableId="1409688344">
    <w:abstractNumId w:val="20"/>
  </w:num>
  <w:num w:numId="42" w16cid:durableId="1322540098">
    <w:abstractNumId w:val="20"/>
  </w:num>
  <w:num w:numId="43" w16cid:durableId="332999178">
    <w:abstractNumId w:val="20"/>
  </w:num>
  <w:num w:numId="44" w16cid:durableId="1703478636">
    <w:abstractNumId w:val="20"/>
  </w:num>
  <w:num w:numId="45" w16cid:durableId="1977905483">
    <w:abstractNumId w:val="20"/>
  </w:num>
  <w:num w:numId="46" w16cid:durableId="916594922">
    <w:abstractNumId w:val="20"/>
  </w:num>
  <w:num w:numId="47" w16cid:durableId="752315786">
    <w:abstractNumId w:val="20"/>
  </w:num>
  <w:num w:numId="48" w16cid:durableId="359549405">
    <w:abstractNumId w:val="20"/>
  </w:num>
  <w:num w:numId="49" w16cid:durableId="2014380503">
    <w:abstractNumId w:val="20"/>
  </w:num>
  <w:num w:numId="50" w16cid:durableId="294600274">
    <w:abstractNumId w:val="20"/>
  </w:num>
  <w:num w:numId="51" w16cid:durableId="958344052">
    <w:abstractNumId w:val="20"/>
  </w:num>
  <w:num w:numId="52" w16cid:durableId="1882012669">
    <w:abstractNumId w:val="20"/>
  </w:num>
  <w:num w:numId="53" w16cid:durableId="306665668">
    <w:abstractNumId w:val="20"/>
  </w:num>
  <w:num w:numId="54" w16cid:durableId="813181309">
    <w:abstractNumId w:val="20"/>
  </w:num>
  <w:num w:numId="55" w16cid:durableId="1839031492">
    <w:abstractNumId w:val="20"/>
  </w:num>
  <w:num w:numId="56" w16cid:durableId="893589628">
    <w:abstractNumId w:val="20"/>
  </w:num>
  <w:num w:numId="57" w16cid:durableId="2001807372">
    <w:abstractNumId w:val="20"/>
  </w:num>
  <w:num w:numId="58" w16cid:durableId="1852717472">
    <w:abstractNumId w:val="20"/>
  </w:num>
  <w:num w:numId="59" w16cid:durableId="1654598243">
    <w:abstractNumId w:val="20"/>
  </w:num>
  <w:num w:numId="60" w16cid:durableId="1630545566">
    <w:abstractNumId w:val="20"/>
  </w:num>
  <w:num w:numId="61" w16cid:durableId="1588925920">
    <w:abstractNumId w:val="20"/>
  </w:num>
  <w:num w:numId="62" w16cid:durableId="1274438873">
    <w:abstractNumId w:val="20"/>
  </w:num>
  <w:num w:numId="63" w16cid:durableId="1613593249">
    <w:abstractNumId w:val="20"/>
  </w:num>
  <w:num w:numId="64" w16cid:durableId="1236748276">
    <w:abstractNumId w:val="20"/>
  </w:num>
  <w:num w:numId="65" w16cid:durableId="303777171">
    <w:abstractNumId w:val="20"/>
  </w:num>
  <w:num w:numId="66" w16cid:durableId="1370108514">
    <w:abstractNumId w:val="20"/>
  </w:num>
  <w:num w:numId="67" w16cid:durableId="515467025">
    <w:abstractNumId w:val="20"/>
  </w:num>
  <w:num w:numId="68" w16cid:durableId="289020298">
    <w:abstractNumId w:val="20"/>
  </w:num>
  <w:num w:numId="69" w16cid:durableId="1765301136">
    <w:abstractNumId w:val="20"/>
  </w:num>
  <w:num w:numId="70" w16cid:durableId="241334558">
    <w:abstractNumId w:val="20"/>
  </w:num>
  <w:num w:numId="71" w16cid:durableId="1168982133">
    <w:abstractNumId w:val="20"/>
  </w:num>
  <w:num w:numId="72" w16cid:durableId="1082528746">
    <w:abstractNumId w:val="20"/>
  </w:num>
  <w:num w:numId="73" w16cid:durableId="833448011">
    <w:abstractNumId w:val="20"/>
  </w:num>
  <w:num w:numId="74" w16cid:durableId="715353749">
    <w:abstractNumId w:val="20"/>
  </w:num>
  <w:num w:numId="75" w16cid:durableId="1925185617">
    <w:abstractNumId w:val="20"/>
  </w:num>
  <w:num w:numId="76" w16cid:durableId="92479386">
    <w:abstractNumId w:val="20"/>
  </w:num>
  <w:num w:numId="77" w16cid:durableId="333143970">
    <w:abstractNumId w:val="20"/>
  </w:num>
  <w:num w:numId="78" w16cid:durableId="1020351216">
    <w:abstractNumId w:val="20"/>
  </w:num>
  <w:num w:numId="79" w16cid:durableId="1825508616">
    <w:abstractNumId w:val="20"/>
  </w:num>
  <w:num w:numId="80" w16cid:durableId="1790706473">
    <w:abstractNumId w:val="20"/>
  </w:num>
  <w:num w:numId="81" w16cid:durableId="1194228995">
    <w:abstractNumId w:val="20"/>
  </w:num>
  <w:num w:numId="82" w16cid:durableId="463932257">
    <w:abstractNumId w:val="20"/>
  </w:num>
  <w:num w:numId="83" w16cid:durableId="1534464821">
    <w:abstractNumId w:val="20"/>
  </w:num>
  <w:num w:numId="84" w16cid:durableId="642588200">
    <w:abstractNumId w:val="20"/>
  </w:num>
  <w:num w:numId="85" w16cid:durableId="1394039637">
    <w:abstractNumId w:val="20"/>
  </w:num>
  <w:num w:numId="86" w16cid:durableId="1184828619">
    <w:abstractNumId w:val="20"/>
  </w:num>
  <w:num w:numId="87" w16cid:durableId="1534541091">
    <w:abstractNumId w:val="20"/>
  </w:num>
  <w:num w:numId="88" w16cid:durableId="1735666000">
    <w:abstractNumId w:val="20"/>
  </w:num>
  <w:num w:numId="89" w16cid:durableId="1949122438">
    <w:abstractNumId w:val="20"/>
  </w:num>
  <w:num w:numId="90" w16cid:durableId="1862473751">
    <w:abstractNumId w:val="20"/>
  </w:num>
  <w:num w:numId="91" w16cid:durableId="1860503091">
    <w:abstractNumId w:val="20"/>
  </w:num>
  <w:num w:numId="92" w16cid:durableId="1805348701">
    <w:abstractNumId w:val="20"/>
  </w:num>
  <w:num w:numId="93" w16cid:durableId="1011105847">
    <w:abstractNumId w:val="20"/>
  </w:num>
  <w:num w:numId="94" w16cid:durableId="1644579747">
    <w:abstractNumId w:val="20"/>
  </w:num>
  <w:num w:numId="95" w16cid:durableId="955911427">
    <w:abstractNumId w:val="20"/>
  </w:num>
  <w:num w:numId="96" w16cid:durableId="1106971758">
    <w:abstractNumId w:val="20"/>
  </w:num>
  <w:num w:numId="97" w16cid:durableId="24059792">
    <w:abstractNumId w:val="20"/>
  </w:num>
  <w:num w:numId="98" w16cid:durableId="1458839976">
    <w:abstractNumId w:val="20"/>
  </w:num>
  <w:num w:numId="99" w16cid:durableId="1434861887">
    <w:abstractNumId w:val="20"/>
  </w:num>
  <w:num w:numId="100" w16cid:durableId="974019086">
    <w:abstractNumId w:val="20"/>
  </w:num>
  <w:num w:numId="101" w16cid:durableId="266430499">
    <w:abstractNumId w:val="20"/>
  </w:num>
  <w:num w:numId="102" w16cid:durableId="374699406">
    <w:abstractNumId w:val="20"/>
  </w:num>
  <w:num w:numId="103" w16cid:durableId="1867939274">
    <w:abstractNumId w:val="20"/>
  </w:num>
  <w:num w:numId="104" w16cid:durableId="734665346">
    <w:abstractNumId w:val="20"/>
  </w:num>
  <w:num w:numId="105" w16cid:durableId="1651714596">
    <w:abstractNumId w:val="20"/>
  </w:num>
  <w:num w:numId="106" w16cid:durableId="290941711">
    <w:abstractNumId w:val="20"/>
  </w:num>
  <w:num w:numId="107" w16cid:durableId="325866730">
    <w:abstractNumId w:val="20"/>
  </w:num>
  <w:num w:numId="108" w16cid:durableId="1408383235">
    <w:abstractNumId w:val="20"/>
  </w:num>
  <w:num w:numId="109" w16cid:durableId="301663332">
    <w:abstractNumId w:val="20"/>
  </w:num>
  <w:num w:numId="110" w16cid:durableId="2051370880">
    <w:abstractNumId w:val="20"/>
  </w:num>
  <w:num w:numId="111" w16cid:durableId="340205342">
    <w:abstractNumId w:val="20"/>
  </w:num>
  <w:num w:numId="112" w16cid:durableId="869146649">
    <w:abstractNumId w:val="20"/>
  </w:num>
  <w:num w:numId="113" w16cid:durableId="1926835614">
    <w:abstractNumId w:val="20"/>
  </w:num>
  <w:num w:numId="114" w16cid:durableId="56321790">
    <w:abstractNumId w:val="20"/>
  </w:num>
  <w:num w:numId="115" w16cid:durableId="508370764">
    <w:abstractNumId w:val="20"/>
  </w:num>
  <w:num w:numId="116" w16cid:durableId="106396063">
    <w:abstractNumId w:val="20"/>
  </w:num>
  <w:num w:numId="117" w16cid:durableId="274607059">
    <w:abstractNumId w:val="20"/>
  </w:num>
  <w:num w:numId="118" w16cid:durableId="860052204">
    <w:abstractNumId w:val="20"/>
  </w:num>
  <w:num w:numId="119" w16cid:durableId="1077900951">
    <w:abstractNumId w:val="20"/>
  </w:num>
  <w:num w:numId="120" w16cid:durableId="1999962199">
    <w:abstractNumId w:val="20"/>
  </w:num>
  <w:num w:numId="121" w16cid:durableId="899705611">
    <w:abstractNumId w:val="20"/>
  </w:num>
  <w:num w:numId="122" w16cid:durableId="1695494013">
    <w:abstractNumId w:val="20"/>
  </w:num>
  <w:num w:numId="123" w16cid:durableId="1955866002">
    <w:abstractNumId w:val="20"/>
  </w:num>
  <w:num w:numId="124" w16cid:durableId="240216814">
    <w:abstractNumId w:val="20"/>
  </w:num>
  <w:num w:numId="125" w16cid:durableId="1664121518">
    <w:abstractNumId w:val="20"/>
  </w:num>
  <w:num w:numId="126" w16cid:durableId="1960644447">
    <w:abstractNumId w:val="20"/>
  </w:num>
  <w:num w:numId="127" w16cid:durableId="1347253028">
    <w:abstractNumId w:val="20"/>
  </w:num>
  <w:num w:numId="128" w16cid:durableId="488139122">
    <w:abstractNumId w:val="20"/>
  </w:num>
  <w:num w:numId="129" w16cid:durableId="251015299">
    <w:abstractNumId w:val="20"/>
  </w:num>
  <w:num w:numId="130" w16cid:durableId="885874202">
    <w:abstractNumId w:val="20"/>
  </w:num>
  <w:num w:numId="131" w16cid:durableId="39283585">
    <w:abstractNumId w:val="20"/>
  </w:num>
  <w:num w:numId="132" w16cid:durableId="489520695">
    <w:abstractNumId w:val="20"/>
  </w:num>
  <w:num w:numId="133" w16cid:durableId="296644854">
    <w:abstractNumId w:val="20"/>
  </w:num>
  <w:num w:numId="134" w16cid:durableId="1491284654">
    <w:abstractNumId w:val="20"/>
  </w:num>
  <w:num w:numId="135" w16cid:durableId="1556547090">
    <w:abstractNumId w:val="20"/>
  </w:num>
  <w:num w:numId="136" w16cid:durableId="2027052186">
    <w:abstractNumId w:val="20"/>
  </w:num>
  <w:num w:numId="137" w16cid:durableId="1572426506">
    <w:abstractNumId w:val="20"/>
  </w:num>
  <w:num w:numId="138" w16cid:durableId="1428303647">
    <w:abstractNumId w:val="20"/>
  </w:num>
  <w:num w:numId="139" w16cid:durableId="993610686">
    <w:abstractNumId w:val="20"/>
  </w:num>
  <w:num w:numId="140" w16cid:durableId="526408104">
    <w:abstractNumId w:val="20"/>
  </w:num>
  <w:num w:numId="141" w16cid:durableId="1128208909">
    <w:abstractNumId w:val="20"/>
  </w:num>
  <w:num w:numId="142" w16cid:durableId="1678075268">
    <w:abstractNumId w:val="20"/>
  </w:num>
  <w:num w:numId="143" w16cid:durableId="1152598121">
    <w:abstractNumId w:val="20"/>
  </w:num>
  <w:num w:numId="144" w16cid:durableId="1580943937">
    <w:abstractNumId w:val="20"/>
  </w:num>
  <w:num w:numId="145" w16cid:durableId="845897232">
    <w:abstractNumId w:val="20"/>
  </w:num>
  <w:num w:numId="146" w16cid:durableId="1883470277">
    <w:abstractNumId w:val="20"/>
  </w:num>
  <w:num w:numId="147" w16cid:durableId="872768142">
    <w:abstractNumId w:val="20"/>
  </w:num>
  <w:num w:numId="148" w16cid:durableId="1387608169">
    <w:abstractNumId w:val="20"/>
  </w:num>
  <w:num w:numId="149" w16cid:durableId="872159878">
    <w:abstractNumId w:val="20"/>
  </w:num>
  <w:num w:numId="150" w16cid:durableId="1164664177">
    <w:abstractNumId w:val="20"/>
  </w:num>
  <w:num w:numId="151" w16cid:durableId="822432349">
    <w:abstractNumId w:val="20"/>
  </w:num>
  <w:num w:numId="152" w16cid:durableId="436994992">
    <w:abstractNumId w:val="20"/>
  </w:num>
  <w:num w:numId="153" w16cid:durableId="662777192">
    <w:abstractNumId w:val="20"/>
  </w:num>
  <w:num w:numId="154" w16cid:durableId="1322346561">
    <w:abstractNumId w:val="20"/>
  </w:num>
  <w:num w:numId="155" w16cid:durableId="1144393992">
    <w:abstractNumId w:val="20"/>
  </w:num>
  <w:num w:numId="156" w16cid:durableId="620839224">
    <w:abstractNumId w:val="20"/>
  </w:num>
  <w:num w:numId="157" w16cid:durableId="877620275">
    <w:abstractNumId w:val="20"/>
  </w:num>
  <w:num w:numId="158" w16cid:durableId="61418655">
    <w:abstractNumId w:val="20"/>
  </w:num>
  <w:num w:numId="159" w16cid:durableId="1919821585">
    <w:abstractNumId w:val="20"/>
  </w:num>
  <w:num w:numId="160" w16cid:durableId="1365015357">
    <w:abstractNumId w:val="20"/>
  </w:num>
  <w:num w:numId="161" w16cid:durableId="1227839115">
    <w:abstractNumId w:val="20"/>
  </w:num>
  <w:num w:numId="162" w16cid:durableId="2142842232">
    <w:abstractNumId w:val="20"/>
  </w:num>
  <w:num w:numId="163" w16cid:durableId="1520661789">
    <w:abstractNumId w:val="20"/>
  </w:num>
  <w:num w:numId="164" w16cid:durableId="1455251271">
    <w:abstractNumId w:val="20"/>
  </w:num>
  <w:num w:numId="165" w16cid:durableId="121577585">
    <w:abstractNumId w:val="20"/>
  </w:num>
  <w:num w:numId="166" w16cid:durableId="1166047961">
    <w:abstractNumId w:val="20"/>
  </w:num>
  <w:num w:numId="167" w16cid:durableId="511264283">
    <w:abstractNumId w:val="20"/>
  </w:num>
  <w:num w:numId="168" w16cid:durableId="507140838">
    <w:abstractNumId w:val="20"/>
  </w:num>
  <w:num w:numId="169" w16cid:durableId="1511287624">
    <w:abstractNumId w:val="20"/>
  </w:num>
  <w:num w:numId="170" w16cid:durableId="1901091600">
    <w:abstractNumId w:val="20"/>
  </w:num>
  <w:num w:numId="171" w16cid:durableId="949554850">
    <w:abstractNumId w:val="20"/>
  </w:num>
  <w:num w:numId="172" w16cid:durableId="104739971">
    <w:abstractNumId w:val="20"/>
  </w:num>
  <w:num w:numId="173" w16cid:durableId="1074860638">
    <w:abstractNumId w:val="20"/>
  </w:num>
  <w:num w:numId="174" w16cid:durableId="1160661053">
    <w:abstractNumId w:val="20"/>
  </w:num>
  <w:num w:numId="175" w16cid:durableId="117528981">
    <w:abstractNumId w:val="20"/>
  </w:num>
  <w:num w:numId="176" w16cid:durableId="85734910">
    <w:abstractNumId w:val="20"/>
  </w:num>
  <w:num w:numId="177" w16cid:durableId="1789084282">
    <w:abstractNumId w:val="20"/>
  </w:num>
  <w:num w:numId="178" w16cid:durableId="1915159528">
    <w:abstractNumId w:val="20"/>
  </w:num>
  <w:num w:numId="179" w16cid:durableId="1266575039">
    <w:abstractNumId w:val="20"/>
  </w:num>
  <w:num w:numId="180" w16cid:durableId="1259633377">
    <w:abstractNumId w:val="20"/>
  </w:num>
  <w:num w:numId="181" w16cid:durableId="1195193702">
    <w:abstractNumId w:val="20"/>
  </w:num>
  <w:num w:numId="182" w16cid:durableId="378865830">
    <w:abstractNumId w:val="20"/>
  </w:num>
  <w:num w:numId="183" w16cid:durableId="1122069073">
    <w:abstractNumId w:val="20"/>
  </w:num>
  <w:num w:numId="184" w16cid:durableId="562569206">
    <w:abstractNumId w:val="20"/>
  </w:num>
  <w:num w:numId="185" w16cid:durableId="1377240869">
    <w:abstractNumId w:val="20"/>
  </w:num>
  <w:num w:numId="186" w16cid:durableId="646013845">
    <w:abstractNumId w:val="20"/>
  </w:num>
  <w:num w:numId="187" w16cid:durableId="321811258">
    <w:abstractNumId w:val="20"/>
  </w:num>
  <w:num w:numId="188" w16cid:durableId="1440448341">
    <w:abstractNumId w:val="20"/>
  </w:num>
  <w:num w:numId="189" w16cid:durableId="1821775722">
    <w:abstractNumId w:val="20"/>
  </w:num>
  <w:num w:numId="190" w16cid:durableId="1660649204">
    <w:abstractNumId w:val="20"/>
  </w:num>
  <w:num w:numId="191" w16cid:durableId="850949536">
    <w:abstractNumId w:val="20"/>
  </w:num>
  <w:num w:numId="192" w16cid:durableId="2110000754">
    <w:abstractNumId w:val="20"/>
  </w:num>
  <w:num w:numId="193" w16cid:durableId="135531932">
    <w:abstractNumId w:val="20"/>
  </w:num>
  <w:num w:numId="194" w16cid:durableId="1728068482">
    <w:abstractNumId w:val="20"/>
  </w:num>
  <w:num w:numId="195" w16cid:durableId="530076776">
    <w:abstractNumId w:val="20"/>
  </w:num>
  <w:num w:numId="196" w16cid:durableId="559563811">
    <w:abstractNumId w:val="20"/>
  </w:num>
  <w:num w:numId="197" w16cid:durableId="1264876938">
    <w:abstractNumId w:val="20"/>
  </w:num>
  <w:num w:numId="198" w16cid:durableId="1421442390">
    <w:abstractNumId w:val="20"/>
  </w:num>
  <w:num w:numId="199" w16cid:durableId="573587626">
    <w:abstractNumId w:val="20"/>
  </w:num>
  <w:num w:numId="200" w16cid:durableId="12461195">
    <w:abstractNumId w:val="20"/>
  </w:num>
  <w:num w:numId="201" w16cid:durableId="392848111">
    <w:abstractNumId w:val="20"/>
  </w:num>
  <w:num w:numId="202" w16cid:durableId="1991715000">
    <w:abstractNumId w:val="20"/>
  </w:num>
  <w:num w:numId="203" w16cid:durableId="510149697">
    <w:abstractNumId w:val="20"/>
  </w:num>
  <w:num w:numId="204" w16cid:durableId="787967040">
    <w:abstractNumId w:val="20"/>
  </w:num>
  <w:num w:numId="205" w16cid:durableId="1191723638">
    <w:abstractNumId w:val="20"/>
  </w:num>
  <w:num w:numId="206" w16cid:durableId="1345784923">
    <w:abstractNumId w:val="20"/>
  </w:num>
  <w:num w:numId="207" w16cid:durableId="1257592982">
    <w:abstractNumId w:val="20"/>
  </w:num>
  <w:num w:numId="208" w16cid:durableId="1980957166">
    <w:abstractNumId w:val="20"/>
  </w:num>
  <w:num w:numId="209" w16cid:durableId="946810368">
    <w:abstractNumId w:val="20"/>
  </w:num>
  <w:num w:numId="210" w16cid:durableId="2019768889">
    <w:abstractNumId w:val="20"/>
  </w:num>
  <w:num w:numId="211" w16cid:durableId="244608256">
    <w:abstractNumId w:val="20"/>
  </w:num>
  <w:num w:numId="212" w16cid:durableId="653097682">
    <w:abstractNumId w:val="20"/>
  </w:num>
  <w:num w:numId="213" w16cid:durableId="1626540607">
    <w:abstractNumId w:val="20"/>
  </w:num>
  <w:num w:numId="214" w16cid:durableId="377516943">
    <w:abstractNumId w:val="20"/>
  </w:num>
  <w:num w:numId="215" w16cid:durableId="1451898602">
    <w:abstractNumId w:val="20"/>
  </w:num>
  <w:num w:numId="216" w16cid:durableId="1953437070">
    <w:abstractNumId w:val="20"/>
  </w:num>
  <w:num w:numId="217" w16cid:durableId="126511940">
    <w:abstractNumId w:val="20"/>
  </w:num>
  <w:num w:numId="218" w16cid:durableId="748889533">
    <w:abstractNumId w:val="20"/>
  </w:num>
  <w:num w:numId="219" w16cid:durableId="1307317189">
    <w:abstractNumId w:val="20"/>
  </w:num>
  <w:num w:numId="220" w16cid:durableId="322855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16771892">
    <w:abstractNumId w:val="20"/>
  </w:num>
  <w:num w:numId="222" w16cid:durableId="1781609961">
    <w:abstractNumId w:val="20"/>
  </w:num>
  <w:num w:numId="223" w16cid:durableId="982009236">
    <w:abstractNumId w:val="20"/>
  </w:num>
  <w:num w:numId="224" w16cid:durableId="883713873">
    <w:abstractNumId w:val="20"/>
  </w:num>
  <w:num w:numId="225" w16cid:durableId="1428774360">
    <w:abstractNumId w:val="20"/>
  </w:num>
  <w:num w:numId="226" w16cid:durableId="669328316">
    <w:abstractNumId w:val="20"/>
  </w:num>
  <w:num w:numId="227" w16cid:durableId="2019497956">
    <w:abstractNumId w:val="20"/>
  </w:num>
  <w:num w:numId="228" w16cid:durableId="1741488182">
    <w:abstractNumId w:val="20"/>
  </w:num>
  <w:num w:numId="229" w16cid:durableId="1658001320">
    <w:abstractNumId w:val="20"/>
  </w:num>
  <w:num w:numId="230" w16cid:durableId="729420735">
    <w:abstractNumId w:val="20"/>
  </w:num>
  <w:num w:numId="231" w16cid:durableId="1664819620">
    <w:abstractNumId w:val="20"/>
  </w:num>
  <w:num w:numId="232" w16cid:durableId="1794132183">
    <w:abstractNumId w:val="20"/>
  </w:num>
  <w:num w:numId="233" w16cid:durableId="2041515256">
    <w:abstractNumId w:val="20"/>
  </w:num>
  <w:num w:numId="234" w16cid:durableId="545262771">
    <w:abstractNumId w:val="20"/>
  </w:num>
  <w:num w:numId="235" w16cid:durableId="1728720875">
    <w:abstractNumId w:val="20"/>
  </w:num>
  <w:num w:numId="236" w16cid:durableId="725687947">
    <w:abstractNumId w:val="20"/>
  </w:num>
  <w:num w:numId="237" w16cid:durableId="1614282959">
    <w:abstractNumId w:val="20"/>
  </w:num>
  <w:num w:numId="238" w16cid:durableId="1199274708">
    <w:abstractNumId w:val="20"/>
  </w:num>
  <w:num w:numId="239" w16cid:durableId="1769622197">
    <w:abstractNumId w:val="20"/>
  </w:num>
  <w:num w:numId="240" w16cid:durableId="456686006">
    <w:abstractNumId w:val="20"/>
  </w:num>
  <w:num w:numId="241" w16cid:durableId="1492716548">
    <w:abstractNumId w:val="20"/>
  </w:num>
  <w:num w:numId="242" w16cid:durableId="1861777135">
    <w:abstractNumId w:val="20"/>
  </w:num>
  <w:num w:numId="243" w16cid:durableId="1916436090">
    <w:abstractNumId w:val="20"/>
  </w:num>
  <w:num w:numId="244" w16cid:durableId="536049111">
    <w:abstractNumId w:val="20"/>
  </w:num>
  <w:num w:numId="245" w16cid:durableId="1641689128">
    <w:abstractNumId w:val="20"/>
  </w:num>
  <w:num w:numId="246" w16cid:durableId="1627851282">
    <w:abstractNumId w:val="20"/>
  </w:num>
  <w:num w:numId="247" w16cid:durableId="1186676135">
    <w:abstractNumId w:val="20"/>
  </w:num>
  <w:num w:numId="248" w16cid:durableId="1822962677">
    <w:abstractNumId w:val="20"/>
  </w:num>
  <w:num w:numId="249" w16cid:durableId="1851720420">
    <w:abstractNumId w:val="20"/>
  </w:num>
  <w:num w:numId="250" w16cid:durableId="922026525">
    <w:abstractNumId w:val="20"/>
  </w:num>
  <w:num w:numId="251" w16cid:durableId="345064888">
    <w:abstractNumId w:val="20"/>
  </w:num>
  <w:num w:numId="252" w16cid:durableId="364718978">
    <w:abstractNumId w:val="20"/>
  </w:num>
  <w:num w:numId="253" w16cid:durableId="2117477772">
    <w:abstractNumId w:val="20"/>
  </w:num>
  <w:num w:numId="254" w16cid:durableId="1114595325">
    <w:abstractNumId w:val="20"/>
  </w:num>
  <w:num w:numId="255" w16cid:durableId="607274201">
    <w:abstractNumId w:val="20"/>
  </w:num>
  <w:num w:numId="256" w16cid:durableId="1441026800">
    <w:abstractNumId w:val="20"/>
  </w:num>
  <w:num w:numId="257" w16cid:durableId="1283656127">
    <w:abstractNumId w:val="20"/>
  </w:num>
  <w:num w:numId="258" w16cid:durableId="1981615484">
    <w:abstractNumId w:val="20"/>
  </w:num>
  <w:num w:numId="259" w16cid:durableId="1232279198">
    <w:abstractNumId w:val="20"/>
  </w:num>
  <w:num w:numId="260" w16cid:durableId="296030467">
    <w:abstractNumId w:val="20"/>
  </w:num>
  <w:num w:numId="261" w16cid:durableId="1235238342">
    <w:abstractNumId w:val="20"/>
  </w:num>
  <w:num w:numId="262" w16cid:durableId="1586261785">
    <w:abstractNumId w:val="20"/>
  </w:num>
  <w:num w:numId="263" w16cid:durableId="201288451">
    <w:abstractNumId w:val="20"/>
  </w:num>
  <w:num w:numId="264" w16cid:durableId="456335130">
    <w:abstractNumId w:val="20"/>
  </w:num>
  <w:num w:numId="265" w16cid:durableId="436144536">
    <w:abstractNumId w:val="20"/>
  </w:num>
  <w:num w:numId="266" w16cid:durableId="541792038">
    <w:abstractNumId w:val="20"/>
  </w:num>
  <w:num w:numId="267" w16cid:durableId="559943788">
    <w:abstractNumId w:val="20"/>
  </w:num>
  <w:num w:numId="268" w16cid:durableId="1570767310">
    <w:abstractNumId w:val="20"/>
  </w:num>
  <w:num w:numId="269" w16cid:durableId="1108349856">
    <w:abstractNumId w:val="20"/>
  </w:num>
  <w:num w:numId="270" w16cid:durableId="1403524139">
    <w:abstractNumId w:val="20"/>
  </w:num>
  <w:num w:numId="271" w16cid:durableId="668603224">
    <w:abstractNumId w:val="20"/>
  </w:num>
  <w:num w:numId="272" w16cid:durableId="370964449">
    <w:abstractNumId w:val="20"/>
  </w:num>
  <w:num w:numId="273" w16cid:durableId="1495417325">
    <w:abstractNumId w:val="20"/>
  </w:num>
  <w:num w:numId="274" w16cid:durableId="1452556052">
    <w:abstractNumId w:val="20"/>
  </w:num>
  <w:num w:numId="275" w16cid:durableId="511799829">
    <w:abstractNumId w:val="20"/>
  </w:num>
  <w:num w:numId="276" w16cid:durableId="513764604">
    <w:abstractNumId w:val="20"/>
  </w:num>
  <w:num w:numId="277" w16cid:durableId="1234782650">
    <w:abstractNumId w:val="20"/>
  </w:num>
  <w:num w:numId="278" w16cid:durableId="1444301524">
    <w:abstractNumId w:val="20"/>
  </w:num>
  <w:num w:numId="279" w16cid:durableId="1462651222">
    <w:abstractNumId w:val="20"/>
  </w:num>
  <w:num w:numId="280" w16cid:durableId="923228119">
    <w:abstractNumId w:val="20"/>
  </w:num>
  <w:num w:numId="281" w16cid:durableId="960039336">
    <w:abstractNumId w:val="20"/>
  </w:num>
  <w:num w:numId="282" w16cid:durableId="85469869">
    <w:abstractNumId w:val="20"/>
  </w:num>
  <w:num w:numId="283" w16cid:durableId="563443347">
    <w:abstractNumId w:val="20"/>
  </w:num>
  <w:num w:numId="284" w16cid:durableId="1934629716">
    <w:abstractNumId w:val="20"/>
  </w:num>
  <w:num w:numId="285" w16cid:durableId="6298772">
    <w:abstractNumId w:val="20"/>
  </w:num>
  <w:num w:numId="286" w16cid:durableId="804395243">
    <w:abstractNumId w:val="20"/>
  </w:num>
  <w:num w:numId="287" w16cid:durableId="227304636">
    <w:abstractNumId w:val="20"/>
  </w:num>
  <w:num w:numId="288" w16cid:durableId="1583024324">
    <w:abstractNumId w:val="20"/>
  </w:num>
  <w:num w:numId="289" w16cid:durableId="1272937725">
    <w:abstractNumId w:val="20"/>
  </w:num>
  <w:num w:numId="290" w16cid:durableId="526988738">
    <w:abstractNumId w:val="20"/>
  </w:num>
  <w:num w:numId="291" w16cid:durableId="576012165">
    <w:abstractNumId w:val="20"/>
  </w:num>
  <w:num w:numId="292" w16cid:durableId="141168044">
    <w:abstractNumId w:val="20"/>
  </w:num>
  <w:num w:numId="293" w16cid:durableId="382758629">
    <w:abstractNumId w:val="20"/>
  </w:num>
  <w:num w:numId="294" w16cid:durableId="1862083123">
    <w:abstractNumId w:val="20"/>
  </w:num>
  <w:num w:numId="295" w16cid:durableId="1635333688">
    <w:abstractNumId w:val="20"/>
  </w:num>
  <w:num w:numId="296" w16cid:durableId="1726565019">
    <w:abstractNumId w:val="20"/>
  </w:num>
  <w:num w:numId="297" w16cid:durableId="999624402">
    <w:abstractNumId w:val="20"/>
  </w:num>
  <w:num w:numId="298" w16cid:durableId="1419786148">
    <w:abstractNumId w:val="20"/>
  </w:num>
  <w:num w:numId="299" w16cid:durableId="1627657952">
    <w:abstractNumId w:val="20"/>
  </w:num>
  <w:num w:numId="300" w16cid:durableId="1549026690">
    <w:abstractNumId w:val="20"/>
  </w:num>
  <w:num w:numId="301" w16cid:durableId="376468313">
    <w:abstractNumId w:val="20"/>
  </w:num>
  <w:num w:numId="302" w16cid:durableId="1069308944">
    <w:abstractNumId w:val="20"/>
  </w:num>
  <w:num w:numId="303" w16cid:durableId="1740054096">
    <w:abstractNumId w:val="20"/>
  </w:num>
  <w:num w:numId="304" w16cid:durableId="1244099929">
    <w:abstractNumId w:val="20"/>
  </w:num>
  <w:num w:numId="305" w16cid:durableId="1990481463">
    <w:abstractNumId w:val="20"/>
  </w:num>
  <w:num w:numId="306" w16cid:durableId="1041515637">
    <w:abstractNumId w:val="20"/>
  </w:num>
  <w:num w:numId="307" w16cid:durableId="1767387865">
    <w:abstractNumId w:val="20"/>
  </w:num>
  <w:num w:numId="308" w16cid:durableId="1795175749">
    <w:abstractNumId w:val="20"/>
  </w:num>
  <w:num w:numId="309" w16cid:durableId="696930542">
    <w:abstractNumId w:val="20"/>
  </w:num>
  <w:num w:numId="310" w16cid:durableId="539362698">
    <w:abstractNumId w:val="20"/>
  </w:num>
  <w:num w:numId="311" w16cid:durableId="1306929283">
    <w:abstractNumId w:val="20"/>
  </w:num>
  <w:num w:numId="312" w16cid:durableId="1371343437">
    <w:abstractNumId w:val="20"/>
  </w:num>
  <w:num w:numId="313" w16cid:durableId="1041661948">
    <w:abstractNumId w:val="20"/>
  </w:num>
  <w:num w:numId="314" w16cid:durableId="651911993">
    <w:abstractNumId w:val="20"/>
  </w:num>
  <w:num w:numId="315" w16cid:durableId="170067130">
    <w:abstractNumId w:val="20"/>
  </w:num>
  <w:num w:numId="316" w16cid:durableId="6561637">
    <w:abstractNumId w:val="20"/>
  </w:num>
  <w:num w:numId="317" w16cid:durableId="707798085">
    <w:abstractNumId w:val="20"/>
  </w:num>
  <w:num w:numId="318" w16cid:durableId="149488006">
    <w:abstractNumId w:val="20"/>
  </w:num>
  <w:num w:numId="319" w16cid:durableId="164974734">
    <w:abstractNumId w:val="20"/>
  </w:num>
  <w:num w:numId="320" w16cid:durableId="1600211602">
    <w:abstractNumId w:val="20"/>
  </w:num>
  <w:num w:numId="321" w16cid:durableId="461534066">
    <w:abstractNumId w:val="20"/>
  </w:num>
  <w:num w:numId="322" w16cid:durableId="1834755959">
    <w:abstractNumId w:val="20"/>
  </w:num>
  <w:num w:numId="323" w16cid:durableId="1667049899">
    <w:abstractNumId w:val="20"/>
  </w:num>
  <w:num w:numId="324" w16cid:durableId="431360554">
    <w:abstractNumId w:val="20"/>
  </w:num>
  <w:num w:numId="325" w16cid:durableId="1150441465">
    <w:abstractNumId w:val="20"/>
  </w:num>
  <w:num w:numId="326" w16cid:durableId="242573948">
    <w:abstractNumId w:val="20"/>
  </w:num>
  <w:num w:numId="327" w16cid:durableId="765031349">
    <w:abstractNumId w:val="0"/>
  </w:num>
  <w:num w:numId="328" w16cid:durableId="743839975">
    <w:abstractNumId w:val="19"/>
  </w:num>
  <w:num w:numId="329" w16cid:durableId="9855530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1941333318">
    <w:abstractNumId w:val="21"/>
  </w:num>
  <w:num w:numId="331" w16cid:durableId="1237547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1424260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1059667265">
    <w:abstractNumId w:val="0"/>
  </w:num>
  <w:num w:numId="334" w16cid:durableId="25496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13716075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202"/>
  <w:doNotHyphenateCaps/>
  <w:drawingGridHorizontalSpacing w:val="100"/>
  <w:drawingGridVerticalSpacing w:val="120"/>
  <w:displayHorizontalDrawingGridEvery w:val="0"/>
  <w:displayVerticalDrawingGridEvery w:val="3"/>
  <w:characterSpacingControl w:val="compressPunctuation"/>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4"/>
    <w:rsid w:val="0000186D"/>
    <w:rsid w:val="000B0FD9"/>
    <w:rsid w:val="000B13DE"/>
    <w:rsid w:val="000C269B"/>
    <w:rsid w:val="000C77E4"/>
    <w:rsid w:val="000F20D8"/>
    <w:rsid w:val="00103D79"/>
    <w:rsid w:val="001045F1"/>
    <w:rsid w:val="00117F64"/>
    <w:rsid w:val="0012134A"/>
    <w:rsid w:val="00122C42"/>
    <w:rsid w:val="001402CB"/>
    <w:rsid w:val="001571FB"/>
    <w:rsid w:val="00167651"/>
    <w:rsid w:val="00177A4F"/>
    <w:rsid w:val="0019259C"/>
    <w:rsid w:val="001A1012"/>
    <w:rsid w:val="001A1945"/>
    <w:rsid w:val="001C62F6"/>
    <w:rsid w:val="001C65A0"/>
    <w:rsid w:val="001D4E04"/>
    <w:rsid w:val="001E60F7"/>
    <w:rsid w:val="002264EE"/>
    <w:rsid w:val="0023033F"/>
    <w:rsid w:val="0024475A"/>
    <w:rsid w:val="002451AF"/>
    <w:rsid w:val="002578D3"/>
    <w:rsid w:val="00261F14"/>
    <w:rsid w:val="00287E28"/>
    <w:rsid w:val="002A4614"/>
    <w:rsid w:val="002B0076"/>
    <w:rsid w:val="002B6694"/>
    <w:rsid w:val="002C0C1F"/>
    <w:rsid w:val="002D387B"/>
    <w:rsid w:val="002E20A2"/>
    <w:rsid w:val="002F4C80"/>
    <w:rsid w:val="00303ED5"/>
    <w:rsid w:val="003238A8"/>
    <w:rsid w:val="00326A91"/>
    <w:rsid w:val="0033354A"/>
    <w:rsid w:val="003A4AC8"/>
    <w:rsid w:val="003B4F3B"/>
    <w:rsid w:val="003B767C"/>
    <w:rsid w:val="003D134D"/>
    <w:rsid w:val="003D3BED"/>
    <w:rsid w:val="003F6185"/>
    <w:rsid w:val="004132B4"/>
    <w:rsid w:val="0043239D"/>
    <w:rsid w:val="00463223"/>
    <w:rsid w:val="004A7182"/>
    <w:rsid w:val="004F2C7E"/>
    <w:rsid w:val="00511416"/>
    <w:rsid w:val="00531027"/>
    <w:rsid w:val="00543137"/>
    <w:rsid w:val="00563F60"/>
    <w:rsid w:val="005B23C0"/>
    <w:rsid w:val="005B3F57"/>
    <w:rsid w:val="005C208B"/>
    <w:rsid w:val="005C413C"/>
    <w:rsid w:val="005F5462"/>
    <w:rsid w:val="006068F3"/>
    <w:rsid w:val="006320B9"/>
    <w:rsid w:val="006473B9"/>
    <w:rsid w:val="00650BF0"/>
    <w:rsid w:val="0066789F"/>
    <w:rsid w:val="00671F3D"/>
    <w:rsid w:val="00676F22"/>
    <w:rsid w:val="006B637C"/>
    <w:rsid w:val="006C5181"/>
    <w:rsid w:val="00743003"/>
    <w:rsid w:val="00774963"/>
    <w:rsid w:val="007C5AC9"/>
    <w:rsid w:val="00813769"/>
    <w:rsid w:val="00861C27"/>
    <w:rsid w:val="008C31FE"/>
    <w:rsid w:val="008E5195"/>
    <w:rsid w:val="008E64DC"/>
    <w:rsid w:val="0091018C"/>
    <w:rsid w:val="009521A0"/>
    <w:rsid w:val="00953F4B"/>
    <w:rsid w:val="009869DC"/>
    <w:rsid w:val="00990CA6"/>
    <w:rsid w:val="0099273D"/>
    <w:rsid w:val="009A3A51"/>
    <w:rsid w:val="009A7288"/>
    <w:rsid w:val="009B5FE3"/>
    <w:rsid w:val="009C3A14"/>
    <w:rsid w:val="009D51CC"/>
    <w:rsid w:val="00A10094"/>
    <w:rsid w:val="00A15469"/>
    <w:rsid w:val="00A4087B"/>
    <w:rsid w:val="00A52869"/>
    <w:rsid w:val="00A648AE"/>
    <w:rsid w:val="00AD4325"/>
    <w:rsid w:val="00B21662"/>
    <w:rsid w:val="00B630EC"/>
    <w:rsid w:val="00B771B3"/>
    <w:rsid w:val="00BE09E8"/>
    <w:rsid w:val="00BF3C42"/>
    <w:rsid w:val="00C24F2A"/>
    <w:rsid w:val="00C6459F"/>
    <w:rsid w:val="00C850B2"/>
    <w:rsid w:val="00C85DB4"/>
    <w:rsid w:val="00C94339"/>
    <w:rsid w:val="00CD29B7"/>
    <w:rsid w:val="00D07DC9"/>
    <w:rsid w:val="00D20792"/>
    <w:rsid w:val="00D352CE"/>
    <w:rsid w:val="00D74559"/>
    <w:rsid w:val="00D80C83"/>
    <w:rsid w:val="00D85F4A"/>
    <w:rsid w:val="00DB1DE1"/>
    <w:rsid w:val="00DE0994"/>
    <w:rsid w:val="00DF378A"/>
    <w:rsid w:val="00E000CF"/>
    <w:rsid w:val="00E07944"/>
    <w:rsid w:val="00E36D30"/>
    <w:rsid w:val="00E62748"/>
    <w:rsid w:val="00E82BF7"/>
    <w:rsid w:val="00E9180F"/>
    <w:rsid w:val="00ED3064"/>
    <w:rsid w:val="00F01413"/>
    <w:rsid w:val="00F75EED"/>
    <w:rsid w:val="00F83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35EDA"/>
  <w15:docId w15:val="{B916B02F-2D7E-42C0-A37F-DBD45C77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204"/>
      <w:jc w:val="both"/>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link w:val="Heading3Char"/>
    <w:uiPriority w:val="9"/>
    <w:unhideWhenUsed/>
    <w:qFormat/>
    <w:pPr>
      <w:keepNext/>
      <w:numPr>
        <w:ilvl w:val="2"/>
        <w:numId w:val="1"/>
      </w:numPr>
      <w:outlineLvl w:val="2"/>
    </w:pPr>
    <w:rPr>
      <w:i/>
      <w:iCs/>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SEBIAbstracttitle">
    <w:name w:val="JISEBI Abstract title"/>
    <w:basedOn w:val="Normal"/>
    <w:next w:val="Normal"/>
    <w:pPr>
      <w:ind w:firstLine="202"/>
    </w:pPr>
    <w:rPr>
      <w:b/>
      <w:bCs/>
      <w:sz w:val="18"/>
      <w:szCs w:val="18"/>
    </w:rPr>
  </w:style>
  <w:style w:type="paragraph" w:customStyle="1" w:styleId="JISEBIAbstracttext">
    <w:name w:val="JISEBI Abstract text"/>
    <w:basedOn w:val="Normal"/>
    <w:qFormat/>
    <w:pPr>
      <w:ind w:firstLine="0"/>
    </w:pPr>
    <w:rPr>
      <w:bCs/>
      <w:sz w:val="18"/>
      <w:szCs w:val="18"/>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1"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pPr>
      <w:widowControl w:val="0"/>
      <w:tabs>
        <w:tab w:val="right" w:pos="5040"/>
      </w:tabs>
      <w:spacing w:line="251" w:lineRule="auto"/>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JISEBIAbstractkeywords">
    <w:name w:val="JISEBI Abstract keywords"/>
    <w:basedOn w:val="Normal"/>
    <w:qFormat/>
    <w:pPr>
      <w:ind w:right="-1" w:firstLine="0"/>
    </w:pPr>
    <w:rPr>
      <w:iCs/>
      <w:sz w:val="16"/>
      <w:szCs w:val="16"/>
      <w:lang w:val="id-ID"/>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paragraph" w:customStyle="1" w:styleId="JISEBITitle">
    <w:name w:val="JISEBI Title"/>
    <w:basedOn w:val="Normal"/>
    <w:link w:val="JISEBITitleChar"/>
    <w:qFormat/>
    <w:pPr>
      <w:adjustRightInd w:val="0"/>
      <w:snapToGrid w:val="0"/>
      <w:ind w:firstLine="0"/>
      <w:jc w:val="left"/>
    </w:pPr>
    <w:rPr>
      <w:rFonts w:eastAsia="SimSun"/>
      <w:b/>
      <w:noProof/>
      <w:sz w:val="36"/>
      <w:szCs w:val="36"/>
      <w:lang w:val="id-ID" w:eastAsia="zh-CN"/>
    </w:rPr>
  </w:style>
  <w:style w:type="paragraph" w:customStyle="1" w:styleId="JISEBIHeading1">
    <w:name w:val="JISEBI Heading 1"/>
    <w:basedOn w:val="Heading1"/>
    <w:qFormat/>
    <w:rPr>
      <w:lang w:val="id-ID"/>
    </w:rPr>
  </w:style>
  <w:style w:type="paragraph" w:customStyle="1" w:styleId="JISEBIHeading2">
    <w:name w:val="JISEBI Heading 2"/>
    <w:basedOn w:val="Heading2"/>
    <w:qFormat/>
    <w:rPr>
      <w:lang w:val="id-ID"/>
    </w:rPr>
  </w:style>
  <w:style w:type="character" w:customStyle="1" w:styleId="MediumGrid11">
    <w:name w:val="Medium Grid 11"/>
    <w:uiPriority w:val="99"/>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Pr>
      <w:rFonts w:ascii="Verdana" w:hAnsi="Verdana" w:cs="Verdana"/>
      <w:color w:val="000000"/>
      <w:sz w:val="22"/>
      <w:szCs w:val="22"/>
    </w:rPr>
  </w:style>
  <w:style w:type="character" w:customStyle="1" w:styleId="bodytype">
    <w:name w:val="body type"/>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link w:val="Heading1"/>
    <w:rPr>
      <w:smallCaps/>
      <w:kern w:val="28"/>
    </w:rPr>
  </w:style>
  <w:style w:type="character" w:customStyle="1" w:styleId="ReferenceHeadChar">
    <w:name w:val="Reference Head Char"/>
    <w:link w:val="ReferenceHead"/>
    <w:rPr>
      <w:smallCaps/>
      <w:kern w:val="28"/>
    </w:rPr>
  </w:style>
  <w:style w:type="character" w:customStyle="1" w:styleId="Style1Char">
    <w:name w:val="Style1 Char"/>
    <w:link w:val="Style1"/>
    <w:rPr>
      <w:smallCaps/>
      <w:kern w:val="28"/>
    </w:rPr>
  </w:style>
  <w:style w:type="paragraph" w:customStyle="1" w:styleId="ColorfulShading-Accent11">
    <w:name w:val="Colorful Shading - Accent 11"/>
    <w:uiPriority w:val="99"/>
  </w:style>
  <w:style w:type="character" w:customStyle="1" w:styleId="BodyText2">
    <w:name w:val="Body Text2"/>
    <w:uiPriority w:val="99"/>
    <w:rPr>
      <w:rFonts w:ascii="Verdana" w:hAnsi="Verdana" w:cs="Verdana"/>
      <w:color w:val="000000"/>
      <w:sz w:val="22"/>
      <w:szCs w:val="22"/>
    </w:rPr>
  </w:style>
  <w:style w:type="character" w:customStyle="1" w:styleId="Heading2Char">
    <w:name w:val="Heading 2 Char"/>
    <w:link w:val="Heading2"/>
    <w:uiPriority w:val="9"/>
    <w:rPr>
      <w:i/>
      <w:iCs/>
    </w:rPr>
  </w:style>
  <w:style w:type="paragraph" w:customStyle="1" w:styleId="TextL-MAG">
    <w:name w:val="Text L-MAG"/>
    <w:basedOn w:val="Normal"/>
    <w:link w:val="TextL-MAGChar"/>
    <w:qFormat/>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link w:val="FootnoteText"/>
    <w:rPr>
      <w:sz w:val="16"/>
      <w:szCs w:val="16"/>
    </w:rPr>
  </w:style>
  <w:style w:type="paragraph" w:customStyle="1" w:styleId="JISEBIHeading3">
    <w:name w:val="JISEBI Heading 3"/>
    <w:basedOn w:val="Heading3"/>
    <w:qFormat/>
    <w:pPr>
      <w:spacing w:before="240"/>
    </w:pPr>
  </w:style>
  <w:style w:type="character" w:customStyle="1" w:styleId="m5113501246024331607m-6864882937387638336gmail-il">
    <w:name w:val="m_5113501246024331607m_-6864882937387638336gmail-il"/>
    <w:basedOn w:val="DefaultParagraphFont"/>
  </w:style>
  <w:style w:type="paragraph" w:customStyle="1" w:styleId="ColorfulList-Accent11">
    <w:name w:val="Colorful List - Accent 11"/>
    <w:basedOn w:val="Normal"/>
    <w:uiPriority w:val="34"/>
    <w:qFormat/>
    <w:pPr>
      <w:ind w:left="720"/>
      <w:contextualSpacing/>
    </w:pPr>
  </w:style>
  <w:style w:type="paragraph" w:customStyle="1" w:styleId="JISEBIReferenceheading">
    <w:name w:val="JISEBI Reference heading"/>
    <w:basedOn w:val="Style1"/>
    <w:qFormat/>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pPr>
      <w:spacing w:after="60"/>
      <w:jc w:val="center"/>
    </w:pPr>
    <w:rPr>
      <w:i/>
      <w:szCs w:val="24"/>
      <w:lang w:val="en-GB" w:eastAsia="en-GB"/>
    </w:rPr>
  </w:style>
  <w:style w:type="paragraph" w:customStyle="1" w:styleId="JISEBIAuthorEmail">
    <w:name w:val="JISEBI Author Email"/>
    <w:next w:val="JISEBIAuthorAffiliation"/>
    <w:pPr>
      <w:spacing w:after="60"/>
    </w:pPr>
    <w:rPr>
      <w:noProof/>
      <w:sz w:val="18"/>
      <w:szCs w:val="24"/>
      <w:lang w:val="id-ID" w:eastAsia="en-GB"/>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0">
    <w:name w:val="WW8Num2z0"/>
    <w:rPr>
      <w:rFonts w:ascii="Times New Roman" w:hAnsi="Times New Roman" w:cs="Times New Roman"/>
      <w:b w:val="0"/>
      <w:bCs w:val="0"/>
      <w:i w:val="0"/>
      <w:iCs w:val="0"/>
      <w:caps w:val="0"/>
      <w:smallCaps w:val="0"/>
      <w:vanish w:val="0"/>
      <w:color w:val="000000"/>
      <w:sz w:val="16"/>
      <w:szCs w:val="16"/>
      <w:vertAlign w:val="superscript"/>
      <w14:shadow w14:blurRad="0" w14:dist="0" w14:dir="0" w14:sx="0" w14:sy="0" w14:kx="0" w14:ky="0" w14:algn="none">
        <w14:srgbClr w14:val="000000"/>
      </w14:shadow>
      <w14:textOutline w14:w="0" w14:cap="flat" w14:cmpd="sng" w14:algn="ctr">
        <w14:noFill/>
        <w14:prstDash w14:val="solid"/>
        <w14:bevel/>
      </w14:textOutline>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style>
  <w:style w:type="paragraph" w:customStyle="1" w:styleId="equation0">
    <w:name w:val="equation"/>
    <w:basedOn w:val="Normal"/>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basedOn w:val="DefaultParagraphFont"/>
    <w:link w:val="Header"/>
  </w:style>
  <w:style w:type="paragraph" w:styleId="NormalWeb">
    <w:name w:val="Normal (Web)"/>
    <w:basedOn w:val="Normal"/>
    <w:uiPriority w:val="99"/>
    <w:pPr>
      <w:spacing w:before="100" w:beforeAutospacing="1" w:after="100" w:afterAutospacing="1"/>
    </w:pPr>
    <w:rPr>
      <w:rFonts w:ascii="Times" w:hAnsi="Times"/>
      <w:lang w:val="en-ID"/>
    </w:rPr>
  </w:style>
  <w:style w:type="paragraph" w:customStyle="1" w:styleId="references0">
    <w:name w:val="references"/>
    <w:uiPriority w:val="99"/>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Pr>
      <w:i/>
      <w:iCs/>
      <w:sz w:val="18"/>
      <w:szCs w:val="18"/>
    </w:rPr>
  </w:style>
  <w:style w:type="paragraph" w:styleId="Caption">
    <w:name w:val="caption"/>
    <w:basedOn w:val="FootnoteText"/>
    <w:next w:val="Normal"/>
    <w:qFormat/>
    <w:pPr>
      <w:ind w:firstLine="0"/>
    </w:pPr>
  </w:style>
  <w:style w:type="character" w:customStyle="1" w:styleId="JISEBITitleChar">
    <w:name w:val="JISEBI Title Char"/>
    <w:basedOn w:val="DefaultParagraphFont"/>
    <w:link w:val="JISEBITitle"/>
    <w:rPr>
      <w:rFonts w:eastAsia="SimSun"/>
      <w:sz w:val="48"/>
      <w:szCs w:val="24"/>
      <w:lang w:val="en-AU" w:eastAsia="zh-CN"/>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paragraph" w:customStyle="1" w:styleId="Els-body-text">
    <w:name w:val="Els-body-text"/>
    <w:pPr>
      <w:spacing w:line="240" w:lineRule="exact"/>
      <w:ind w:firstLine="238"/>
      <w:jc w:val="both"/>
    </w:pPr>
    <w:rPr>
      <w:rFonts w:eastAsia="SimSun"/>
    </w:rPr>
  </w:style>
  <w:style w:type="character" w:styleId="UnresolvedMention">
    <w:name w:val="Unresolved Mention"/>
    <w:basedOn w:val="DefaultParagraphFont"/>
    <w:uiPriority w:val="99"/>
    <w:semiHidden/>
    <w:unhideWhenUsed/>
    <w:rsid w:val="003D134D"/>
    <w:rPr>
      <w:color w:val="605E5C"/>
      <w:shd w:val="clear" w:color="auto" w:fill="E1DFDD"/>
    </w:rPr>
  </w:style>
  <w:style w:type="paragraph" w:customStyle="1" w:styleId="Subtitle1CIT">
    <w:name w:val="Subtitle1CIT"/>
    <w:basedOn w:val="Normal"/>
    <w:link w:val="Subtitle1CITChar"/>
    <w:qFormat/>
    <w:rsid w:val="001A1945"/>
    <w:pPr>
      <w:snapToGrid w:val="0"/>
      <w:spacing w:before="360" w:after="240"/>
      <w:ind w:firstLine="0"/>
      <w:jc w:val="left"/>
    </w:pPr>
    <w:rPr>
      <w:sz w:val="26"/>
      <w:szCs w:val="26"/>
      <w:lang w:val="en-GB"/>
    </w:rPr>
  </w:style>
  <w:style w:type="character" w:customStyle="1" w:styleId="Subtitle1CITChar">
    <w:name w:val="Subtitle1CIT Char"/>
    <w:basedOn w:val="DefaultParagraphFont"/>
    <w:link w:val="Subtitle1CIT"/>
    <w:rsid w:val="001A1945"/>
    <w:rPr>
      <w:sz w:val="26"/>
      <w:szCs w:val="26"/>
      <w:lang w:val="en-GB"/>
    </w:rPr>
  </w:style>
  <w:style w:type="paragraph" w:styleId="NoSpacing">
    <w:name w:val="No Spacing"/>
    <w:uiPriority w:val="1"/>
    <w:qFormat/>
    <w:rsid w:val="002264EE"/>
    <w:rPr>
      <w:rFonts w:asciiTheme="minorHAnsi" w:eastAsiaTheme="minorHAnsi" w:hAnsiTheme="minorHAnsi" w:cstheme="minorBidi"/>
      <w:sz w:val="22"/>
      <w:szCs w:val="22"/>
      <w:lang w:val="en-ID"/>
    </w:rPr>
  </w:style>
  <w:style w:type="character" w:customStyle="1" w:styleId="Heading3Char">
    <w:name w:val="Heading 3 Char"/>
    <w:basedOn w:val="DefaultParagraphFont"/>
    <w:link w:val="Heading3"/>
    <w:uiPriority w:val="9"/>
    <w:rsid w:val="00953F4B"/>
    <w:rPr>
      <w:i/>
      <w:iCs/>
    </w:rPr>
  </w:style>
  <w:style w:type="character" w:styleId="CommentReference">
    <w:name w:val="annotation reference"/>
    <w:basedOn w:val="DefaultParagraphFont"/>
    <w:uiPriority w:val="99"/>
    <w:semiHidden/>
    <w:unhideWhenUsed/>
    <w:rsid w:val="00C6459F"/>
    <w:rPr>
      <w:sz w:val="16"/>
      <w:szCs w:val="16"/>
    </w:rPr>
  </w:style>
  <w:style w:type="paragraph" w:styleId="CommentText">
    <w:name w:val="annotation text"/>
    <w:basedOn w:val="Normal"/>
    <w:link w:val="CommentTextChar"/>
    <w:uiPriority w:val="99"/>
    <w:semiHidden/>
    <w:unhideWhenUsed/>
    <w:rsid w:val="00C6459F"/>
  </w:style>
  <w:style w:type="character" w:customStyle="1" w:styleId="CommentTextChar">
    <w:name w:val="Comment Text Char"/>
    <w:basedOn w:val="DefaultParagraphFont"/>
    <w:link w:val="CommentText"/>
    <w:uiPriority w:val="99"/>
    <w:semiHidden/>
    <w:rsid w:val="00C6459F"/>
  </w:style>
  <w:style w:type="paragraph" w:styleId="CommentSubject">
    <w:name w:val="annotation subject"/>
    <w:basedOn w:val="CommentText"/>
    <w:next w:val="CommentText"/>
    <w:link w:val="CommentSubjectChar"/>
    <w:uiPriority w:val="99"/>
    <w:semiHidden/>
    <w:unhideWhenUsed/>
    <w:rsid w:val="00C6459F"/>
    <w:rPr>
      <w:b/>
      <w:bCs/>
    </w:rPr>
  </w:style>
  <w:style w:type="character" w:customStyle="1" w:styleId="CommentSubjectChar">
    <w:name w:val="Comment Subject Char"/>
    <w:basedOn w:val="CommentTextChar"/>
    <w:link w:val="CommentSubject"/>
    <w:uiPriority w:val="99"/>
    <w:semiHidden/>
    <w:rsid w:val="00C64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diagramQuickStyle" Target="diagrams/quickStyle3.xml"/><Relationship Id="rId39" Type="http://schemas.openxmlformats.org/officeDocument/2006/relationships/image" Target="media/image7.emf"/><Relationship Id="rId21" Type="http://schemas.openxmlformats.org/officeDocument/2006/relationships/diagramQuickStyle" Target="diagrams/quickStyle2.xml"/><Relationship Id="rId34" Type="http://schemas.openxmlformats.org/officeDocument/2006/relationships/image" Target="media/image2.png"/><Relationship Id="rId42" Type="http://schemas.openxmlformats.org/officeDocument/2006/relationships/hyperlink" Target="https://orcid.org/0000-0001-7335-6882"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image" Target="media/image5.emf"/><Relationship Id="rId40" Type="http://schemas.openxmlformats.org/officeDocument/2006/relationships/image" Target="media/image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4.emf"/><Relationship Id="rId10" Type="http://schemas.microsoft.com/office/2016/09/relationships/commentsIds" Target="commentsIds.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image" Target="media/image3.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mailto:adriyendi@uinmybatusangkar.ac.id" TargetMode="External"/><Relationship Id="rId17" Type="http://schemas.microsoft.com/office/2007/relationships/diagramDrawing" Target="diagrams/drawing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image" Target="media/image6.png"/><Relationship Id="rId46"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61C2A5-6668-46E3-B07F-E73990667A36}"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ID"/>
        </a:p>
      </dgm:t>
    </dgm:pt>
    <dgm:pt modelId="{75A074CC-030B-472B-A65D-44E8DE65E28D}">
      <dgm:prSet phldrT="[Text]" custT="1">
        <dgm:style>
          <a:lnRef idx="1">
            <a:schemeClr val="accent1"/>
          </a:lnRef>
          <a:fillRef idx="2">
            <a:schemeClr val="accent1"/>
          </a:fillRef>
          <a:effectRef idx="1">
            <a:schemeClr val="accent1"/>
          </a:effectRef>
          <a:fontRef idx="minor">
            <a:schemeClr val="dk1"/>
          </a:fontRef>
        </dgm:style>
      </dgm:prSet>
      <dgm:spPr>
        <a:xfrm rot="16200000">
          <a:off x="-609404" y="709031"/>
          <a:ext cx="1750695" cy="332632"/>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Deep Learning </a:t>
          </a:r>
        </a:p>
      </dgm:t>
    </dgm:pt>
    <dgm:pt modelId="{0F925C32-DEA7-4CED-8A83-A2766344ACBD}" type="parTrans" cxnId="{E4C9B6D9-0FC4-4435-9191-DE7F60C17F70}">
      <dgm:prSet/>
      <dgm:spPr/>
      <dgm:t>
        <a:bodyPr/>
        <a:lstStyle/>
        <a:p>
          <a:pPr algn="ctr"/>
          <a:endParaRPr lang="en-ID"/>
        </a:p>
      </dgm:t>
    </dgm:pt>
    <dgm:pt modelId="{A2B9F5F5-2BCA-4B3D-A931-E8DF26940577}" type="sibTrans" cxnId="{E4C9B6D9-0FC4-4435-9191-DE7F60C17F70}">
      <dgm:prSet/>
      <dgm:spPr/>
      <dgm:t>
        <a:bodyPr/>
        <a:lstStyle/>
        <a:p>
          <a:pPr algn="ctr"/>
          <a:endParaRPr lang="en-ID"/>
        </a:p>
      </dgm:t>
    </dgm:pt>
    <dgm:pt modelId="{40EA82AF-3344-4F8E-B7F7-283E89B6BCA2}">
      <dgm:prSet phldrT="[Text]" custT="1">
        <dgm:style>
          <a:lnRef idx="1">
            <a:schemeClr val="accent2"/>
          </a:lnRef>
          <a:fillRef idx="2">
            <a:schemeClr val="accent2"/>
          </a:fillRef>
          <a:effectRef idx="1">
            <a:schemeClr val="accent2"/>
          </a:effectRef>
          <a:fontRef idx="minor">
            <a:schemeClr val="dk1"/>
          </a:fontRef>
        </dgm:style>
      </dgm:prSet>
      <dgm:spPr>
        <a:xfrm>
          <a:off x="650465" y="293241"/>
          <a:ext cx="1091033" cy="332632"/>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Supervised Learning</a:t>
          </a:r>
        </a:p>
      </dgm:t>
    </dgm:pt>
    <dgm:pt modelId="{FBEB84BF-E27D-4567-BA85-749CECA5EC7A}" type="parTrans" cxnId="{02B2A0E0-5329-45FF-A41A-DF4AF6A60233}">
      <dgm:prSet/>
      <dgm:spPr>
        <a:xfrm>
          <a:off x="432258" y="459557"/>
          <a:ext cx="218206" cy="415790"/>
        </a:xfrm>
        <a:custGeom>
          <a:avLst/>
          <a:gdLst/>
          <a:ahLst/>
          <a:cxnLst/>
          <a:rect l="0" t="0" r="0" b="0"/>
          <a:pathLst>
            <a:path>
              <a:moveTo>
                <a:pt x="0" y="415790"/>
              </a:moveTo>
              <a:lnTo>
                <a:pt x="109103" y="415790"/>
              </a:lnTo>
              <a:lnTo>
                <a:pt x="109103" y="0"/>
              </a:lnTo>
              <a:lnTo>
                <a:pt x="218206" y="0"/>
              </a:lnTo>
            </a:path>
          </a:pathLst>
        </a:custGeom>
        <a:noFill/>
        <a:ln w="12700" cap="flat" cmpd="sng" algn="ctr">
          <a:solidFill>
            <a:srgbClr val="70AD47">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AFFFA4A7-2FC7-43AF-9E28-288F165DD933}" type="sibTrans" cxnId="{02B2A0E0-5329-45FF-A41A-DF4AF6A60233}">
      <dgm:prSet/>
      <dgm:spPr/>
      <dgm:t>
        <a:bodyPr/>
        <a:lstStyle/>
        <a:p>
          <a:pPr algn="ctr"/>
          <a:endParaRPr lang="en-ID"/>
        </a:p>
      </dgm:t>
    </dgm:pt>
    <dgm:pt modelId="{4703D7D2-698F-497C-87A2-9AEA17104710}">
      <dgm:prSet phldrT="[Text]" custT="1">
        <dgm:style>
          <a:lnRef idx="1">
            <a:schemeClr val="accent2"/>
          </a:lnRef>
          <a:fillRef idx="2">
            <a:schemeClr val="accent2"/>
          </a:fillRef>
          <a:effectRef idx="1">
            <a:schemeClr val="accent2"/>
          </a:effectRef>
          <a:fontRef idx="minor">
            <a:schemeClr val="dk1"/>
          </a:fontRef>
        </dgm:style>
      </dgm:prSet>
      <dgm:spPr>
        <a:xfrm>
          <a:off x="650465" y="1124821"/>
          <a:ext cx="1091033" cy="332632"/>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Unsupervised Learning</a:t>
          </a:r>
        </a:p>
      </dgm:t>
    </dgm:pt>
    <dgm:pt modelId="{CA27B2D0-6425-4093-A3D6-B3AFBB022885}" type="parTrans" cxnId="{7272D45F-AC43-4F68-9BA3-A413D4B43F5F}">
      <dgm:prSet/>
      <dgm:spPr>
        <a:xfrm>
          <a:off x="432258" y="875347"/>
          <a:ext cx="218206" cy="415790"/>
        </a:xfrm>
        <a:custGeom>
          <a:avLst/>
          <a:gdLst/>
          <a:ahLst/>
          <a:cxnLst/>
          <a:rect l="0" t="0" r="0" b="0"/>
          <a:pathLst>
            <a:path>
              <a:moveTo>
                <a:pt x="0" y="0"/>
              </a:moveTo>
              <a:lnTo>
                <a:pt x="109103" y="0"/>
              </a:lnTo>
              <a:lnTo>
                <a:pt x="109103" y="415790"/>
              </a:lnTo>
              <a:lnTo>
                <a:pt x="218206" y="415790"/>
              </a:lnTo>
            </a:path>
          </a:pathLst>
        </a:custGeom>
        <a:noFill/>
        <a:ln w="12700" cap="flat" cmpd="sng" algn="ctr">
          <a:solidFill>
            <a:srgbClr val="70AD47">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044EFB8E-68F2-4C7E-81E6-00309039F379}" type="sibTrans" cxnId="{7272D45F-AC43-4F68-9BA3-A413D4B43F5F}">
      <dgm:prSet/>
      <dgm:spPr/>
      <dgm:t>
        <a:bodyPr/>
        <a:lstStyle/>
        <a:p>
          <a:pPr algn="ctr"/>
          <a:endParaRPr lang="en-ID"/>
        </a:p>
      </dgm:t>
    </dgm:pt>
    <dgm:pt modelId="{8B3B132F-8876-4FB3-AB34-A16BF4A74BE0}">
      <dgm:prSet phldrT="[Text]" custT="1">
        <dgm:style>
          <a:lnRef idx="1">
            <a:schemeClr val="accent4"/>
          </a:lnRef>
          <a:fillRef idx="2">
            <a:schemeClr val="accent4"/>
          </a:fillRef>
          <a:effectRef idx="1">
            <a:schemeClr val="accent4"/>
          </a:effectRef>
          <a:fontRef idx="minor">
            <a:schemeClr val="dk1"/>
          </a:fontRef>
        </dgm:style>
      </dgm:prSet>
      <dgm:spPr>
        <a:xfrm>
          <a:off x="1959705" y="85346"/>
          <a:ext cx="1091033" cy="33263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Convolutional Neural Network</a:t>
          </a:r>
        </a:p>
      </dgm:t>
    </dgm:pt>
    <dgm:pt modelId="{26634632-4519-4123-9CF4-B515C4D32375}" type="parTrans" cxnId="{9B5D0B88-0B46-484C-A1D0-D288BBE13D45}">
      <dgm:prSet/>
      <dgm:spPr>
        <a:xfrm>
          <a:off x="1741498" y="251662"/>
          <a:ext cx="218206" cy="207895"/>
        </a:xfrm>
        <a:custGeom>
          <a:avLst/>
          <a:gdLst/>
          <a:ahLst/>
          <a:cxnLst/>
          <a:rect l="0" t="0" r="0" b="0"/>
          <a:pathLst>
            <a:path>
              <a:moveTo>
                <a:pt x="0" y="207895"/>
              </a:moveTo>
              <a:lnTo>
                <a:pt x="109103" y="207895"/>
              </a:lnTo>
              <a:lnTo>
                <a:pt x="109103" y="0"/>
              </a:lnTo>
              <a:lnTo>
                <a:pt x="218206" y="0"/>
              </a:lnTo>
            </a:path>
          </a:pathLst>
        </a:custGeom>
        <a:noFill/>
        <a:ln w="12700" cap="flat" cmpd="sng" algn="ctr">
          <a:solidFill>
            <a:srgbClr val="4472C4">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4EDEC619-053F-42AD-ACEA-01456118E6D2}" type="sibTrans" cxnId="{9B5D0B88-0B46-484C-A1D0-D288BBE13D45}">
      <dgm:prSet/>
      <dgm:spPr/>
      <dgm:t>
        <a:bodyPr/>
        <a:lstStyle/>
        <a:p>
          <a:pPr algn="ctr"/>
          <a:endParaRPr lang="en-ID"/>
        </a:p>
      </dgm:t>
    </dgm:pt>
    <dgm:pt modelId="{9C879B68-6EF5-4EF1-9B79-0BC7A63F4909}">
      <dgm:prSet phldrT="[Text]" custT="1">
        <dgm:style>
          <a:lnRef idx="1">
            <a:schemeClr val="accent4"/>
          </a:lnRef>
          <a:fillRef idx="2">
            <a:schemeClr val="accent4"/>
          </a:fillRef>
          <a:effectRef idx="1">
            <a:schemeClr val="accent4"/>
          </a:effectRef>
          <a:fontRef idx="minor">
            <a:schemeClr val="dk1"/>
          </a:fontRef>
        </dgm:style>
      </dgm:prSet>
      <dgm:spPr>
        <a:xfrm>
          <a:off x="1959705" y="501136"/>
          <a:ext cx="1091033" cy="33263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Recurrent Neural Network</a:t>
          </a:r>
        </a:p>
      </dgm:t>
    </dgm:pt>
    <dgm:pt modelId="{09308319-CC00-41B4-A9BC-4C4AB43600D7}" type="parTrans" cxnId="{BC6D5D7B-040C-476D-9ED5-5D227B1D1823}">
      <dgm:prSet/>
      <dgm:spPr>
        <a:xfrm>
          <a:off x="1741498" y="459557"/>
          <a:ext cx="218206" cy="207895"/>
        </a:xfrm>
        <a:custGeom>
          <a:avLst/>
          <a:gdLst/>
          <a:ahLst/>
          <a:cxnLst/>
          <a:rect l="0" t="0" r="0" b="0"/>
          <a:pathLst>
            <a:path>
              <a:moveTo>
                <a:pt x="0" y="0"/>
              </a:moveTo>
              <a:lnTo>
                <a:pt x="109103" y="0"/>
              </a:lnTo>
              <a:lnTo>
                <a:pt x="109103" y="207895"/>
              </a:lnTo>
              <a:lnTo>
                <a:pt x="218206" y="207895"/>
              </a:lnTo>
            </a:path>
          </a:pathLst>
        </a:custGeom>
        <a:noFill/>
        <a:ln w="12700" cap="flat" cmpd="sng" algn="ctr">
          <a:solidFill>
            <a:srgbClr val="4472C4">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28365B13-25A1-4E0B-BD0D-026484C4CD4C}" type="sibTrans" cxnId="{BC6D5D7B-040C-476D-9ED5-5D227B1D1823}">
      <dgm:prSet/>
      <dgm:spPr/>
      <dgm:t>
        <a:bodyPr/>
        <a:lstStyle/>
        <a:p>
          <a:pPr algn="ctr"/>
          <a:endParaRPr lang="en-ID"/>
        </a:p>
      </dgm:t>
    </dgm:pt>
    <dgm:pt modelId="{ECEB67ED-D503-42BA-A356-E831D23F9A35}">
      <dgm:prSet phldrT="[Text]" custT="1">
        <dgm:style>
          <a:lnRef idx="1">
            <a:schemeClr val="accent6"/>
          </a:lnRef>
          <a:fillRef idx="2">
            <a:schemeClr val="accent6"/>
          </a:fillRef>
          <a:effectRef idx="1">
            <a:schemeClr val="accent6"/>
          </a:effectRef>
          <a:fontRef idx="minor">
            <a:schemeClr val="dk1"/>
          </a:fontRef>
        </dgm:style>
      </dgm:prSet>
      <dgm:spPr>
        <a:xfrm>
          <a:off x="3268945" y="293241"/>
          <a:ext cx="1091033" cy="332632"/>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Long Short Term Memory</a:t>
          </a:r>
        </a:p>
      </dgm:t>
    </dgm:pt>
    <dgm:pt modelId="{4234329F-F28D-421F-9D58-5F521823623D}" type="parTrans" cxnId="{AD6016F9-0CDB-4A4C-9B5A-4140792B1859}">
      <dgm:prSet/>
      <dgm:spPr>
        <a:xfrm>
          <a:off x="3050738" y="459557"/>
          <a:ext cx="218206" cy="207895"/>
        </a:xfrm>
        <a:custGeom>
          <a:avLst/>
          <a:gdLst/>
          <a:ahLst/>
          <a:cxnLst/>
          <a:rect l="0" t="0" r="0" b="0"/>
          <a:pathLst>
            <a:path>
              <a:moveTo>
                <a:pt x="0" y="207895"/>
              </a:moveTo>
              <a:lnTo>
                <a:pt x="109103" y="207895"/>
              </a:lnTo>
              <a:lnTo>
                <a:pt x="109103" y="0"/>
              </a:lnTo>
              <a:lnTo>
                <a:pt x="218206" y="0"/>
              </a:lnTo>
            </a:path>
          </a:pathLst>
        </a:custGeom>
        <a:noFill/>
        <a:ln w="12700" cap="flat" cmpd="sng" algn="ctr">
          <a:solidFill>
            <a:srgbClr val="ED7D31">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EECB9430-A338-4685-9B83-1A9F18E59758}" type="sibTrans" cxnId="{AD6016F9-0CDB-4A4C-9B5A-4140792B1859}">
      <dgm:prSet/>
      <dgm:spPr/>
      <dgm:t>
        <a:bodyPr/>
        <a:lstStyle/>
        <a:p>
          <a:pPr algn="ctr"/>
          <a:endParaRPr lang="en-ID"/>
        </a:p>
      </dgm:t>
    </dgm:pt>
    <dgm:pt modelId="{4982ECCB-6E52-4AA8-AF89-F1046752D226}">
      <dgm:prSet phldrT="[Text]" custT="1">
        <dgm:style>
          <a:lnRef idx="1">
            <a:schemeClr val="accent6"/>
          </a:lnRef>
          <a:fillRef idx="2">
            <a:schemeClr val="accent6"/>
          </a:fillRef>
          <a:effectRef idx="1">
            <a:schemeClr val="accent6"/>
          </a:effectRef>
          <a:fontRef idx="minor">
            <a:schemeClr val="dk1"/>
          </a:fontRef>
        </dgm:style>
      </dgm:prSet>
      <dgm:spPr>
        <a:xfrm>
          <a:off x="3268945" y="709031"/>
          <a:ext cx="1091033" cy="332632"/>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Gate Recurrent Unit</a:t>
          </a:r>
        </a:p>
      </dgm:t>
    </dgm:pt>
    <dgm:pt modelId="{907DF651-7D81-4DD9-A05A-DD5E2700BB27}" type="parTrans" cxnId="{EC96A268-F102-4F7D-82FC-266F948AF931}">
      <dgm:prSet/>
      <dgm:spPr>
        <a:xfrm>
          <a:off x="3050738" y="667452"/>
          <a:ext cx="218206" cy="207895"/>
        </a:xfrm>
        <a:custGeom>
          <a:avLst/>
          <a:gdLst/>
          <a:ahLst/>
          <a:cxnLst/>
          <a:rect l="0" t="0" r="0" b="0"/>
          <a:pathLst>
            <a:path>
              <a:moveTo>
                <a:pt x="0" y="0"/>
              </a:moveTo>
              <a:lnTo>
                <a:pt x="109103" y="0"/>
              </a:lnTo>
              <a:lnTo>
                <a:pt x="109103" y="207895"/>
              </a:lnTo>
              <a:lnTo>
                <a:pt x="218206" y="207895"/>
              </a:lnTo>
            </a:path>
          </a:pathLst>
        </a:custGeom>
        <a:noFill/>
        <a:ln w="12700" cap="flat" cmpd="sng" algn="ctr">
          <a:solidFill>
            <a:srgbClr val="ED7D31">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9035C07E-E6F1-48E7-9B99-51D8812D9FB9}" type="sibTrans" cxnId="{EC96A268-F102-4F7D-82FC-266F948AF931}">
      <dgm:prSet/>
      <dgm:spPr/>
      <dgm:t>
        <a:bodyPr/>
        <a:lstStyle/>
        <a:p>
          <a:pPr algn="ctr"/>
          <a:endParaRPr lang="en-ID"/>
        </a:p>
      </dgm:t>
    </dgm:pt>
    <dgm:pt modelId="{CE4E50DB-03EC-4908-B6E2-E4B0FE902691}">
      <dgm:prSet phldrT="[Text]" custT="1">
        <dgm:style>
          <a:lnRef idx="1">
            <a:schemeClr val="accent4"/>
          </a:lnRef>
          <a:fillRef idx="2">
            <a:schemeClr val="accent4"/>
          </a:fillRef>
          <a:effectRef idx="1">
            <a:schemeClr val="accent4"/>
          </a:effectRef>
          <a:fontRef idx="minor">
            <a:schemeClr val="dk1"/>
          </a:fontRef>
        </dgm:style>
      </dgm:prSet>
      <dgm:spPr>
        <a:xfrm>
          <a:off x="1959705" y="916926"/>
          <a:ext cx="1091033" cy="33263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Self Organizing Map</a:t>
          </a:r>
        </a:p>
      </dgm:t>
    </dgm:pt>
    <dgm:pt modelId="{C0F7587E-5E1E-47DE-A644-C8B2C1E3640F}" type="parTrans" cxnId="{A3482498-BF68-4E8E-B0EC-70195C60B986}">
      <dgm:prSet/>
      <dgm:spPr>
        <a:xfrm>
          <a:off x="1741498" y="1083242"/>
          <a:ext cx="218206" cy="207895"/>
        </a:xfrm>
        <a:custGeom>
          <a:avLst/>
          <a:gdLst/>
          <a:ahLst/>
          <a:cxnLst/>
          <a:rect l="0" t="0" r="0" b="0"/>
          <a:pathLst>
            <a:path>
              <a:moveTo>
                <a:pt x="0" y="207895"/>
              </a:moveTo>
              <a:lnTo>
                <a:pt x="109103" y="207895"/>
              </a:lnTo>
              <a:lnTo>
                <a:pt x="109103" y="0"/>
              </a:lnTo>
              <a:lnTo>
                <a:pt x="218206" y="0"/>
              </a:lnTo>
            </a:path>
          </a:pathLst>
        </a:custGeom>
        <a:noFill/>
        <a:ln w="12700" cap="flat" cmpd="sng" algn="ctr">
          <a:solidFill>
            <a:srgbClr val="4472C4">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EFEDB617-3C12-4124-AEB4-34B56380C202}" type="sibTrans" cxnId="{A3482498-BF68-4E8E-B0EC-70195C60B986}">
      <dgm:prSet/>
      <dgm:spPr/>
      <dgm:t>
        <a:bodyPr/>
        <a:lstStyle/>
        <a:p>
          <a:pPr algn="ctr"/>
          <a:endParaRPr lang="en-ID"/>
        </a:p>
      </dgm:t>
    </dgm:pt>
    <dgm:pt modelId="{F65C167B-3178-4470-83CE-52068702B036}">
      <dgm:prSet phldrT="[Text]" custT="1">
        <dgm:style>
          <a:lnRef idx="1">
            <a:schemeClr val="accent4"/>
          </a:lnRef>
          <a:fillRef idx="2">
            <a:schemeClr val="accent4"/>
          </a:fillRef>
          <a:effectRef idx="1">
            <a:schemeClr val="accent4"/>
          </a:effectRef>
          <a:fontRef idx="minor">
            <a:schemeClr val="dk1"/>
          </a:fontRef>
        </dgm:style>
      </dgm:prSet>
      <dgm:spPr>
        <a:xfrm>
          <a:off x="1959705" y="1332716"/>
          <a:ext cx="1091033" cy="33263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Autoencoder</a:t>
          </a:r>
        </a:p>
      </dgm:t>
    </dgm:pt>
    <dgm:pt modelId="{0E2BC588-8199-4A16-ACE0-CABCE73F505E}" type="parTrans" cxnId="{66FC58C9-ED24-4BCB-BB87-2AD883DF4FCA}">
      <dgm:prSet/>
      <dgm:spPr>
        <a:xfrm>
          <a:off x="1741498" y="1291137"/>
          <a:ext cx="218206" cy="207895"/>
        </a:xfrm>
        <a:custGeom>
          <a:avLst/>
          <a:gdLst/>
          <a:ahLst/>
          <a:cxnLst/>
          <a:rect l="0" t="0" r="0" b="0"/>
          <a:pathLst>
            <a:path>
              <a:moveTo>
                <a:pt x="0" y="0"/>
              </a:moveTo>
              <a:lnTo>
                <a:pt x="109103" y="0"/>
              </a:lnTo>
              <a:lnTo>
                <a:pt x="109103" y="207895"/>
              </a:lnTo>
              <a:lnTo>
                <a:pt x="218206" y="207895"/>
              </a:lnTo>
            </a:path>
          </a:pathLst>
        </a:custGeom>
        <a:noFill/>
        <a:ln w="12700" cap="flat" cmpd="sng" algn="ctr">
          <a:solidFill>
            <a:srgbClr val="4472C4">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B0DA32CC-886B-4BFA-A4B7-FB2B3DBC07A1}" type="sibTrans" cxnId="{66FC58C9-ED24-4BCB-BB87-2AD883DF4FCA}">
      <dgm:prSet/>
      <dgm:spPr/>
      <dgm:t>
        <a:bodyPr/>
        <a:lstStyle/>
        <a:p>
          <a:pPr algn="ctr"/>
          <a:endParaRPr lang="en-ID"/>
        </a:p>
      </dgm:t>
    </dgm:pt>
    <dgm:pt modelId="{59992C7A-06E2-456B-A6FA-27BAE79812E5}">
      <dgm:prSet phldrT="[Text]" custT="1">
        <dgm:style>
          <a:lnRef idx="1">
            <a:schemeClr val="accent6"/>
          </a:lnRef>
          <a:fillRef idx="2">
            <a:schemeClr val="accent6"/>
          </a:fillRef>
          <a:effectRef idx="1">
            <a:schemeClr val="accent6"/>
          </a:effectRef>
          <a:fontRef idx="minor">
            <a:schemeClr val="dk1"/>
          </a:fontRef>
        </dgm:style>
      </dgm:prSet>
      <dgm:spPr>
        <a:xfrm>
          <a:off x="3268945" y="1332716"/>
          <a:ext cx="1091033" cy="332632"/>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Restricted Boltzmann Mechine</a:t>
          </a:r>
        </a:p>
      </dgm:t>
    </dgm:pt>
    <dgm:pt modelId="{7402F490-8062-4501-A792-DDA9D65ADF9B}" type="parTrans" cxnId="{9E8094C7-9AA8-4771-B35D-D2DAAEB06CC8}">
      <dgm:prSet/>
      <dgm:spPr>
        <a:xfrm>
          <a:off x="3050738" y="1453312"/>
          <a:ext cx="218206" cy="91440"/>
        </a:xfrm>
        <a:custGeom>
          <a:avLst/>
          <a:gdLst/>
          <a:ahLst/>
          <a:cxnLst/>
          <a:rect l="0" t="0" r="0" b="0"/>
          <a:pathLst>
            <a:path>
              <a:moveTo>
                <a:pt x="0" y="45720"/>
              </a:moveTo>
              <a:lnTo>
                <a:pt x="218206" y="45720"/>
              </a:lnTo>
            </a:path>
          </a:pathLst>
        </a:custGeom>
        <a:noFill/>
        <a:ln w="12700" cap="flat" cmpd="sng" algn="ctr">
          <a:solidFill>
            <a:srgbClr val="ED7D31">
              <a:hueOff val="0"/>
              <a:satOff val="0"/>
              <a:lumOff val="0"/>
              <a:alphaOff val="0"/>
            </a:srgbClr>
          </a:solidFill>
          <a:prstDash val="solid"/>
          <a:miter lim="800000"/>
        </a:ln>
        <a:effectLst/>
      </dgm:spPr>
      <dgm:t>
        <a:bodyPr/>
        <a:lstStyle/>
        <a:p>
          <a:pPr algn="ctr">
            <a:buNone/>
          </a:pPr>
          <a:endParaRPr lang="en-ID">
            <a:solidFill>
              <a:sysClr val="windowText" lastClr="000000">
                <a:hueOff val="0"/>
                <a:satOff val="0"/>
                <a:lumOff val="0"/>
                <a:alphaOff val="0"/>
              </a:sysClr>
            </a:solidFill>
            <a:latin typeface="Calibri" panose="020F0502020204030204"/>
            <a:ea typeface="+mn-ea"/>
            <a:cs typeface="+mn-cs"/>
          </a:endParaRPr>
        </a:p>
      </dgm:t>
    </dgm:pt>
    <dgm:pt modelId="{A0064291-6436-4A53-8218-8E501FC02F21}" type="sibTrans" cxnId="{9E8094C7-9AA8-4771-B35D-D2DAAEB06CC8}">
      <dgm:prSet/>
      <dgm:spPr/>
      <dgm:t>
        <a:bodyPr/>
        <a:lstStyle/>
        <a:p>
          <a:pPr algn="ctr"/>
          <a:endParaRPr lang="en-ID"/>
        </a:p>
      </dgm:t>
    </dgm:pt>
    <dgm:pt modelId="{0928DB38-D8A3-4B08-B321-C48A95AD780E}" type="pres">
      <dgm:prSet presAssocID="{0361C2A5-6668-46E3-B07F-E73990667A36}" presName="Name0" presStyleCnt="0">
        <dgm:presLayoutVars>
          <dgm:chPref val="1"/>
          <dgm:dir/>
          <dgm:animOne val="branch"/>
          <dgm:animLvl val="lvl"/>
          <dgm:resizeHandles val="exact"/>
        </dgm:presLayoutVars>
      </dgm:prSet>
      <dgm:spPr/>
    </dgm:pt>
    <dgm:pt modelId="{60C600D7-B2E7-4C39-9F74-AE21691BA740}" type="pres">
      <dgm:prSet presAssocID="{75A074CC-030B-472B-A65D-44E8DE65E28D}" presName="root1" presStyleCnt="0"/>
      <dgm:spPr/>
    </dgm:pt>
    <dgm:pt modelId="{6E1B6499-2058-4292-9096-2B2E4EC77340}" type="pres">
      <dgm:prSet presAssocID="{75A074CC-030B-472B-A65D-44E8DE65E28D}" presName="LevelOneTextNode" presStyleLbl="node0" presStyleIdx="0" presStyleCnt="1">
        <dgm:presLayoutVars>
          <dgm:chPref val="3"/>
        </dgm:presLayoutVars>
      </dgm:prSet>
      <dgm:spPr/>
    </dgm:pt>
    <dgm:pt modelId="{8C7703B4-8715-4D68-9069-EEE8C1694AD4}" type="pres">
      <dgm:prSet presAssocID="{75A074CC-030B-472B-A65D-44E8DE65E28D}" presName="level2hierChild" presStyleCnt="0"/>
      <dgm:spPr/>
    </dgm:pt>
    <dgm:pt modelId="{005B9A5B-55BF-475D-BE5C-5891608C3926}" type="pres">
      <dgm:prSet presAssocID="{FBEB84BF-E27D-4567-BA85-749CECA5EC7A}" presName="conn2-1" presStyleLbl="parChTrans1D2" presStyleIdx="0" presStyleCnt="2"/>
      <dgm:spPr/>
    </dgm:pt>
    <dgm:pt modelId="{08F70834-35FE-4865-97AC-B9B935164E10}" type="pres">
      <dgm:prSet presAssocID="{FBEB84BF-E27D-4567-BA85-749CECA5EC7A}" presName="connTx" presStyleLbl="parChTrans1D2" presStyleIdx="0" presStyleCnt="2"/>
      <dgm:spPr/>
    </dgm:pt>
    <dgm:pt modelId="{00478949-A175-4EA6-B289-DF8D12F089EA}" type="pres">
      <dgm:prSet presAssocID="{40EA82AF-3344-4F8E-B7F7-283E89B6BCA2}" presName="root2" presStyleCnt="0"/>
      <dgm:spPr/>
    </dgm:pt>
    <dgm:pt modelId="{3DCA2E7E-1B9D-48DF-BD0C-75BDCFE72D2C}" type="pres">
      <dgm:prSet presAssocID="{40EA82AF-3344-4F8E-B7F7-283E89B6BCA2}" presName="LevelTwoTextNode" presStyleLbl="node2" presStyleIdx="0" presStyleCnt="2">
        <dgm:presLayoutVars>
          <dgm:chPref val="3"/>
        </dgm:presLayoutVars>
      </dgm:prSet>
      <dgm:spPr/>
    </dgm:pt>
    <dgm:pt modelId="{62F331D5-9456-4D5C-BFC7-04472A0219D7}" type="pres">
      <dgm:prSet presAssocID="{40EA82AF-3344-4F8E-B7F7-283E89B6BCA2}" presName="level3hierChild" presStyleCnt="0"/>
      <dgm:spPr/>
    </dgm:pt>
    <dgm:pt modelId="{06D869C7-A8F8-478C-B399-4D83462A06D8}" type="pres">
      <dgm:prSet presAssocID="{26634632-4519-4123-9CF4-B515C4D32375}" presName="conn2-1" presStyleLbl="parChTrans1D3" presStyleIdx="0" presStyleCnt="4"/>
      <dgm:spPr/>
    </dgm:pt>
    <dgm:pt modelId="{C8043421-1F2A-4DB9-BB7F-D4D08DF66C79}" type="pres">
      <dgm:prSet presAssocID="{26634632-4519-4123-9CF4-B515C4D32375}" presName="connTx" presStyleLbl="parChTrans1D3" presStyleIdx="0" presStyleCnt="4"/>
      <dgm:spPr/>
    </dgm:pt>
    <dgm:pt modelId="{991690D9-A5CE-4144-8048-ABD94CAA5A8D}" type="pres">
      <dgm:prSet presAssocID="{8B3B132F-8876-4FB3-AB34-A16BF4A74BE0}" presName="root2" presStyleCnt="0"/>
      <dgm:spPr/>
    </dgm:pt>
    <dgm:pt modelId="{45815FA5-9C2B-4092-A7EA-E3D56464DEE7}" type="pres">
      <dgm:prSet presAssocID="{8B3B132F-8876-4FB3-AB34-A16BF4A74BE0}" presName="LevelTwoTextNode" presStyleLbl="node3" presStyleIdx="0" presStyleCnt="4">
        <dgm:presLayoutVars>
          <dgm:chPref val="3"/>
        </dgm:presLayoutVars>
      </dgm:prSet>
      <dgm:spPr/>
    </dgm:pt>
    <dgm:pt modelId="{12DB59F5-19E2-4B78-AD40-D8F2509522AC}" type="pres">
      <dgm:prSet presAssocID="{8B3B132F-8876-4FB3-AB34-A16BF4A74BE0}" presName="level3hierChild" presStyleCnt="0"/>
      <dgm:spPr/>
    </dgm:pt>
    <dgm:pt modelId="{117DDD53-C49E-4AD0-822B-B91551920156}" type="pres">
      <dgm:prSet presAssocID="{09308319-CC00-41B4-A9BC-4C4AB43600D7}" presName="conn2-1" presStyleLbl="parChTrans1D3" presStyleIdx="1" presStyleCnt="4"/>
      <dgm:spPr/>
    </dgm:pt>
    <dgm:pt modelId="{192DC7DC-C716-45EA-BB06-A7A56A2ECE58}" type="pres">
      <dgm:prSet presAssocID="{09308319-CC00-41B4-A9BC-4C4AB43600D7}" presName="connTx" presStyleLbl="parChTrans1D3" presStyleIdx="1" presStyleCnt="4"/>
      <dgm:spPr/>
    </dgm:pt>
    <dgm:pt modelId="{AECD9EF8-DB25-46A2-8AAD-71031F0D4E87}" type="pres">
      <dgm:prSet presAssocID="{9C879B68-6EF5-4EF1-9B79-0BC7A63F4909}" presName="root2" presStyleCnt="0"/>
      <dgm:spPr/>
    </dgm:pt>
    <dgm:pt modelId="{74E2A668-05A1-4B84-9B9E-337FCD2E8EBB}" type="pres">
      <dgm:prSet presAssocID="{9C879B68-6EF5-4EF1-9B79-0BC7A63F4909}" presName="LevelTwoTextNode" presStyleLbl="node3" presStyleIdx="1" presStyleCnt="4">
        <dgm:presLayoutVars>
          <dgm:chPref val="3"/>
        </dgm:presLayoutVars>
      </dgm:prSet>
      <dgm:spPr/>
    </dgm:pt>
    <dgm:pt modelId="{84E18C1E-5502-44B4-8B32-9951E7EF716E}" type="pres">
      <dgm:prSet presAssocID="{9C879B68-6EF5-4EF1-9B79-0BC7A63F4909}" presName="level3hierChild" presStyleCnt="0"/>
      <dgm:spPr/>
    </dgm:pt>
    <dgm:pt modelId="{CCDA344F-578E-4EB1-BBD8-32EE4D917C35}" type="pres">
      <dgm:prSet presAssocID="{4234329F-F28D-421F-9D58-5F521823623D}" presName="conn2-1" presStyleLbl="parChTrans1D4" presStyleIdx="0" presStyleCnt="3"/>
      <dgm:spPr/>
    </dgm:pt>
    <dgm:pt modelId="{709AC58E-64E7-4446-A40F-337D0454B1E8}" type="pres">
      <dgm:prSet presAssocID="{4234329F-F28D-421F-9D58-5F521823623D}" presName="connTx" presStyleLbl="parChTrans1D4" presStyleIdx="0" presStyleCnt="3"/>
      <dgm:spPr/>
    </dgm:pt>
    <dgm:pt modelId="{F4BA4A2D-9B4F-4181-8A8B-D05338F09248}" type="pres">
      <dgm:prSet presAssocID="{ECEB67ED-D503-42BA-A356-E831D23F9A35}" presName="root2" presStyleCnt="0"/>
      <dgm:spPr/>
    </dgm:pt>
    <dgm:pt modelId="{7F3B437E-F0C9-44FA-9753-50E6C127C4B7}" type="pres">
      <dgm:prSet presAssocID="{ECEB67ED-D503-42BA-A356-E831D23F9A35}" presName="LevelTwoTextNode" presStyleLbl="node4" presStyleIdx="0" presStyleCnt="3">
        <dgm:presLayoutVars>
          <dgm:chPref val="3"/>
        </dgm:presLayoutVars>
      </dgm:prSet>
      <dgm:spPr/>
    </dgm:pt>
    <dgm:pt modelId="{57C59911-3799-459C-9466-A19CCA1A4931}" type="pres">
      <dgm:prSet presAssocID="{ECEB67ED-D503-42BA-A356-E831D23F9A35}" presName="level3hierChild" presStyleCnt="0"/>
      <dgm:spPr/>
    </dgm:pt>
    <dgm:pt modelId="{C7B9D46C-D5E6-4089-9D79-BEA01F113F9A}" type="pres">
      <dgm:prSet presAssocID="{907DF651-7D81-4DD9-A05A-DD5E2700BB27}" presName="conn2-1" presStyleLbl="parChTrans1D4" presStyleIdx="1" presStyleCnt="3"/>
      <dgm:spPr/>
    </dgm:pt>
    <dgm:pt modelId="{3AB6E24C-A3FB-4E2D-8165-EBAD1A08C2E1}" type="pres">
      <dgm:prSet presAssocID="{907DF651-7D81-4DD9-A05A-DD5E2700BB27}" presName="connTx" presStyleLbl="parChTrans1D4" presStyleIdx="1" presStyleCnt="3"/>
      <dgm:spPr/>
    </dgm:pt>
    <dgm:pt modelId="{EE481A59-8114-40AC-B272-B526633E1725}" type="pres">
      <dgm:prSet presAssocID="{4982ECCB-6E52-4AA8-AF89-F1046752D226}" presName="root2" presStyleCnt="0"/>
      <dgm:spPr/>
    </dgm:pt>
    <dgm:pt modelId="{3CF8B62B-AC92-42D0-B098-BA8BF00A71DA}" type="pres">
      <dgm:prSet presAssocID="{4982ECCB-6E52-4AA8-AF89-F1046752D226}" presName="LevelTwoTextNode" presStyleLbl="node4" presStyleIdx="1" presStyleCnt="3">
        <dgm:presLayoutVars>
          <dgm:chPref val="3"/>
        </dgm:presLayoutVars>
      </dgm:prSet>
      <dgm:spPr/>
    </dgm:pt>
    <dgm:pt modelId="{369AF1E0-10E0-49B7-B82E-800D09C07B60}" type="pres">
      <dgm:prSet presAssocID="{4982ECCB-6E52-4AA8-AF89-F1046752D226}" presName="level3hierChild" presStyleCnt="0"/>
      <dgm:spPr/>
    </dgm:pt>
    <dgm:pt modelId="{C3F5FBE1-42A7-4608-BA4E-E5F07A745EDB}" type="pres">
      <dgm:prSet presAssocID="{CA27B2D0-6425-4093-A3D6-B3AFBB022885}" presName="conn2-1" presStyleLbl="parChTrans1D2" presStyleIdx="1" presStyleCnt="2"/>
      <dgm:spPr/>
    </dgm:pt>
    <dgm:pt modelId="{6AD29A31-4347-4998-AE4F-D958E4F29C59}" type="pres">
      <dgm:prSet presAssocID="{CA27B2D0-6425-4093-A3D6-B3AFBB022885}" presName="connTx" presStyleLbl="parChTrans1D2" presStyleIdx="1" presStyleCnt="2"/>
      <dgm:spPr/>
    </dgm:pt>
    <dgm:pt modelId="{D9C0EB6C-E75C-48F4-92ED-EC93C1D2184D}" type="pres">
      <dgm:prSet presAssocID="{4703D7D2-698F-497C-87A2-9AEA17104710}" presName="root2" presStyleCnt="0"/>
      <dgm:spPr/>
    </dgm:pt>
    <dgm:pt modelId="{6456FC53-0C4D-46E1-AC10-62F644E6C560}" type="pres">
      <dgm:prSet presAssocID="{4703D7D2-698F-497C-87A2-9AEA17104710}" presName="LevelTwoTextNode" presStyleLbl="node2" presStyleIdx="1" presStyleCnt="2">
        <dgm:presLayoutVars>
          <dgm:chPref val="3"/>
        </dgm:presLayoutVars>
      </dgm:prSet>
      <dgm:spPr/>
    </dgm:pt>
    <dgm:pt modelId="{B63562FE-13C4-432E-9E0A-5AF301B65727}" type="pres">
      <dgm:prSet presAssocID="{4703D7D2-698F-497C-87A2-9AEA17104710}" presName="level3hierChild" presStyleCnt="0"/>
      <dgm:spPr/>
    </dgm:pt>
    <dgm:pt modelId="{B7840AB5-A73E-4D30-A3D6-85C2F34ABDFD}" type="pres">
      <dgm:prSet presAssocID="{C0F7587E-5E1E-47DE-A644-C8B2C1E3640F}" presName="conn2-1" presStyleLbl="parChTrans1D3" presStyleIdx="2" presStyleCnt="4"/>
      <dgm:spPr/>
    </dgm:pt>
    <dgm:pt modelId="{375D9518-D433-4AE2-AB7B-57F5FC17C53E}" type="pres">
      <dgm:prSet presAssocID="{C0F7587E-5E1E-47DE-A644-C8B2C1E3640F}" presName="connTx" presStyleLbl="parChTrans1D3" presStyleIdx="2" presStyleCnt="4"/>
      <dgm:spPr/>
    </dgm:pt>
    <dgm:pt modelId="{047BC921-CAE5-4FAC-ABFD-233284FB0D28}" type="pres">
      <dgm:prSet presAssocID="{CE4E50DB-03EC-4908-B6E2-E4B0FE902691}" presName="root2" presStyleCnt="0"/>
      <dgm:spPr/>
    </dgm:pt>
    <dgm:pt modelId="{44B0E63B-D112-40F2-B0E1-88BA5EA8CE12}" type="pres">
      <dgm:prSet presAssocID="{CE4E50DB-03EC-4908-B6E2-E4B0FE902691}" presName="LevelTwoTextNode" presStyleLbl="node3" presStyleIdx="2" presStyleCnt="4">
        <dgm:presLayoutVars>
          <dgm:chPref val="3"/>
        </dgm:presLayoutVars>
      </dgm:prSet>
      <dgm:spPr/>
    </dgm:pt>
    <dgm:pt modelId="{FEAC5052-C761-4D65-ACBF-1FB0F909AA0F}" type="pres">
      <dgm:prSet presAssocID="{CE4E50DB-03EC-4908-B6E2-E4B0FE902691}" presName="level3hierChild" presStyleCnt="0"/>
      <dgm:spPr/>
    </dgm:pt>
    <dgm:pt modelId="{C4D3C75B-11D3-4827-B79D-D5C6D5F99CA5}" type="pres">
      <dgm:prSet presAssocID="{0E2BC588-8199-4A16-ACE0-CABCE73F505E}" presName="conn2-1" presStyleLbl="parChTrans1D3" presStyleIdx="3" presStyleCnt="4"/>
      <dgm:spPr/>
    </dgm:pt>
    <dgm:pt modelId="{7B9166BA-3745-45FB-8B52-1DCAFCAD6F4A}" type="pres">
      <dgm:prSet presAssocID="{0E2BC588-8199-4A16-ACE0-CABCE73F505E}" presName="connTx" presStyleLbl="parChTrans1D3" presStyleIdx="3" presStyleCnt="4"/>
      <dgm:spPr/>
    </dgm:pt>
    <dgm:pt modelId="{0363A191-D12C-49BB-BC36-B9D9DF4A4327}" type="pres">
      <dgm:prSet presAssocID="{F65C167B-3178-4470-83CE-52068702B036}" presName="root2" presStyleCnt="0"/>
      <dgm:spPr/>
    </dgm:pt>
    <dgm:pt modelId="{1A13DB0B-204F-4E37-B43C-A0116BE4097C}" type="pres">
      <dgm:prSet presAssocID="{F65C167B-3178-4470-83CE-52068702B036}" presName="LevelTwoTextNode" presStyleLbl="node3" presStyleIdx="3" presStyleCnt="4">
        <dgm:presLayoutVars>
          <dgm:chPref val="3"/>
        </dgm:presLayoutVars>
      </dgm:prSet>
      <dgm:spPr/>
    </dgm:pt>
    <dgm:pt modelId="{8CB78038-7FAC-4C32-9115-2CDBEB5021C0}" type="pres">
      <dgm:prSet presAssocID="{F65C167B-3178-4470-83CE-52068702B036}" presName="level3hierChild" presStyleCnt="0"/>
      <dgm:spPr/>
    </dgm:pt>
    <dgm:pt modelId="{F82C1AE8-961E-427A-9CB1-37B9FD77432E}" type="pres">
      <dgm:prSet presAssocID="{7402F490-8062-4501-A792-DDA9D65ADF9B}" presName="conn2-1" presStyleLbl="parChTrans1D4" presStyleIdx="2" presStyleCnt="3"/>
      <dgm:spPr/>
    </dgm:pt>
    <dgm:pt modelId="{E17A1A8D-D51A-400B-8D78-65B6192DAA2A}" type="pres">
      <dgm:prSet presAssocID="{7402F490-8062-4501-A792-DDA9D65ADF9B}" presName="connTx" presStyleLbl="parChTrans1D4" presStyleIdx="2" presStyleCnt="3"/>
      <dgm:spPr/>
    </dgm:pt>
    <dgm:pt modelId="{1AD89B59-4F7A-44BA-9CE6-178AE788AC8A}" type="pres">
      <dgm:prSet presAssocID="{59992C7A-06E2-456B-A6FA-27BAE79812E5}" presName="root2" presStyleCnt="0"/>
      <dgm:spPr/>
    </dgm:pt>
    <dgm:pt modelId="{9090AC8E-F2D9-4582-81A3-C792F6A51931}" type="pres">
      <dgm:prSet presAssocID="{59992C7A-06E2-456B-A6FA-27BAE79812E5}" presName="LevelTwoTextNode" presStyleLbl="node4" presStyleIdx="2" presStyleCnt="3">
        <dgm:presLayoutVars>
          <dgm:chPref val="3"/>
        </dgm:presLayoutVars>
      </dgm:prSet>
      <dgm:spPr/>
    </dgm:pt>
    <dgm:pt modelId="{77C00C13-772D-4BC1-ABA4-BDBED5EEFEA1}" type="pres">
      <dgm:prSet presAssocID="{59992C7A-06E2-456B-A6FA-27BAE79812E5}" presName="level3hierChild" presStyleCnt="0"/>
      <dgm:spPr/>
    </dgm:pt>
  </dgm:ptLst>
  <dgm:cxnLst>
    <dgm:cxn modelId="{B876B607-D26D-46EB-9886-E6FFDFD99E16}" type="presOf" srcId="{7402F490-8062-4501-A792-DDA9D65ADF9B}" destId="{F82C1AE8-961E-427A-9CB1-37B9FD77432E}" srcOrd="0" destOrd="0" presId="urn:microsoft.com/office/officeart/2008/layout/HorizontalMultiLevelHierarchy"/>
    <dgm:cxn modelId="{960F2814-2CEC-4716-B283-36BD4C0A8214}" type="presOf" srcId="{4234329F-F28D-421F-9D58-5F521823623D}" destId="{CCDA344F-578E-4EB1-BBD8-32EE4D917C35}" srcOrd="0" destOrd="0" presId="urn:microsoft.com/office/officeart/2008/layout/HorizontalMultiLevelHierarchy"/>
    <dgm:cxn modelId="{82AFE315-C2AF-4530-880B-6155A90C5513}" type="presOf" srcId="{26634632-4519-4123-9CF4-B515C4D32375}" destId="{06D869C7-A8F8-478C-B399-4D83462A06D8}" srcOrd="0" destOrd="0" presId="urn:microsoft.com/office/officeart/2008/layout/HorizontalMultiLevelHierarchy"/>
    <dgm:cxn modelId="{516C4928-0528-4840-8B1E-F16FBBEF1F9A}" type="presOf" srcId="{F65C167B-3178-4470-83CE-52068702B036}" destId="{1A13DB0B-204F-4E37-B43C-A0116BE4097C}" srcOrd="0" destOrd="0" presId="urn:microsoft.com/office/officeart/2008/layout/HorizontalMultiLevelHierarchy"/>
    <dgm:cxn modelId="{FC87D328-7BBB-4C95-A2B2-24C6CC540796}" type="presOf" srcId="{09308319-CC00-41B4-A9BC-4C4AB43600D7}" destId="{192DC7DC-C716-45EA-BB06-A7A56A2ECE58}" srcOrd="1" destOrd="0" presId="urn:microsoft.com/office/officeart/2008/layout/HorizontalMultiLevelHierarchy"/>
    <dgm:cxn modelId="{D8B34429-BBAE-4A4A-894B-C73E84BA2999}" type="presOf" srcId="{FBEB84BF-E27D-4567-BA85-749CECA5EC7A}" destId="{08F70834-35FE-4865-97AC-B9B935164E10}" srcOrd="1" destOrd="0" presId="urn:microsoft.com/office/officeart/2008/layout/HorizontalMultiLevelHierarchy"/>
    <dgm:cxn modelId="{A8A74A2C-6708-4C30-90C6-B8B5BAE7F4EE}" type="presOf" srcId="{CE4E50DB-03EC-4908-B6E2-E4B0FE902691}" destId="{44B0E63B-D112-40F2-B0E1-88BA5EA8CE12}" srcOrd="0" destOrd="0" presId="urn:microsoft.com/office/officeart/2008/layout/HorizontalMultiLevelHierarchy"/>
    <dgm:cxn modelId="{7272D45F-AC43-4F68-9BA3-A413D4B43F5F}" srcId="{75A074CC-030B-472B-A65D-44E8DE65E28D}" destId="{4703D7D2-698F-497C-87A2-9AEA17104710}" srcOrd="1" destOrd="0" parTransId="{CA27B2D0-6425-4093-A3D6-B3AFBB022885}" sibTransId="{044EFB8E-68F2-4C7E-81E6-00309039F379}"/>
    <dgm:cxn modelId="{83C86C66-AE06-446D-AAEE-D67DAED544A2}" type="presOf" srcId="{0E2BC588-8199-4A16-ACE0-CABCE73F505E}" destId="{C4D3C75B-11D3-4827-B79D-D5C6D5F99CA5}" srcOrd="0" destOrd="0" presId="urn:microsoft.com/office/officeart/2008/layout/HorizontalMultiLevelHierarchy"/>
    <dgm:cxn modelId="{EC96A268-F102-4F7D-82FC-266F948AF931}" srcId="{9C879B68-6EF5-4EF1-9B79-0BC7A63F4909}" destId="{4982ECCB-6E52-4AA8-AF89-F1046752D226}" srcOrd="1" destOrd="0" parTransId="{907DF651-7D81-4DD9-A05A-DD5E2700BB27}" sibTransId="{9035C07E-E6F1-48E7-9B99-51D8812D9FB9}"/>
    <dgm:cxn modelId="{C1DF326F-D111-4B4F-BCDE-4FF12361BE82}" type="presOf" srcId="{4982ECCB-6E52-4AA8-AF89-F1046752D226}" destId="{3CF8B62B-AC92-42D0-B098-BA8BF00A71DA}" srcOrd="0" destOrd="0" presId="urn:microsoft.com/office/officeart/2008/layout/HorizontalMultiLevelHierarchy"/>
    <dgm:cxn modelId="{80A26E73-611E-4DE7-AA85-73809901393D}" type="presOf" srcId="{09308319-CC00-41B4-A9BC-4C4AB43600D7}" destId="{117DDD53-C49E-4AD0-822B-B91551920156}" srcOrd="0" destOrd="0" presId="urn:microsoft.com/office/officeart/2008/layout/HorizontalMultiLevelHierarchy"/>
    <dgm:cxn modelId="{34F8A353-9FB0-4AD1-96AD-F4FC0776C3C9}" type="presOf" srcId="{FBEB84BF-E27D-4567-BA85-749CECA5EC7A}" destId="{005B9A5B-55BF-475D-BE5C-5891608C3926}" srcOrd="0" destOrd="0" presId="urn:microsoft.com/office/officeart/2008/layout/HorizontalMultiLevelHierarchy"/>
    <dgm:cxn modelId="{D79A5B75-AD56-41D2-8190-0324EB60EA9E}" type="presOf" srcId="{CA27B2D0-6425-4093-A3D6-B3AFBB022885}" destId="{6AD29A31-4347-4998-AE4F-D958E4F29C59}" srcOrd="1" destOrd="0" presId="urn:microsoft.com/office/officeart/2008/layout/HorizontalMultiLevelHierarchy"/>
    <dgm:cxn modelId="{B8269356-5935-4C76-8291-9D62CF280627}" type="presOf" srcId="{CA27B2D0-6425-4093-A3D6-B3AFBB022885}" destId="{C3F5FBE1-42A7-4608-BA4E-E5F07A745EDB}" srcOrd="0" destOrd="0" presId="urn:microsoft.com/office/officeart/2008/layout/HorizontalMultiLevelHierarchy"/>
    <dgm:cxn modelId="{F870DF56-2082-4A93-A566-397AFEE52665}" type="presOf" srcId="{ECEB67ED-D503-42BA-A356-E831D23F9A35}" destId="{7F3B437E-F0C9-44FA-9753-50E6C127C4B7}" srcOrd="0" destOrd="0" presId="urn:microsoft.com/office/officeart/2008/layout/HorizontalMultiLevelHierarchy"/>
    <dgm:cxn modelId="{7E1DA65A-3727-4784-BBBF-227176D8F4A0}" type="presOf" srcId="{26634632-4519-4123-9CF4-B515C4D32375}" destId="{C8043421-1F2A-4DB9-BB7F-D4D08DF66C79}" srcOrd="1" destOrd="0" presId="urn:microsoft.com/office/officeart/2008/layout/HorizontalMultiLevelHierarchy"/>
    <dgm:cxn modelId="{BC6D5D7B-040C-476D-9ED5-5D227B1D1823}" srcId="{40EA82AF-3344-4F8E-B7F7-283E89B6BCA2}" destId="{9C879B68-6EF5-4EF1-9B79-0BC7A63F4909}" srcOrd="1" destOrd="0" parTransId="{09308319-CC00-41B4-A9BC-4C4AB43600D7}" sibTransId="{28365B13-25A1-4E0B-BD0D-026484C4CD4C}"/>
    <dgm:cxn modelId="{9B5D0B88-0B46-484C-A1D0-D288BBE13D45}" srcId="{40EA82AF-3344-4F8E-B7F7-283E89B6BCA2}" destId="{8B3B132F-8876-4FB3-AB34-A16BF4A74BE0}" srcOrd="0" destOrd="0" parTransId="{26634632-4519-4123-9CF4-B515C4D32375}" sibTransId="{4EDEC619-053F-42AD-ACEA-01456118E6D2}"/>
    <dgm:cxn modelId="{C5903B8C-DCF2-4C01-A804-3C079E5D2AEE}" type="presOf" srcId="{907DF651-7D81-4DD9-A05A-DD5E2700BB27}" destId="{3AB6E24C-A3FB-4E2D-8165-EBAD1A08C2E1}" srcOrd="1" destOrd="0" presId="urn:microsoft.com/office/officeart/2008/layout/HorizontalMultiLevelHierarchy"/>
    <dgm:cxn modelId="{B7270D97-6664-4404-919F-F624222C896E}" type="presOf" srcId="{907DF651-7D81-4DD9-A05A-DD5E2700BB27}" destId="{C7B9D46C-D5E6-4089-9D79-BEA01F113F9A}" srcOrd="0" destOrd="0" presId="urn:microsoft.com/office/officeart/2008/layout/HorizontalMultiLevelHierarchy"/>
    <dgm:cxn modelId="{A3482498-BF68-4E8E-B0EC-70195C60B986}" srcId="{4703D7D2-698F-497C-87A2-9AEA17104710}" destId="{CE4E50DB-03EC-4908-B6E2-E4B0FE902691}" srcOrd="0" destOrd="0" parTransId="{C0F7587E-5E1E-47DE-A644-C8B2C1E3640F}" sibTransId="{EFEDB617-3C12-4124-AEB4-34B56380C202}"/>
    <dgm:cxn modelId="{F487B9A6-21AD-4A36-BC9D-969C86FC03BF}" type="presOf" srcId="{C0F7587E-5E1E-47DE-A644-C8B2C1E3640F}" destId="{375D9518-D433-4AE2-AB7B-57F5FC17C53E}" srcOrd="1" destOrd="0" presId="urn:microsoft.com/office/officeart/2008/layout/HorizontalMultiLevelHierarchy"/>
    <dgm:cxn modelId="{214875A9-3BF6-4AB1-A9BD-CA82F78EF1D1}" type="presOf" srcId="{59992C7A-06E2-456B-A6FA-27BAE79812E5}" destId="{9090AC8E-F2D9-4582-81A3-C792F6A51931}" srcOrd="0" destOrd="0" presId="urn:microsoft.com/office/officeart/2008/layout/HorizontalMultiLevelHierarchy"/>
    <dgm:cxn modelId="{5EA2AAAA-6D22-4CB0-B2D3-B5E534334B1B}" type="presOf" srcId="{0361C2A5-6668-46E3-B07F-E73990667A36}" destId="{0928DB38-D8A3-4B08-B321-C48A95AD780E}" srcOrd="0" destOrd="0" presId="urn:microsoft.com/office/officeart/2008/layout/HorizontalMultiLevelHierarchy"/>
    <dgm:cxn modelId="{160B34AE-1CCE-4908-BFC9-883A88462BB9}" type="presOf" srcId="{0E2BC588-8199-4A16-ACE0-CABCE73F505E}" destId="{7B9166BA-3745-45FB-8B52-1DCAFCAD6F4A}" srcOrd="1" destOrd="0" presId="urn:microsoft.com/office/officeart/2008/layout/HorizontalMultiLevelHierarchy"/>
    <dgm:cxn modelId="{BA33B5C0-FBB6-47B8-83A7-998C17E6AE92}" type="presOf" srcId="{9C879B68-6EF5-4EF1-9B79-0BC7A63F4909}" destId="{74E2A668-05A1-4B84-9B9E-337FCD2E8EBB}" srcOrd="0" destOrd="0" presId="urn:microsoft.com/office/officeart/2008/layout/HorizontalMultiLevelHierarchy"/>
    <dgm:cxn modelId="{9E8094C7-9AA8-4771-B35D-D2DAAEB06CC8}" srcId="{F65C167B-3178-4470-83CE-52068702B036}" destId="{59992C7A-06E2-456B-A6FA-27BAE79812E5}" srcOrd="0" destOrd="0" parTransId="{7402F490-8062-4501-A792-DDA9D65ADF9B}" sibTransId="{A0064291-6436-4A53-8218-8E501FC02F21}"/>
    <dgm:cxn modelId="{99D931C8-75B4-4EF5-B3D7-855B13329568}" type="presOf" srcId="{4234329F-F28D-421F-9D58-5F521823623D}" destId="{709AC58E-64E7-4446-A40F-337D0454B1E8}" srcOrd="1" destOrd="0" presId="urn:microsoft.com/office/officeart/2008/layout/HorizontalMultiLevelHierarchy"/>
    <dgm:cxn modelId="{66FC58C9-ED24-4BCB-BB87-2AD883DF4FCA}" srcId="{4703D7D2-698F-497C-87A2-9AEA17104710}" destId="{F65C167B-3178-4470-83CE-52068702B036}" srcOrd="1" destOrd="0" parTransId="{0E2BC588-8199-4A16-ACE0-CABCE73F505E}" sibTransId="{B0DA32CC-886B-4BFA-A4B7-FB2B3DBC07A1}"/>
    <dgm:cxn modelId="{8F104ECD-D88C-44BE-8D8B-5F902064A796}" type="presOf" srcId="{75A074CC-030B-472B-A65D-44E8DE65E28D}" destId="{6E1B6499-2058-4292-9096-2B2E4EC77340}" srcOrd="0" destOrd="0" presId="urn:microsoft.com/office/officeart/2008/layout/HorizontalMultiLevelHierarchy"/>
    <dgm:cxn modelId="{E4C9B6D9-0FC4-4435-9191-DE7F60C17F70}" srcId="{0361C2A5-6668-46E3-B07F-E73990667A36}" destId="{75A074CC-030B-472B-A65D-44E8DE65E28D}" srcOrd="0" destOrd="0" parTransId="{0F925C32-DEA7-4CED-8A83-A2766344ACBD}" sibTransId="{A2B9F5F5-2BCA-4B3D-A931-E8DF26940577}"/>
    <dgm:cxn modelId="{02B2A0E0-5329-45FF-A41A-DF4AF6A60233}" srcId="{75A074CC-030B-472B-A65D-44E8DE65E28D}" destId="{40EA82AF-3344-4F8E-B7F7-283E89B6BCA2}" srcOrd="0" destOrd="0" parTransId="{FBEB84BF-E27D-4567-BA85-749CECA5EC7A}" sibTransId="{AFFFA4A7-2FC7-43AF-9E28-288F165DD933}"/>
    <dgm:cxn modelId="{E3FD77E3-8CBD-4BDA-95B6-81952CFFE723}" type="presOf" srcId="{4703D7D2-698F-497C-87A2-9AEA17104710}" destId="{6456FC53-0C4D-46E1-AC10-62F644E6C560}" srcOrd="0" destOrd="0" presId="urn:microsoft.com/office/officeart/2008/layout/HorizontalMultiLevelHierarchy"/>
    <dgm:cxn modelId="{6C7BB4EA-31CC-4DC2-80C9-0DC60D3987A8}" type="presOf" srcId="{C0F7587E-5E1E-47DE-A644-C8B2C1E3640F}" destId="{B7840AB5-A73E-4D30-A3D6-85C2F34ABDFD}" srcOrd="0" destOrd="0" presId="urn:microsoft.com/office/officeart/2008/layout/HorizontalMultiLevelHierarchy"/>
    <dgm:cxn modelId="{6F3DBBEF-FDFA-48FF-8412-F7071E435953}" type="presOf" srcId="{7402F490-8062-4501-A792-DDA9D65ADF9B}" destId="{E17A1A8D-D51A-400B-8D78-65B6192DAA2A}" srcOrd="1" destOrd="0" presId="urn:microsoft.com/office/officeart/2008/layout/HorizontalMultiLevelHierarchy"/>
    <dgm:cxn modelId="{4C808DF6-E448-4104-B854-E2341197A92B}" type="presOf" srcId="{8B3B132F-8876-4FB3-AB34-A16BF4A74BE0}" destId="{45815FA5-9C2B-4092-A7EA-E3D56464DEE7}" srcOrd="0" destOrd="0" presId="urn:microsoft.com/office/officeart/2008/layout/HorizontalMultiLevelHierarchy"/>
    <dgm:cxn modelId="{AD6016F9-0CDB-4A4C-9B5A-4140792B1859}" srcId="{9C879B68-6EF5-4EF1-9B79-0BC7A63F4909}" destId="{ECEB67ED-D503-42BA-A356-E831D23F9A35}" srcOrd="0" destOrd="0" parTransId="{4234329F-F28D-421F-9D58-5F521823623D}" sibTransId="{EECB9430-A338-4685-9B83-1A9F18E59758}"/>
    <dgm:cxn modelId="{933B6EFB-1C77-4DF4-BBB9-57EBC4771927}" type="presOf" srcId="{40EA82AF-3344-4F8E-B7F7-283E89B6BCA2}" destId="{3DCA2E7E-1B9D-48DF-BD0C-75BDCFE72D2C}" srcOrd="0" destOrd="0" presId="urn:microsoft.com/office/officeart/2008/layout/HorizontalMultiLevelHierarchy"/>
    <dgm:cxn modelId="{B63319DF-7D71-41B5-B4C9-89EC809B256A}" type="presParOf" srcId="{0928DB38-D8A3-4B08-B321-C48A95AD780E}" destId="{60C600D7-B2E7-4C39-9F74-AE21691BA740}" srcOrd="0" destOrd="0" presId="urn:microsoft.com/office/officeart/2008/layout/HorizontalMultiLevelHierarchy"/>
    <dgm:cxn modelId="{E11D95A6-83B9-4A9D-BFD3-BE98DA95272C}" type="presParOf" srcId="{60C600D7-B2E7-4C39-9F74-AE21691BA740}" destId="{6E1B6499-2058-4292-9096-2B2E4EC77340}" srcOrd="0" destOrd="0" presId="urn:microsoft.com/office/officeart/2008/layout/HorizontalMultiLevelHierarchy"/>
    <dgm:cxn modelId="{74840352-8423-4F56-A3E4-885F1FAD5643}" type="presParOf" srcId="{60C600D7-B2E7-4C39-9F74-AE21691BA740}" destId="{8C7703B4-8715-4D68-9069-EEE8C1694AD4}" srcOrd="1" destOrd="0" presId="urn:microsoft.com/office/officeart/2008/layout/HorizontalMultiLevelHierarchy"/>
    <dgm:cxn modelId="{430382ED-AE88-4054-B982-9DC9CCE8EC20}" type="presParOf" srcId="{8C7703B4-8715-4D68-9069-EEE8C1694AD4}" destId="{005B9A5B-55BF-475D-BE5C-5891608C3926}" srcOrd="0" destOrd="0" presId="urn:microsoft.com/office/officeart/2008/layout/HorizontalMultiLevelHierarchy"/>
    <dgm:cxn modelId="{479B2853-61E4-4467-A5D4-7F78CCFD6FC9}" type="presParOf" srcId="{005B9A5B-55BF-475D-BE5C-5891608C3926}" destId="{08F70834-35FE-4865-97AC-B9B935164E10}" srcOrd="0" destOrd="0" presId="urn:microsoft.com/office/officeart/2008/layout/HorizontalMultiLevelHierarchy"/>
    <dgm:cxn modelId="{1772DE18-F70D-46F1-B84E-E27F4451C7D6}" type="presParOf" srcId="{8C7703B4-8715-4D68-9069-EEE8C1694AD4}" destId="{00478949-A175-4EA6-B289-DF8D12F089EA}" srcOrd="1" destOrd="0" presId="urn:microsoft.com/office/officeart/2008/layout/HorizontalMultiLevelHierarchy"/>
    <dgm:cxn modelId="{2DC6B090-DDDA-426C-AE01-7B53394D2D74}" type="presParOf" srcId="{00478949-A175-4EA6-B289-DF8D12F089EA}" destId="{3DCA2E7E-1B9D-48DF-BD0C-75BDCFE72D2C}" srcOrd="0" destOrd="0" presId="urn:microsoft.com/office/officeart/2008/layout/HorizontalMultiLevelHierarchy"/>
    <dgm:cxn modelId="{9BA01650-2931-466E-B7FC-65B0F98A569A}" type="presParOf" srcId="{00478949-A175-4EA6-B289-DF8D12F089EA}" destId="{62F331D5-9456-4D5C-BFC7-04472A0219D7}" srcOrd="1" destOrd="0" presId="urn:microsoft.com/office/officeart/2008/layout/HorizontalMultiLevelHierarchy"/>
    <dgm:cxn modelId="{53A30DEF-09C7-41D2-A035-9A363A993241}" type="presParOf" srcId="{62F331D5-9456-4D5C-BFC7-04472A0219D7}" destId="{06D869C7-A8F8-478C-B399-4D83462A06D8}" srcOrd="0" destOrd="0" presId="urn:microsoft.com/office/officeart/2008/layout/HorizontalMultiLevelHierarchy"/>
    <dgm:cxn modelId="{A7670CD8-B2E0-4E41-A72B-EDAF5FC60110}" type="presParOf" srcId="{06D869C7-A8F8-478C-B399-4D83462A06D8}" destId="{C8043421-1F2A-4DB9-BB7F-D4D08DF66C79}" srcOrd="0" destOrd="0" presId="urn:microsoft.com/office/officeart/2008/layout/HorizontalMultiLevelHierarchy"/>
    <dgm:cxn modelId="{08FE7B0A-5593-429C-872A-8C85244EA042}" type="presParOf" srcId="{62F331D5-9456-4D5C-BFC7-04472A0219D7}" destId="{991690D9-A5CE-4144-8048-ABD94CAA5A8D}" srcOrd="1" destOrd="0" presId="urn:microsoft.com/office/officeart/2008/layout/HorizontalMultiLevelHierarchy"/>
    <dgm:cxn modelId="{C904BAD9-90AD-4B08-8EF3-B87428D4E358}" type="presParOf" srcId="{991690D9-A5CE-4144-8048-ABD94CAA5A8D}" destId="{45815FA5-9C2B-4092-A7EA-E3D56464DEE7}" srcOrd="0" destOrd="0" presId="urn:microsoft.com/office/officeart/2008/layout/HorizontalMultiLevelHierarchy"/>
    <dgm:cxn modelId="{3BF1857E-113B-4D59-9B76-01D0B84CD293}" type="presParOf" srcId="{991690D9-A5CE-4144-8048-ABD94CAA5A8D}" destId="{12DB59F5-19E2-4B78-AD40-D8F2509522AC}" srcOrd="1" destOrd="0" presId="urn:microsoft.com/office/officeart/2008/layout/HorizontalMultiLevelHierarchy"/>
    <dgm:cxn modelId="{EFD81693-FE61-4660-82C8-9080603BDE9A}" type="presParOf" srcId="{62F331D5-9456-4D5C-BFC7-04472A0219D7}" destId="{117DDD53-C49E-4AD0-822B-B91551920156}" srcOrd="2" destOrd="0" presId="urn:microsoft.com/office/officeart/2008/layout/HorizontalMultiLevelHierarchy"/>
    <dgm:cxn modelId="{9AB5B426-885F-410B-B1FE-5AC630E37FC0}" type="presParOf" srcId="{117DDD53-C49E-4AD0-822B-B91551920156}" destId="{192DC7DC-C716-45EA-BB06-A7A56A2ECE58}" srcOrd="0" destOrd="0" presId="urn:microsoft.com/office/officeart/2008/layout/HorizontalMultiLevelHierarchy"/>
    <dgm:cxn modelId="{86034E31-D0E7-4775-A1AD-43BB88B4EDB5}" type="presParOf" srcId="{62F331D5-9456-4D5C-BFC7-04472A0219D7}" destId="{AECD9EF8-DB25-46A2-8AAD-71031F0D4E87}" srcOrd="3" destOrd="0" presId="urn:microsoft.com/office/officeart/2008/layout/HorizontalMultiLevelHierarchy"/>
    <dgm:cxn modelId="{65D2E0D0-1AE8-4887-BF00-A7529983448E}" type="presParOf" srcId="{AECD9EF8-DB25-46A2-8AAD-71031F0D4E87}" destId="{74E2A668-05A1-4B84-9B9E-337FCD2E8EBB}" srcOrd="0" destOrd="0" presId="urn:microsoft.com/office/officeart/2008/layout/HorizontalMultiLevelHierarchy"/>
    <dgm:cxn modelId="{BEFB0240-3E3E-4A7D-980B-3FC38B18A2F6}" type="presParOf" srcId="{AECD9EF8-DB25-46A2-8AAD-71031F0D4E87}" destId="{84E18C1E-5502-44B4-8B32-9951E7EF716E}" srcOrd="1" destOrd="0" presId="urn:microsoft.com/office/officeart/2008/layout/HorizontalMultiLevelHierarchy"/>
    <dgm:cxn modelId="{A4FEE082-8F21-46F2-A2E0-1AD464D38504}" type="presParOf" srcId="{84E18C1E-5502-44B4-8B32-9951E7EF716E}" destId="{CCDA344F-578E-4EB1-BBD8-32EE4D917C35}" srcOrd="0" destOrd="0" presId="urn:microsoft.com/office/officeart/2008/layout/HorizontalMultiLevelHierarchy"/>
    <dgm:cxn modelId="{48AFE3E3-CD45-444A-80CA-2CF7EC1E6E09}" type="presParOf" srcId="{CCDA344F-578E-4EB1-BBD8-32EE4D917C35}" destId="{709AC58E-64E7-4446-A40F-337D0454B1E8}" srcOrd="0" destOrd="0" presId="urn:microsoft.com/office/officeart/2008/layout/HorizontalMultiLevelHierarchy"/>
    <dgm:cxn modelId="{D0439F24-7748-42CC-9782-A76D1167C9CC}" type="presParOf" srcId="{84E18C1E-5502-44B4-8B32-9951E7EF716E}" destId="{F4BA4A2D-9B4F-4181-8A8B-D05338F09248}" srcOrd="1" destOrd="0" presId="urn:microsoft.com/office/officeart/2008/layout/HorizontalMultiLevelHierarchy"/>
    <dgm:cxn modelId="{6E1BEFA8-12A0-4AAE-BADC-1DC58A8EA8AE}" type="presParOf" srcId="{F4BA4A2D-9B4F-4181-8A8B-D05338F09248}" destId="{7F3B437E-F0C9-44FA-9753-50E6C127C4B7}" srcOrd="0" destOrd="0" presId="urn:microsoft.com/office/officeart/2008/layout/HorizontalMultiLevelHierarchy"/>
    <dgm:cxn modelId="{57419D6E-0BF0-4464-BB48-9779FFCFD898}" type="presParOf" srcId="{F4BA4A2D-9B4F-4181-8A8B-D05338F09248}" destId="{57C59911-3799-459C-9466-A19CCA1A4931}" srcOrd="1" destOrd="0" presId="urn:microsoft.com/office/officeart/2008/layout/HorizontalMultiLevelHierarchy"/>
    <dgm:cxn modelId="{3669D0C3-EE16-41C2-96D1-2288D870864C}" type="presParOf" srcId="{84E18C1E-5502-44B4-8B32-9951E7EF716E}" destId="{C7B9D46C-D5E6-4089-9D79-BEA01F113F9A}" srcOrd="2" destOrd="0" presId="urn:microsoft.com/office/officeart/2008/layout/HorizontalMultiLevelHierarchy"/>
    <dgm:cxn modelId="{8FC8FF6A-80FE-4B27-95BD-9B5CE3B4B593}" type="presParOf" srcId="{C7B9D46C-D5E6-4089-9D79-BEA01F113F9A}" destId="{3AB6E24C-A3FB-4E2D-8165-EBAD1A08C2E1}" srcOrd="0" destOrd="0" presId="urn:microsoft.com/office/officeart/2008/layout/HorizontalMultiLevelHierarchy"/>
    <dgm:cxn modelId="{4E1089E3-277B-42F2-AD4F-6D7124775065}" type="presParOf" srcId="{84E18C1E-5502-44B4-8B32-9951E7EF716E}" destId="{EE481A59-8114-40AC-B272-B526633E1725}" srcOrd="3" destOrd="0" presId="urn:microsoft.com/office/officeart/2008/layout/HorizontalMultiLevelHierarchy"/>
    <dgm:cxn modelId="{CBBE1F78-C70E-47F8-ABAE-D8274F2A8D38}" type="presParOf" srcId="{EE481A59-8114-40AC-B272-B526633E1725}" destId="{3CF8B62B-AC92-42D0-B098-BA8BF00A71DA}" srcOrd="0" destOrd="0" presId="urn:microsoft.com/office/officeart/2008/layout/HorizontalMultiLevelHierarchy"/>
    <dgm:cxn modelId="{E9A04259-F7BC-48B3-88DC-3CC99CE027BB}" type="presParOf" srcId="{EE481A59-8114-40AC-B272-B526633E1725}" destId="{369AF1E0-10E0-49B7-B82E-800D09C07B60}" srcOrd="1" destOrd="0" presId="urn:microsoft.com/office/officeart/2008/layout/HorizontalMultiLevelHierarchy"/>
    <dgm:cxn modelId="{9B887CD6-0BFC-455B-B662-CCC890569A8C}" type="presParOf" srcId="{8C7703B4-8715-4D68-9069-EEE8C1694AD4}" destId="{C3F5FBE1-42A7-4608-BA4E-E5F07A745EDB}" srcOrd="2" destOrd="0" presId="urn:microsoft.com/office/officeart/2008/layout/HorizontalMultiLevelHierarchy"/>
    <dgm:cxn modelId="{2E0521D8-B19B-477A-9FDD-4127D7978C87}" type="presParOf" srcId="{C3F5FBE1-42A7-4608-BA4E-E5F07A745EDB}" destId="{6AD29A31-4347-4998-AE4F-D958E4F29C59}" srcOrd="0" destOrd="0" presId="urn:microsoft.com/office/officeart/2008/layout/HorizontalMultiLevelHierarchy"/>
    <dgm:cxn modelId="{E57A8F0E-F92A-4242-9FE1-1548B377DA10}" type="presParOf" srcId="{8C7703B4-8715-4D68-9069-EEE8C1694AD4}" destId="{D9C0EB6C-E75C-48F4-92ED-EC93C1D2184D}" srcOrd="3" destOrd="0" presId="urn:microsoft.com/office/officeart/2008/layout/HorizontalMultiLevelHierarchy"/>
    <dgm:cxn modelId="{265B552D-9C0C-4BF2-857A-215ABD445920}" type="presParOf" srcId="{D9C0EB6C-E75C-48F4-92ED-EC93C1D2184D}" destId="{6456FC53-0C4D-46E1-AC10-62F644E6C560}" srcOrd="0" destOrd="0" presId="urn:microsoft.com/office/officeart/2008/layout/HorizontalMultiLevelHierarchy"/>
    <dgm:cxn modelId="{3DFB6A30-73DA-40BC-855D-429B05C69BC1}" type="presParOf" srcId="{D9C0EB6C-E75C-48F4-92ED-EC93C1D2184D}" destId="{B63562FE-13C4-432E-9E0A-5AF301B65727}" srcOrd="1" destOrd="0" presId="urn:microsoft.com/office/officeart/2008/layout/HorizontalMultiLevelHierarchy"/>
    <dgm:cxn modelId="{1F9A9D45-E7F8-46A0-8A09-053A657385BE}" type="presParOf" srcId="{B63562FE-13C4-432E-9E0A-5AF301B65727}" destId="{B7840AB5-A73E-4D30-A3D6-85C2F34ABDFD}" srcOrd="0" destOrd="0" presId="urn:microsoft.com/office/officeart/2008/layout/HorizontalMultiLevelHierarchy"/>
    <dgm:cxn modelId="{70563358-25CD-4D71-8867-76A7D0FA97B9}" type="presParOf" srcId="{B7840AB5-A73E-4D30-A3D6-85C2F34ABDFD}" destId="{375D9518-D433-4AE2-AB7B-57F5FC17C53E}" srcOrd="0" destOrd="0" presId="urn:microsoft.com/office/officeart/2008/layout/HorizontalMultiLevelHierarchy"/>
    <dgm:cxn modelId="{423D8C81-65AE-4C8D-B446-3EAEA2868EC8}" type="presParOf" srcId="{B63562FE-13C4-432E-9E0A-5AF301B65727}" destId="{047BC921-CAE5-4FAC-ABFD-233284FB0D28}" srcOrd="1" destOrd="0" presId="urn:microsoft.com/office/officeart/2008/layout/HorizontalMultiLevelHierarchy"/>
    <dgm:cxn modelId="{3C0AE945-ACCB-4373-AF1B-575B687A26BF}" type="presParOf" srcId="{047BC921-CAE5-4FAC-ABFD-233284FB0D28}" destId="{44B0E63B-D112-40F2-B0E1-88BA5EA8CE12}" srcOrd="0" destOrd="0" presId="urn:microsoft.com/office/officeart/2008/layout/HorizontalMultiLevelHierarchy"/>
    <dgm:cxn modelId="{E5E5A72A-9182-461E-899D-CCABA1224642}" type="presParOf" srcId="{047BC921-CAE5-4FAC-ABFD-233284FB0D28}" destId="{FEAC5052-C761-4D65-ACBF-1FB0F909AA0F}" srcOrd="1" destOrd="0" presId="urn:microsoft.com/office/officeart/2008/layout/HorizontalMultiLevelHierarchy"/>
    <dgm:cxn modelId="{8960A346-B483-4343-A2DF-E9C166E98DA3}" type="presParOf" srcId="{B63562FE-13C4-432E-9E0A-5AF301B65727}" destId="{C4D3C75B-11D3-4827-B79D-D5C6D5F99CA5}" srcOrd="2" destOrd="0" presId="urn:microsoft.com/office/officeart/2008/layout/HorizontalMultiLevelHierarchy"/>
    <dgm:cxn modelId="{B3169D2B-55B1-4C1B-9536-99C77EB4F108}" type="presParOf" srcId="{C4D3C75B-11D3-4827-B79D-D5C6D5F99CA5}" destId="{7B9166BA-3745-45FB-8B52-1DCAFCAD6F4A}" srcOrd="0" destOrd="0" presId="urn:microsoft.com/office/officeart/2008/layout/HorizontalMultiLevelHierarchy"/>
    <dgm:cxn modelId="{F341A475-973A-487C-B378-5378CF611AA6}" type="presParOf" srcId="{B63562FE-13C4-432E-9E0A-5AF301B65727}" destId="{0363A191-D12C-49BB-BC36-B9D9DF4A4327}" srcOrd="3" destOrd="0" presId="urn:microsoft.com/office/officeart/2008/layout/HorizontalMultiLevelHierarchy"/>
    <dgm:cxn modelId="{A5B184E1-9E71-44BC-964C-F4FDCBF3F7BC}" type="presParOf" srcId="{0363A191-D12C-49BB-BC36-B9D9DF4A4327}" destId="{1A13DB0B-204F-4E37-B43C-A0116BE4097C}" srcOrd="0" destOrd="0" presId="urn:microsoft.com/office/officeart/2008/layout/HorizontalMultiLevelHierarchy"/>
    <dgm:cxn modelId="{7D65B80E-72C9-463B-A86F-4168741271C7}" type="presParOf" srcId="{0363A191-D12C-49BB-BC36-B9D9DF4A4327}" destId="{8CB78038-7FAC-4C32-9115-2CDBEB5021C0}" srcOrd="1" destOrd="0" presId="urn:microsoft.com/office/officeart/2008/layout/HorizontalMultiLevelHierarchy"/>
    <dgm:cxn modelId="{958023DF-15B0-4B67-A5AB-BD7780CA3966}" type="presParOf" srcId="{8CB78038-7FAC-4C32-9115-2CDBEB5021C0}" destId="{F82C1AE8-961E-427A-9CB1-37B9FD77432E}" srcOrd="0" destOrd="0" presId="urn:microsoft.com/office/officeart/2008/layout/HorizontalMultiLevelHierarchy"/>
    <dgm:cxn modelId="{0C3D46B8-3470-4475-AD6C-7428D37E842D}" type="presParOf" srcId="{F82C1AE8-961E-427A-9CB1-37B9FD77432E}" destId="{E17A1A8D-D51A-400B-8D78-65B6192DAA2A}" srcOrd="0" destOrd="0" presId="urn:microsoft.com/office/officeart/2008/layout/HorizontalMultiLevelHierarchy"/>
    <dgm:cxn modelId="{5927B167-7190-49FE-99BA-FDF39589F099}" type="presParOf" srcId="{8CB78038-7FAC-4C32-9115-2CDBEB5021C0}" destId="{1AD89B59-4F7A-44BA-9CE6-178AE788AC8A}" srcOrd="1" destOrd="0" presId="urn:microsoft.com/office/officeart/2008/layout/HorizontalMultiLevelHierarchy"/>
    <dgm:cxn modelId="{E968AEF6-737E-42ED-9849-3B646598386B}" type="presParOf" srcId="{1AD89B59-4F7A-44BA-9CE6-178AE788AC8A}" destId="{9090AC8E-F2D9-4582-81A3-C792F6A51931}" srcOrd="0" destOrd="0" presId="urn:microsoft.com/office/officeart/2008/layout/HorizontalMultiLevelHierarchy"/>
    <dgm:cxn modelId="{7E45F86C-A356-446A-869B-3A15FF507D91}" type="presParOf" srcId="{1AD89B59-4F7A-44BA-9CE6-178AE788AC8A}" destId="{77C00C13-772D-4BC1-ABA4-BDBED5EEFEA1}" srcOrd="1" destOrd="0" presId="urn:microsoft.com/office/officeart/2008/layout/HorizontalMultiLevelHierarchy"/>
  </dgm:cxnLst>
  <dgm:bg/>
  <dgm:whole>
    <a:ln w="3175"/>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ACCC15-71D4-4324-8928-3C13B5AB65AF}"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n-ID"/>
        </a:p>
      </dgm:t>
    </dgm:pt>
    <dgm:pt modelId="{8FA199A4-106E-4498-A1AF-8CAA466046A5}">
      <dgm:prSet phldrT="[Text]" custT="1">
        <dgm:style>
          <a:lnRef idx="1">
            <a:schemeClr val="accent6"/>
          </a:lnRef>
          <a:fillRef idx="2">
            <a:schemeClr val="accent6"/>
          </a:fillRef>
          <a:effectRef idx="1">
            <a:schemeClr val="accent6"/>
          </a:effectRef>
          <a:fontRef idx="minor">
            <a:schemeClr val="dk1"/>
          </a:fontRef>
        </dgm:style>
      </dgm:prSet>
      <dgm:spPr>
        <a:xfrm>
          <a:off x="1299192" y="809592"/>
          <a:ext cx="1242094" cy="856044"/>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Deep Learning Model</a:t>
          </a:r>
        </a:p>
      </dgm:t>
    </dgm:pt>
    <dgm:pt modelId="{EF91D4E9-0625-404F-A7E5-1D89305E80F8}" type="parTrans" cxnId="{787F1140-6A83-48A5-A28C-DFA66EFF4D0B}">
      <dgm:prSet/>
      <dgm:spPr/>
      <dgm:t>
        <a:bodyPr/>
        <a:lstStyle/>
        <a:p>
          <a:pPr algn="ctr"/>
          <a:endParaRPr lang="en-ID"/>
        </a:p>
      </dgm:t>
    </dgm:pt>
    <dgm:pt modelId="{5F2AF646-4940-48EC-8C42-195B3FA1C4D9}" type="sibTrans" cxnId="{787F1140-6A83-48A5-A28C-DFA66EFF4D0B}">
      <dgm:prSet/>
      <dgm:spPr/>
      <dgm:t>
        <a:bodyPr/>
        <a:lstStyle/>
        <a:p>
          <a:pPr algn="ctr"/>
          <a:endParaRPr lang="en-ID"/>
        </a:p>
      </dgm:t>
    </dgm:pt>
    <dgm:pt modelId="{CF30D223-20C7-438D-A280-7D95B862D389}">
      <dgm:prSet phldrT="[Text]" custT="1">
        <dgm:style>
          <a:lnRef idx="1">
            <a:schemeClr val="accent4"/>
          </a:lnRef>
          <a:fillRef idx="2">
            <a:schemeClr val="accent4"/>
          </a:fillRef>
          <a:effectRef idx="1">
            <a:schemeClr val="accent4"/>
          </a:effectRef>
          <a:fontRef idx="minor">
            <a:schemeClr val="dk1"/>
          </a:fontRef>
        </dgm:style>
      </dgm:prSet>
      <dgm:spPr>
        <a:xfrm>
          <a:off x="1485506" y="899"/>
          <a:ext cx="869466" cy="599231"/>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Load data</a:t>
          </a:r>
        </a:p>
      </dgm:t>
    </dgm:pt>
    <dgm:pt modelId="{FC2D0B2A-C851-4E61-8A23-FBC403DB4975}" type="parTrans" cxnId="{A2E5F2C9-D614-486A-B98C-E97427FD4081}">
      <dgm:prSet/>
      <dgm:spPr/>
      <dgm:t>
        <a:bodyPr/>
        <a:lstStyle/>
        <a:p>
          <a:pPr algn="ctr"/>
          <a:endParaRPr lang="en-ID"/>
        </a:p>
      </dgm:t>
    </dgm:pt>
    <dgm:pt modelId="{CBD789B4-9FFC-4B7C-A48A-09CC6AD20610}" type="sibTrans" cxnId="{A2E5F2C9-D614-486A-B98C-E97427FD4081}">
      <dgm:prSet/>
      <dgm:spPr>
        <a:xfrm>
          <a:off x="1207457" y="246107"/>
          <a:ext cx="1917344" cy="1917344"/>
        </a:xfrm>
        <a:prstGeom prst="blockArc">
          <a:avLst>
            <a:gd name="adj1" fmla="val 15287268"/>
            <a:gd name="adj2" fmla="val 19910466"/>
            <a:gd name="adj3" fmla="val 4500"/>
          </a:avLst>
        </a:prstGeom>
        <a:solidFill>
          <a:srgbClr val="ED7D31">
            <a:hueOff val="0"/>
            <a:satOff val="0"/>
            <a:lumOff val="0"/>
            <a:alphaOff val="0"/>
          </a:srgbClr>
        </a:solidFill>
        <a:ln>
          <a:noFill/>
        </a:ln>
        <a:effectLst/>
      </dgm:spPr>
      <dgm:t>
        <a:bodyPr/>
        <a:lstStyle/>
        <a:p>
          <a:pPr algn="ctr"/>
          <a:endParaRPr lang="en-ID"/>
        </a:p>
      </dgm:t>
    </dgm:pt>
    <dgm:pt modelId="{F81A1C91-C7F1-4A98-97ED-C9701AD35B27}">
      <dgm:prSet phldrT="[Text]" custT="1">
        <dgm:style>
          <a:lnRef idx="1">
            <a:schemeClr val="accent3"/>
          </a:lnRef>
          <a:fillRef idx="2">
            <a:schemeClr val="accent3"/>
          </a:fillRef>
          <a:effectRef idx="1">
            <a:schemeClr val="accent3"/>
          </a:effectRef>
          <a:fontRef idx="minor">
            <a:schemeClr val="dk1"/>
          </a:fontRef>
        </dgm:style>
      </dgm:prSet>
      <dgm:spPr>
        <a:xfrm>
          <a:off x="2557583" y="462929"/>
          <a:ext cx="869466" cy="599231"/>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Preprocess data </a:t>
          </a:r>
        </a:p>
      </dgm:t>
    </dgm:pt>
    <dgm:pt modelId="{686C0342-4FFF-4509-9660-7D6F8067A015}" type="parTrans" cxnId="{7E30BBFF-33FD-4C93-ABF9-4BE9CD03922C}">
      <dgm:prSet/>
      <dgm:spPr/>
      <dgm:t>
        <a:bodyPr/>
        <a:lstStyle/>
        <a:p>
          <a:pPr algn="ctr"/>
          <a:endParaRPr lang="en-ID"/>
        </a:p>
      </dgm:t>
    </dgm:pt>
    <dgm:pt modelId="{8822B40B-2275-4721-9A52-1004CB059284}" type="sibTrans" cxnId="{7E30BBFF-33FD-4C93-ABF9-4BE9CD03922C}">
      <dgm:prSet/>
      <dgm:spPr>
        <a:xfrm>
          <a:off x="1225155" y="277688"/>
          <a:ext cx="1917344" cy="1917344"/>
        </a:xfrm>
        <a:prstGeom prst="blockArc">
          <a:avLst>
            <a:gd name="adj1" fmla="val 19777651"/>
            <a:gd name="adj2" fmla="val 1945203"/>
            <a:gd name="adj3" fmla="val 4500"/>
          </a:avLst>
        </a:prstGeom>
        <a:solidFill>
          <a:srgbClr val="A5A5A5">
            <a:hueOff val="0"/>
            <a:satOff val="0"/>
            <a:lumOff val="0"/>
            <a:alphaOff val="0"/>
          </a:srgbClr>
        </a:solidFill>
        <a:ln>
          <a:noFill/>
        </a:ln>
        <a:effectLst/>
      </dgm:spPr>
      <dgm:t>
        <a:bodyPr/>
        <a:lstStyle/>
        <a:p>
          <a:pPr algn="ctr"/>
          <a:endParaRPr lang="en-ID"/>
        </a:p>
      </dgm:t>
    </dgm:pt>
    <dgm:pt modelId="{B285DC7B-7FFB-454C-B172-12EFF91B2A4F}">
      <dgm:prSet phldrT="[Text]" custT="1">
        <dgm:style>
          <a:lnRef idx="1">
            <a:schemeClr val="accent2"/>
          </a:lnRef>
          <a:fillRef idx="2">
            <a:schemeClr val="accent2"/>
          </a:fillRef>
          <a:effectRef idx="1">
            <a:schemeClr val="accent2"/>
          </a:effectRef>
          <a:fontRef idx="minor">
            <a:schemeClr val="dk1"/>
          </a:fontRef>
        </dgm:style>
      </dgm:prSet>
      <dgm:spPr>
        <a:xfrm>
          <a:off x="2540138" y="1439145"/>
          <a:ext cx="869466" cy="599231"/>
        </a:xfrm>
        <a:prstGeom prst="ellipse">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Convert document </a:t>
          </a:r>
        </a:p>
      </dgm:t>
    </dgm:pt>
    <dgm:pt modelId="{F7FFD3CF-0A71-4941-BB02-452BC92B748D}" type="parTrans" cxnId="{2E6F9327-52BF-4138-B14A-F928E56D5F73}">
      <dgm:prSet/>
      <dgm:spPr/>
      <dgm:t>
        <a:bodyPr/>
        <a:lstStyle/>
        <a:p>
          <a:pPr algn="ctr"/>
          <a:endParaRPr lang="en-ID"/>
        </a:p>
      </dgm:t>
    </dgm:pt>
    <dgm:pt modelId="{83425E4E-62C1-4403-906C-8739512556B7}" type="sibTrans" cxnId="{2E6F9327-52BF-4138-B14A-F928E56D5F73}">
      <dgm:prSet/>
      <dgm:spPr>
        <a:xfrm>
          <a:off x="1204907" y="311088"/>
          <a:ext cx="1917344" cy="1917344"/>
        </a:xfrm>
        <a:prstGeom prst="blockArc">
          <a:avLst>
            <a:gd name="adj1" fmla="val 1801908"/>
            <a:gd name="adj2" fmla="val 6303040"/>
            <a:gd name="adj3" fmla="val 4500"/>
          </a:avLst>
        </a:prstGeom>
        <a:solidFill>
          <a:srgbClr val="FFC000">
            <a:hueOff val="0"/>
            <a:satOff val="0"/>
            <a:lumOff val="0"/>
            <a:alphaOff val="0"/>
          </a:srgbClr>
        </a:solidFill>
        <a:ln>
          <a:noFill/>
        </a:ln>
        <a:effectLst/>
      </dgm:spPr>
      <dgm:t>
        <a:bodyPr/>
        <a:lstStyle/>
        <a:p>
          <a:pPr algn="ctr"/>
          <a:endParaRPr lang="en-ID"/>
        </a:p>
      </dgm:t>
    </dgm:pt>
    <dgm:pt modelId="{8026B0D4-8844-4DDB-BE96-A1D4595EB34F}">
      <dgm:prSet phldrT="[Text]" custT="1">
        <dgm:style>
          <a:lnRef idx="1">
            <a:schemeClr val="accent1"/>
          </a:lnRef>
          <a:fillRef idx="2">
            <a:schemeClr val="accent1"/>
          </a:fillRef>
          <a:effectRef idx="1">
            <a:schemeClr val="accent1"/>
          </a:effectRef>
          <a:fontRef idx="minor">
            <a:schemeClr val="dk1"/>
          </a:fontRef>
        </dgm:style>
      </dgm:prSet>
      <dgm:spPr>
        <a:xfrm>
          <a:off x="1485506" y="1875099"/>
          <a:ext cx="869466" cy="599231"/>
        </a:xfrm>
        <a:prstGeom prst="ellipse">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Create and train LSTM netrowork</a:t>
          </a:r>
        </a:p>
      </dgm:t>
    </dgm:pt>
    <dgm:pt modelId="{7523E1FF-2BDE-44CA-A61D-A814E5B6C0A1}" type="parTrans" cxnId="{048BF4C3-8A28-4683-B4E7-C54EB0B1BA2E}">
      <dgm:prSet/>
      <dgm:spPr/>
      <dgm:t>
        <a:bodyPr/>
        <a:lstStyle/>
        <a:p>
          <a:pPr algn="ctr"/>
          <a:endParaRPr lang="en-ID"/>
        </a:p>
      </dgm:t>
    </dgm:pt>
    <dgm:pt modelId="{82CEFDBB-133B-496B-9EDD-26433BF78EFC}" type="sibTrans" cxnId="{048BF4C3-8A28-4683-B4E7-C54EB0B1BA2E}">
      <dgm:prSet/>
      <dgm:spPr>
        <a:xfrm>
          <a:off x="728981" y="308265"/>
          <a:ext cx="1917344" cy="1917344"/>
        </a:xfrm>
        <a:prstGeom prst="blockArc">
          <a:avLst>
            <a:gd name="adj1" fmla="val 4537748"/>
            <a:gd name="adj2" fmla="val 9013733"/>
            <a:gd name="adj3" fmla="val 4500"/>
          </a:avLst>
        </a:prstGeom>
        <a:solidFill>
          <a:srgbClr val="5B9BD5">
            <a:hueOff val="0"/>
            <a:satOff val="0"/>
            <a:lumOff val="0"/>
            <a:alphaOff val="0"/>
          </a:srgbClr>
        </a:solidFill>
        <a:ln>
          <a:noFill/>
        </a:ln>
        <a:effectLst/>
      </dgm:spPr>
      <dgm:t>
        <a:bodyPr/>
        <a:lstStyle/>
        <a:p>
          <a:pPr algn="ctr"/>
          <a:endParaRPr lang="en-ID"/>
        </a:p>
      </dgm:t>
    </dgm:pt>
    <dgm:pt modelId="{4BBB1C6A-B663-4BA6-AA59-46DCB7768363}">
      <dgm:prSet phldrT="[Text]" custT="1">
        <dgm:style>
          <a:lnRef idx="1">
            <a:schemeClr val="dk1"/>
          </a:lnRef>
          <a:fillRef idx="2">
            <a:schemeClr val="dk1"/>
          </a:fillRef>
          <a:effectRef idx="1">
            <a:schemeClr val="dk1"/>
          </a:effectRef>
          <a:fontRef idx="minor">
            <a:schemeClr val="dk1"/>
          </a:fontRef>
        </dgm:style>
      </dgm:prSet>
      <dgm:spPr>
        <a:xfrm>
          <a:off x="439503" y="1432626"/>
          <a:ext cx="869466" cy="59923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Specify training options</a:t>
          </a:r>
        </a:p>
      </dgm:t>
    </dgm:pt>
    <dgm:pt modelId="{375AB851-49FE-479C-92D9-523DA2E60398}" type="parTrans" cxnId="{B50C12F3-2030-4F42-ADB8-ADF8D537CC56}">
      <dgm:prSet/>
      <dgm:spPr/>
      <dgm:t>
        <a:bodyPr/>
        <a:lstStyle/>
        <a:p>
          <a:endParaRPr lang="en-ID"/>
        </a:p>
      </dgm:t>
    </dgm:pt>
    <dgm:pt modelId="{E089F1FC-39F6-467E-8845-9EB98CA21324}" type="sibTrans" cxnId="{B50C12F3-2030-4F42-ADB8-ADF8D537CC56}">
      <dgm:prSet/>
      <dgm:spPr>
        <a:xfrm>
          <a:off x="703040" y="265595"/>
          <a:ext cx="1917344" cy="1917344"/>
        </a:xfrm>
        <a:prstGeom prst="blockArc">
          <a:avLst>
            <a:gd name="adj1" fmla="val 8830518"/>
            <a:gd name="adj2" fmla="val 12571155"/>
            <a:gd name="adj3" fmla="val 4500"/>
          </a:avLst>
        </a:prstGeom>
        <a:solidFill>
          <a:srgbClr val="70AD47">
            <a:hueOff val="0"/>
            <a:satOff val="0"/>
            <a:lumOff val="0"/>
            <a:alphaOff val="0"/>
          </a:srgbClr>
        </a:solidFill>
        <a:ln>
          <a:noFill/>
        </a:ln>
        <a:effectLst/>
      </dgm:spPr>
      <dgm:t>
        <a:bodyPr/>
        <a:lstStyle/>
        <a:p>
          <a:endParaRPr lang="en-ID"/>
        </a:p>
      </dgm:t>
    </dgm:pt>
    <dgm:pt modelId="{FD4D0110-5493-4835-97E0-E5E36CDAD118}">
      <dgm:prSet phldrT="[Text]" custT="1">
        <dgm:style>
          <a:lnRef idx="1">
            <a:schemeClr val="accent5"/>
          </a:lnRef>
          <a:fillRef idx="2">
            <a:schemeClr val="accent5"/>
          </a:fillRef>
          <a:effectRef idx="1">
            <a:schemeClr val="accent5"/>
          </a:effectRef>
          <a:fontRef idx="minor">
            <a:schemeClr val="dk1"/>
          </a:fontRef>
        </dgm:style>
      </dgm:prSet>
      <dgm:spPr>
        <a:xfrm>
          <a:off x="411524" y="462927"/>
          <a:ext cx="869466" cy="599231"/>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dgm:spPr>
      <dgm:t>
        <a:bodyPr/>
        <a:lstStyle/>
        <a:p>
          <a:pPr algn="ctr">
            <a:buNone/>
          </a:pPr>
          <a:r>
            <a:rPr lang="en-ID" sz="900">
              <a:solidFill>
                <a:sysClr val="windowText" lastClr="000000"/>
              </a:solidFill>
              <a:latin typeface="Times New Roman" panose="02020603050405020304" pitchFamily="18" charset="0"/>
              <a:ea typeface="+mn-ea"/>
              <a:cs typeface="Times New Roman" panose="02020603050405020304" pitchFamily="18" charset="0"/>
            </a:rPr>
            <a:t>Predict using new data</a:t>
          </a:r>
        </a:p>
      </dgm:t>
    </dgm:pt>
    <dgm:pt modelId="{916B6BA9-AA52-4474-9479-05AFDA272C07}" type="parTrans" cxnId="{D0E6413C-8C77-43C9-9AB5-9A5D6327D452}">
      <dgm:prSet/>
      <dgm:spPr/>
      <dgm:t>
        <a:bodyPr/>
        <a:lstStyle/>
        <a:p>
          <a:endParaRPr lang="en-ID"/>
        </a:p>
      </dgm:t>
    </dgm:pt>
    <dgm:pt modelId="{73519DB7-791F-4A1E-9F03-0F2DC6EC5A9C}" type="sibTrans" cxnId="{D0E6413C-8C77-43C9-9AB5-9A5D6327D452}">
      <dgm:prSet/>
      <dgm:spPr>
        <a:xfrm>
          <a:off x="714014" y="245653"/>
          <a:ext cx="1917344" cy="1917344"/>
        </a:xfrm>
        <a:prstGeom prst="blockArc">
          <a:avLst>
            <a:gd name="adj1" fmla="val 12487651"/>
            <a:gd name="adj2" fmla="val 17119058"/>
            <a:gd name="adj3" fmla="val 4500"/>
          </a:avLst>
        </a:prstGeom>
        <a:solidFill>
          <a:srgbClr val="ED7D31">
            <a:hueOff val="0"/>
            <a:satOff val="0"/>
            <a:lumOff val="0"/>
            <a:alphaOff val="0"/>
          </a:srgbClr>
        </a:solidFill>
        <a:ln>
          <a:noFill/>
        </a:ln>
        <a:effectLst/>
      </dgm:spPr>
      <dgm:t>
        <a:bodyPr/>
        <a:lstStyle/>
        <a:p>
          <a:endParaRPr lang="en-ID"/>
        </a:p>
      </dgm:t>
    </dgm:pt>
    <dgm:pt modelId="{6FF3C1BA-AD89-4662-B0B9-12448EF81F04}" type="pres">
      <dgm:prSet presAssocID="{18ACCC15-71D4-4324-8928-3C13B5AB65AF}" presName="Name0" presStyleCnt="0">
        <dgm:presLayoutVars>
          <dgm:chMax val="1"/>
          <dgm:dir/>
          <dgm:animLvl val="ctr"/>
          <dgm:resizeHandles val="exact"/>
        </dgm:presLayoutVars>
      </dgm:prSet>
      <dgm:spPr/>
    </dgm:pt>
    <dgm:pt modelId="{76FEBD2C-2828-4153-ADD9-28948D8125C6}" type="pres">
      <dgm:prSet presAssocID="{8FA199A4-106E-4498-A1AF-8CAA466046A5}" presName="centerShape" presStyleLbl="node0" presStyleIdx="0" presStyleCnt="1" custScaleX="176799"/>
      <dgm:spPr/>
    </dgm:pt>
    <dgm:pt modelId="{D38B9166-70A9-4800-9ADE-93D8817E04D6}" type="pres">
      <dgm:prSet presAssocID="{CF30D223-20C7-438D-A280-7D95B862D389}" presName="node" presStyleLbl="node1" presStyleIdx="0" presStyleCnt="6" custScaleX="176798">
        <dgm:presLayoutVars>
          <dgm:bulletEnabled val="1"/>
        </dgm:presLayoutVars>
      </dgm:prSet>
      <dgm:spPr/>
    </dgm:pt>
    <dgm:pt modelId="{52CA24AB-8B07-4999-A6E1-FB1AD32CD44B}" type="pres">
      <dgm:prSet presAssocID="{CF30D223-20C7-438D-A280-7D95B862D389}" presName="dummy" presStyleCnt="0"/>
      <dgm:spPr/>
    </dgm:pt>
    <dgm:pt modelId="{7492983C-D81A-4F91-AD93-F6F0504D81FA}" type="pres">
      <dgm:prSet presAssocID="{CBD789B4-9FFC-4B7C-A48A-09CC6AD20610}" presName="sibTrans" presStyleLbl="sibTrans2D1" presStyleIdx="0" presStyleCnt="6"/>
      <dgm:spPr/>
    </dgm:pt>
    <dgm:pt modelId="{19F7AA53-D5FD-4EC5-9C38-3499EA0250C4}" type="pres">
      <dgm:prSet presAssocID="{F81A1C91-C7F1-4A98-97ED-C9701AD35B27}" presName="node" presStyleLbl="node1" presStyleIdx="1" presStyleCnt="6" custScaleX="176798" custRadScaleRad="125133" custRadScaleInc="30502">
        <dgm:presLayoutVars>
          <dgm:bulletEnabled val="1"/>
        </dgm:presLayoutVars>
      </dgm:prSet>
      <dgm:spPr/>
    </dgm:pt>
    <dgm:pt modelId="{8FD2765A-5E8F-4E49-87FC-EC059C78D40B}" type="pres">
      <dgm:prSet presAssocID="{F81A1C91-C7F1-4A98-97ED-C9701AD35B27}" presName="dummy" presStyleCnt="0"/>
      <dgm:spPr/>
    </dgm:pt>
    <dgm:pt modelId="{F41F013A-7D24-4FF0-B104-44B62B986CB9}" type="pres">
      <dgm:prSet presAssocID="{8822B40B-2275-4721-9A52-1004CB059284}" presName="sibTrans" presStyleLbl="sibTrans2D1" presStyleIdx="1" presStyleCnt="6"/>
      <dgm:spPr/>
    </dgm:pt>
    <dgm:pt modelId="{AB6EE182-3CDC-4CB2-B7DC-D0FE22E8C354}" type="pres">
      <dgm:prSet presAssocID="{B285DC7B-7FFB-454C-B172-12EFF91B2A4F}" presName="node" presStyleLbl="node1" presStyleIdx="2" presStyleCnt="6" custScaleX="176798" custRadScaleRad="124602" custRadScaleInc="-22918">
        <dgm:presLayoutVars>
          <dgm:bulletEnabled val="1"/>
        </dgm:presLayoutVars>
      </dgm:prSet>
      <dgm:spPr/>
    </dgm:pt>
    <dgm:pt modelId="{D7A8A3EB-6D44-4835-87B4-E381256EB64E}" type="pres">
      <dgm:prSet presAssocID="{B285DC7B-7FFB-454C-B172-12EFF91B2A4F}" presName="dummy" presStyleCnt="0"/>
      <dgm:spPr/>
    </dgm:pt>
    <dgm:pt modelId="{FD2C585F-62F4-4D8B-897A-8BE4C1E8F50B}" type="pres">
      <dgm:prSet presAssocID="{83425E4E-62C1-4403-906C-8739512556B7}" presName="sibTrans" presStyleLbl="sibTrans2D1" presStyleIdx="2" presStyleCnt="6"/>
      <dgm:spPr/>
    </dgm:pt>
    <dgm:pt modelId="{F0BE4C0D-DF2B-4705-9C5C-126A93EA20A4}" type="pres">
      <dgm:prSet presAssocID="{8026B0D4-8844-4DDB-BE96-A1D4595EB34F}" presName="node" presStyleLbl="node1" presStyleIdx="3" presStyleCnt="6" custScaleX="176798">
        <dgm:presLayoutVars>
          <dgm:bulletEnabled val="1"/>
        </dgm:presLayoutVars>
      </dgm:prSet>
      <dgm:spPr/>
    </dgm:pt>
    <dgm:pt modelId="{9BCB2AC9-4C02-4BC9-96FA-D6E8A8B6E6C3}" type="pres">
      <dgm:prSet presAssocID="{8026B0D4-8844-4DDB-BE96-A1D4595EB34F}" presName="dummy" presStyleCnt="0"/>
      <dgm:spPr/>
    </dgm:pt>
    <dgm:pt modelId="{C532C950-8A96-435C-B2C4-A032E6F159E9}" type="pres">
      <dgm:prSet presAssocID="{82CEFDBB-133B-496B-9EDD-26433BF78EFC}" presName="sibTrans" presStyleLbl="sibTrans2D1" presStyleIdx="3" presStyleCnt="6"/>
      <dgm:spPr/>
    </dgm:pt>
    <dgm:pt modelId="{A4BA153F-2E0E-4023-9FA0-B781283DD77A}" type="pres">
      <dgm:prSet presAssocID="{4BBB1C6A-B663-4BA6-AA59-46DCB7768363}" presName="node" presStyleLbl="node1" presStyleIdx="4" presStyleCnt="6" custScaleX="176798" custRadScaleRad="123472" custRadScaleInc="23459">
        <dgm:presLayoutVars>
          <dgm:bulletEnabled val="1"/>
        </dgm:presLayoutVars>
      </dgm:prSet>
      <dgm:spPr/>
    </dgm:pt>
    <dgm:pt modelId="{9D4C9201-4E65-4E8B-B8A4-637A39D95415}" type="pres">
      <dgm:prSet presAssocID="{4BBB1C6A-B663-4BA6-AA59-46DCB7768363}" presName="dummy" presStyleCnt="0"/>
      <dgm:spPr/>
    </dgm:pt>
    <dgm:pt modelId="{08417EB7-BF92-412B-A16E-510547E55D0C}" type="pres">
      <dgm:prSet presAssocID="{E089F1FC-39F6-467E-8845-9EB98CA21324}" presName="sibTrans" presStyleLbl="sibTrans2D1" presStyleIdx="4" presStyleCnt="6"/>
      <dgm:spPr/>
    </dgm:pt>
    <dgm:pt modelId="{7485C2AA-7B6A-4DA7-8022-F9C1BB736A8B}" type="pres">
      <dgm:prSet presAssocID="{FD4D0110-5493-4835-97E0-E5E36CDAD118}" presName="node" presStyleLbl="node1" presStyleIdx="5" presStyleCnt="6" custScaleX="176798" custRadScaleRad="125319" custRadScaleInc="-30690">
        <dgm:presLayoutVars>
          <dgm:bulletEnabled val="1"/>
        </dgm:presLayoutVars>
      </dgm:prSet>
      <dgm:spPr/>
    </dgm:pt>
    <dgm:pt modelId="{3C5F773B-47E0-49A0-BDF2-84BD596E6DB6}" type="pres">
      <dgm:prSet presAssocID="{FD4D0110-5493-4835-97E0-E5E36CDAD118}" presName="dummy" presStyleCnt="0"/>
      <dgm:spPr/>
    </dgm:pt>
    <dgm:pt modelId="{EAD4EE52-91FA-4ECD-8847-F444068B9D68}" type="pres">
      <dgm:prSet presAssocID="{73519DB7-791F-4A1E-9F03-0F2DC6EC5A9C}" presName="sibTrans" presStyleLbl="sibTrans2D1" presStyleIdx="5" presStyleCnt="6"/>
      <dgm:spPr/>
    </dgm:pt>
  </dgm:ptLst>
  <dgm:cxnLst>
    <dgm:cxn modelId="{B990FD0E-AD33-46DB-A6F7-6B29C007F60B}" type="presOf" srcId="{FD4D0110-5493-4835-97E0-E5E36CDAD118}" destId="{7485C2AA-7B6A-4DA7-8022-F9C1BB736A8B}" srcOrd="0" destOrd="0" presId="urn:microsoft.com/office/officeart/2005/8/layout/radial6"/>
    <dgm:cxn modelId="{2E6F9327-52BF-4138-B14A-F928E56D5F73}" srcId="{8FA199A4-106E-4498-A1AF-8CAA466046A5}" destId="{B285DC7B-7FFB-454C-B172-12EFF91B2A4F}" srcOrd="2" destOrd="0" parTransId="{F7FFD3CF-0A71-4941-BB02-452BC92B748D}" sibTransId="{83425E4E-62C1-4403-906C-8739512556B7}"/>
    <dgm:cxn modelId="{1C3E7F38-3251-4A6F-B78F-CA35AB0CAA25}" type="presOf" srcId="{8FA199A4-106E-4498-A1AF-8CAA466046A5}" destId="{76FEBD2C-2828-4153-ADD9-28948D8125C6}" srcOrd="0" destOrd="0" presId="urn:microsoft.com/office/officeart/2005/8/layout/radial6"/>
    <dgm:cxn modelId="{04D56F39-AF89-40BC-818F-9BFF41D29244}" type="presOf" srcId="{73519DB7-791F-4A1E-9F03-0F2DC6EC5A9C}" destId="{EAD4EE52-91FA-4ECD-8847-F444068B9D68}" srcOrd="0" destOrd="0" presId="urn:microsoft.com/office/officeart/2005/8/layout/radial6"/>
    <dgm:cxn modelId="{C1D7233C-DF87-4A1D-B0F0-D8081AF40C52}" type="presOf" srcId="{B285DC7B-7FFB-454C-B172-12EFF91B2A4F}" destId="{AB6EE182-3CDC-4CB2-B7DC-D0FE22E8C354}" srcOrd="0" destOrd="0" presId="urn:microsoft.com/office/officeart/2005/8/layout/radial6"/>
    <dgm:cxn modelId="{D0E6413C-8C77-43C9-9AB5-9A5D6327D452}" srcId="{8FA199A4-106E-4498-A1AF-8CAA466046A5}" destId="{FD4D0110-5493-4835-97E0-E5E36CDAD118}" srcOrd="5" destOrd="0" parTransId="{916B6BA9-AA52-4474-9479-05AFDA272C07}" sibTransId="{73519DB7-791F-4A1E-9F03-0F2DC6EC5A9C}"/>
    <dgm:cxn modelId="{787F1140-6A83-48A5-A28C-DFA66EFF4D0B}" srcId="{18ACCC15-71D4-4324-8928-3C13B5AB65AF}" destId="{8FA199A4-106E-4498-A1AF-8CAA466046A5}" srcOrd="0" destOrd="0" parTransId="{EF91D4E9-0625-404F-A7E5-1D89305E80F8}" sibTransId="{5F2AF646-4940-48EC-8C42-195B3FA1C4D9}"/>
    <dgm:cxn modelId="{48E92A46-F233-4149-9F57-7B8BFDE9D6CE}" type="presOf" srcId="{E089F1FC-39F6-467E-8845-9EB98CA21324}" destId="{08417EB7-BF92-412B-A16E-510547E55D0C}" srcOrd="0" destOrd="0" presId="urn:microsoft.com/office/officeart/2005/8/layout/radial6"/>
    <dgm:cxn modelId="{B7823B51-EA74-45E6-B4CC-5216D3EDB629}" type="presOf" srcId="{83425E4E-62C1-4403-906C-8739512556B7}" destId="{FD2C585F-62F4-4D8B-897A-8BE4C1E8F50B}" srcOrd="0" destOrd="0" presId="urn:microsoft.com/office/officeart/2005/8/layout/radial6"/>
    <dgm:cxn modelId="{CD9B9B55-0BE8-4FAE-9460-9B79505B1D8B}" type="presOf" srcId="{F81A1C91-C7F1-4A98-97ED-C9701AD35B27}" destId="{19F7AA53-D5FD-4EC5-9C38-3499EA0250C4}" srcOrd="0" destOrd="0" presId="urn:microsoft.com/office/officeart/2005/8/layout/radial6"/>
    <dgm:cxn modelId="{0CD29289-3DD8-43A9-9140-82E58D4E878B}" type="presOf" srcId="{82CEFDBB-133B-496B-9EDD-26433BF78EFC}" destId="{C532C950-8A96-435C-B2C4-A032E6F159E9}" srcOrd="0" destOrd="0" presId="urn:microsoft.com/office/officeart/2005/8/layout/radial6"/>
    <dgm:cxn modelId="{2C7CA3AB-E820-4F14-BB57-6FB869BEDEE6}" type="presOf" srcId="{8026B0D4-8844-4DDB-BE96-A1D4595EB34F}" destId="{F0BE4C0D-DF2B-4705-9C5C-126A93EA20A4}" srcOrd="0" destOrd="0" presId="urn:microsoft.com/office/officeart/2005/8/layout/radial6"/>
    <dgm:cxn modelId="{B1D69FB0-A0FF-4C69-BE07-D0B62DCA2D82}" type="presOf" srcId="{8822B40B-2275-4721-9A52-1004CB059284}" destId="{F41F013A-7D24-4FF0-B104-44B62B986CB9}" srcOrd="0" destOrd="0" presId="urn:microsoft.com/office/officeart/2005/8/layout/radial6"/>
    <dgm:cxn modelId="{048BF4C3-8A28-4683-B4E7-C54EB0B1BA2E}" srcId="{8FA199A4-106E-4498-A1AF-8CAA466046A5}" destId="{8026B0D4-8844-4DDB-BE96-A1D4595EB34F}" srcOrd="3" destOrd="0" parTransId="{7523E1FF-2BDE-44CA-A61D-A814E5B6C0A1}" sibTransId="{82CEFDBB-133B-496B-9EDD-26433BF78EFC}"/>
    <dgm:cxn modelId="{A2E5F2C9-D614-486A-B98C-E97427FD4081}" srcId="{8FA199A4-106E-4498-A1AF-8CAA466046A5}" destId="{CF30D223-20C7-438D-A280-7D95B862D389}" srcOrd="0" destOrd="0" parTransId="{FC2D0B2A-C851-4E61-8A23-FBC403DB4975}" sibTransId="{CBD789B4-9FFC-4B7C-A48A-09CC6AD20610}"/>
    <dgm:cxn modelId="{907D3BCD-B8EE-4F71-9963-C55B1BC29BF6}" type="presOf" srcId="{CBD789B4-9FFC-4B7C-A48A-09CC6AD20610}" destId="{7492983C-D81A-4F91-AD93-F6F0504D81FA}" srcOrd="0" destOrd="0" presId="urn:microsoft.com/office/officeart/2005/8/layout/radial6"/>
    <dgm:cxn modelId="{8514E8F0-701F-4C38-A4A2-DEDC3CED0AC4}" type="presOf" srcId="{4BBB1C6A-B663-4BA6-AA59-46DCB7768363}" destId="{A4BA153F-2E0E-4023-9FA0-B781283DD77A}" srcOrd="0" destOrd="0" presId="urn:microsoft.com/office/officeart/2005/8/layout/radial6"/>
    <dgm:cxn modelId="{B50C12F3-2030-4F42-ADB8-ADF8D537CC56}" srcId="{8FA199A4-106E-4498-A1AF-8CAA466046A5}" destId="{4BBB1C6A-B663-4BA6-AA59-46DCB7768363}" srcOrd="4" destOrd="0" parTransId="{375AB851-49FE-479C-92D9-523DA2E60398}" sibTransId="{E089F1FC-39F6-467E-8845-9EB98CA21324}"/>
    <dgm:cxn modelId="{817CF0F7-1318-48C1-AE12-21E0DD5D2F6A}" type="presOf" srcId="{18ACCC15-71D4-4324-8928-3C13B5AB65AF}" destId="{6FF3C1BA-AD89-4662-B0B9-12448EF81F04}" srcOrd="0" destOrd="0" presId="urn:microsoft.com/office/officeart/2005/8/layout/radial6"/>
    <dgm:cxn modelId="{0F671FFD-6F7C-4D45-9CD5-1796C5274AFB}" type="presOf" srcId="{CF30D223-20C7-438D-A280-7D95B862D389}" destId="{D38B9166-70A9-4800-9ADE-93D8817E04D6}" srcOrd="0" destOrd="0" presId="urn:microsoft.com/office/officeart/2005/8/layout/radial6"/>
    <dgm:cxn modelId="{7E30BBFF-33FD-4C93-ABF9-4BE9CD03922C}" srcId="{8FA199A4-106E-4498-A1AF-8CAA466046A5}" destId="{F81A1C91-C7F1-4A98-97ED-C9701AD35B27}" srcOrd="1" destOrd="0" parTransId="{686C0342-4FFF-4509-9660-7D6F8067A015}" sibTransId="{8822B40B-2275-4721-9A52-1004CB059284}"/>
    <dgm:cxn modelId="{4D0595D9-1250-441E-8C62-BCCB234D932A}" type="presParOf" srcId="{6FF3C1BA-AD89-4662-B0B9-12448EF81F04}" destId="{76FEBD2C-2828-4153-ADD9-28948D8125C6}" srcOrd="0" destOrd="0" presId="urn:microsoft.com/office/officeart/2005/8/layout/radial6"/>
    <dgm:cxn modelId="{38BFA2EB-D9CD-4CCB-A496-A4317BCFC642}" type="presParOf" srcId="{6FF3C1BA-AD89-4662-B0B9-12448EF81F04}" destId="{D38B9166-70A9-4800-9ADE-93D8817E04D6}" srcOrd="1" destOrd="0" presId="urn:microsoft.com/office/officeart/2005/8/layout/radial6"/>
    <dgm:cxn modelId="{6D50B869-4162-4E9C-9768-1728FB49BDF0}" type="presParOf" srcId="{6FF3C1BA-AD89-4662-B0B9-12448EF81F04}" destId="{52CA24AB-8B07-4999-A6E1-FB1AD32CD44B}" srcOrd="2" destOrd="0" presId="urn:microsoft.com/office/officeart/2005/8/layout/radial6"/>
    <dgm:cxn modelId="{03EE2816-0897-4A4A-AE0A-2F21D176A55B}" type="presParOf" srcId="{6FF3C1BA-AD89-4662-B0B9-12448EF81F04}" destId="{7492983C-D81A-4F91-AD93-F6F0504D81FA}" srcOrd="3" destOrd="0" presId="urn:microsoft.com/office/officeart/2005/8/layout/radial6"/>
    <dgm:cxn modelId="{3D15CDAF-3A42-4BA1-83E9-629901564002}" type="presParOf" srcId="{6FF3C1BA-AD89-4662-B0B9-12448EF81F04}" destId="{19F7AA53-D5FD-4EC5-9C38-3499EA0250C4}" srcOrd="4" destOrd="0" presId="urn:microsoft.com/office/officeart/2005/8/layout/radial6"/>
    <dgm:cxn modelId="{75677E11-3993-474D-98A6-98E928664005}" type="presParOf" srcId="{6FF3C1BA-AD89-4662-B0B9-12448EF81F04}" destId="{8FD2765A-5E8F-4E49-87FC-EC059C78D40B}" srcOrd="5" destOrd="0" presId="urn:microsoft.com/office/officeart/2005/8/layout/radial6"/>
    <dgm:cxn modelId="{3C420AE1-171F-460D-9F0B-8F44A0A7BC9B}" type="presParOf" srcId="{6FF3C1BA-AD89-4662-B0B9-12448EF81F04}" destId="{F41F013A-7D24-4FF0-B104-44B62B986CB9}" srcOrd="6" destOrd="0" presId="urn:microsoft.com/office/officeart/2005/8/layout/radial6"/>
    <dgm:cxn modelId="{017A5975-EB09-449F-98B0-CED3F02DBD6B}" type="presParOf" srcId="{6FF3C1BA-AD89-4662-B0B9-12448EF81F04}" destId="{AB6EE182-3CDC-4CB2-B7DC-D0FE22E8C354}" srcOrd="7" destOrd="0" presId="urn:microsoft.com/office/officeart/2005/8/layout/radial6"/>
    <dgm:cxn modelId="{F3E88BB6-9D5F-445D-BA06-95BEE2445E05}" type="presParOf" srcId="{6FF3C1BA-AD89-4662-B0B9-12448EF81F04}" destId="{D7A8A3EB-6D44-4835-87B4-E381256EB64E}" srcOrd="8" destOrd="0" presId="urn:microsoft.com/office/officeart/2005/8/layout/radial6"/>
    <dgm:cxn modelId="{4463BCA0-C834-4B63-977F-0E4D37EFC988}" type="presParOf" srcId="{6FF3C1BA-AD89-4662-B0B9-12448EF81F04}" destId="{FD2C585F-62F4-4D8B-897A-8BE4C1E8F50B}" srcOrd="9" destOrd="0" presId="urn:microsoft.com/office/officeart/2005/8/layout/radial6"/>
    <dgm:cxn modelId="{91C546EE-4C17-4F1A-A94C-422ED18F9493}" type="presParOf" srcId="{6FF3C1BA-AD89-4662-B0B9-12448EF81F04}" destId="{F0BE4C0D-DF2B-4705-9C5C-126A93EA20A4}" srcOrd="10" destOrd="0" presId="urn:microsoft.com/office/officeart/2005/8/layout/radial6"/>
    <dgm:cxn modelId="{A2436A84-123A-4328-9FF2-3BCE9ABDC755}" type="presParOf" srcId="{6FF3C1BA-AD89-4662-B0B9-12448EF81F04}" destId="{9BCB2AC9-4C02-4BC9-96FA-D6E8A8B6E6C3}" srcOrd="11" destOrd="0" presId="urn:microsoft.com/office/officeart/2005/8/layout/radial6"/>
    <dgm:cxn modelId="{3D03A712-0727-48EC-BFC1-3A262F546979}" type="presParOf" srcId="{6FF3C1BA-AD89-4662-B0B9-12448EF81F04}" destId="{C532C950-8A96-435C-B2C4-A032E6F159E9}" srcOrd="12" destOrd="0" presId="urn:microsoft.com/office/officeart/2005/8/layout/radial6"/>
    <dgm:cxn modelId="{E84EC732-4892-4204-B47E-6F3D275A3850}" type="presParOf" srcId="{6FF3C1BA-AD89-4662-B0B9-12448EF81F04}" destId="{A4BA153F-2E0E-4023-9FA0-B781283DD77A}" srcOrd="13" destOrd="0" presId="urn:microsoft.com/office/officeart/2005/8/layout/radial6"/>
    <dgm:cxn modelId="{ECB8031D-8FDB-4898-9941-EDC6710F60BF}" type="presParOf" srcId="{6FF3C1BA-AD89-4662-B0B9-12448EF81F04}" destId="{9D4C9201-4E65-4E8B-B8A4-637A39D95415}" srcOrd="14" destOrd="0" presId="urn:microsoft.com/office/officeart/2005/8/layout/radial6"/>
    <dgm:cxn modelId="{5B80CAE7-478E-4927-8B19-729A2BA91356}" type="presParOf" srcId="{6FF3C1BA-AD89-4662-B0B9-12448EF81F04}" destId="{08417EB7-BF92-412B-A16E-510547E55D0C}" srcOrd="15" destOrd="0" presId="urn:microsoft.com/office/officeart/2005/8/layout/radial6"/>
    <dgm:cxn modelId="{AC378791-FAB6-4543-93EB-9E7A9EC7EC4F}" type="presParOf" srcId="{6FF3C1BA-AD89-4662-B0B9-12448EF81F04}" destId="{7485C2AA-7B6A-4DA7-8022-F9C1BB736A8B}" srcOrd="16" destOrd="0" presId="urn:microsoft.com/office/officeart/2005/8/layout/radial6"/>
    <dgm:cxn modelId="{658E967A-B49A-42F4-B4A1-5FF1694E5D08}" type="presParOf" srcId="{6FF3C1BA-AD89-4662-B0B9-12448EF81F04}" destId="{3C5F773B-47E0-49A0-BDF2-84BD596E6DB6}" srcOrd="17" destOrd="0" presId="urn:microsoft.com/office/officeart/2005/8/layout/radial6"/>
    <dgm:cxn modelId="{ECD6F36E-84D5-48C6-BAED-319D4C4AC5B6}" type="presParOf" srcId="{6FF3C1BA-AD89-4662-B0B9-12448EF81F04}" destId="{EAD4EE52-91FA-4ECD-8847-F444068B9D68}" srcOrd="18" destOrd="0" presId="urn:microsoft.com/office/officeart/2005/8/layout/radial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ACCC15-71D4-4324-8928-3C13B5AB65AF}"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ID"/>
        </a:p>
      </dgm:t>
    </dgm:pt>
    <dgm:pt modelId="{8FA199A4-106E-4498-A1AF-8CAA466046A5}">
      <dgm:prSet phldrT="[Text]">
        <dgm:style>
          <a:lnRef idx="1">
            <a:schemeClr val="accent3"/>
          </a:lnRef>
          <a:fillRef idx="2">
            <a:schemeClr val="accent3"/>
          </a:fillRef>
          <a:effectRef idx="1">
            <a:schemeClr val="accent3"/>
          </a:effectRef>
          <a:fontRef idx="minor">
            <a:schemeClr val="dk1"/>
          </a:fontRef>
        </dgm:style>
      </dgm:prSet>
      <dgm:spPr>
        <a:xfrm>
          <a:off x="1819176" y="1065586"/>
          <a:ext cx="814266" cy="644412"/>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dgm:spPr>
      <dgm:t>
        <a:bodyPr/>
        <a:lstStyle/>
        <a:p>
          <a:pPr algn="ctr">
            <a:buNone/>
          </a:pPr>
          <a:r>
            <a:rPr lang="en-ID">
              <a:solidFill>
                <a:sysClr val="windowText" lastClr="000000"/>
              </a:solidFill>
              <a:latin typeface="Times New Roman" panose="02020603050405020304" pitchFamily="18" charset="0"/>
              <a:ea typeface="+mn-ea"/>
              <a:cs typeface="Times New Roman" panose="02020603050405020304" pitchFamily="18" charset="0"/>
            </a:rPr>
            <a:t>LSTM Network</a:t>
          </a:r>
        </a:p>
      </dgm:t>
    </dgm:pt>
    <dgm:pt modelId="{EF91D4E9-0625-404F-A7E5-1D89305E80F8}" type="parTrans" cxnId="{787F1140-6A83-48A5-A28C-DFA66EFF4D0B}">
      <dgm:prSet/>
      <dgm:spPr/>
      <dgm:t>
        <a:bodyPr/>
        <a:lstStyle/>
        <a:p>
          <a:pPr algn="ctr"/>
          <a:endParaRPr lang="en-ID"/>
        </a:p>
      </dgm:t>
    </dgm:pt>
    <dgm:pt modelId="{5F2AF646-4940-48EC-8C42-195B3FA1C4D9}" type="sibTrans" cxnId="{787F1140-6A83-48A5-A28C-DFA66EFF4D0B}">
      <dgm:prSet/>
      <dgm:spPr/>
      <dgm:t>
        <a:bodyPr/>
        <a:lstStyle/>
        <a:p>
          <a:pPr algn="ctr"/>
          <a:endParaRPr lang="en-ID"/>
        </a:p>
      </dgm:t>
    </dgm:pt>
    <dgm:pt modelId="{CF30D223-20C7-438D-A280-7D95B862D389}">
      <dgm:prSet phldrT="[Text]">
        <dgm:style>
          <a:lnRef idx="1">
            <a:schemeClr val="accent2"/>
          </a:lnRef>
          <a:fillRef idx="2">
            <a:schemeClr val="accent2"/>
          </a:fillRef>
          <a:effectRef idx="1">
            <a:schemeClr val="accent2"/>
          </a:effectRef>
          <a:fontRef idx="minor">
            <a:schemeClr val="dk1"/>
          </a:fontRef>
        </dgm:style>
      </dgm:prSet>
      <dgm:spPr>
        <a:xfrm>
          <a:off x="1717393" y="1927"/>
          <a:ext cx="1017833" cy="805515"/>
        </a:xfrm>
        <a:prstGeom prst="ellipse">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gm:spPr>
      <dgm:t>
        <a:bodyPr/>
        <a:lstStyle/>
        <a:p>
          <a:pPr algn="ctr">
            <a:buNone/>
          </a:pPr>
          <a:r>
            <a:rPr lang="en-ID">
              <a:solidFill>
                <a:sysClr val="windowText" lastClr="000000"/>
              </a:solidFill>
              <a:latin typeface="Times New Roman" panose="02020603050405020304" pitchFamily="18" charset="0"/>
              <a:ea typeface="+mn-ea"/>
              <a:cs typeface="Times New Roman" panose="02020603050405020304" pitchFamily="18" charset="0"/>
            </a:rPr>
            <a:t>Load and pre-process data</a:t>
          </a:r>
        </a:p>
      </dgm:t>
    </dgm:pt>
    <dgm:pt modelId="{FC2D0B2A-C851-4E61-8A23-FBC403DB4975}" type="parTrans" cxnId="{A2E5F2C9-D614-486A-B98C-E97427FD4081}">
      <dgm:prSet/>
      <dgm:spPr>
        <a:xfrm rot="16200000">
          <a:off x="2157901" y="830836"/>
          <a:ext cx="136816" cy="219100"/>
        </a:xfrm>
        <a:prstGeom prst="rightArrow">
          <a:avLst>
            <a:gd name="adj1" fmla="val 60000"/>
            <a:gd name="adj2" fmla="val 50000"/>
          </a:avLst>
        </a:prstGeom>
        <a:solidFill>
          <a:srgbClr val="ED7D31">
            <a:hueOff val="0"/>
            <a:satOff val="0"/>
            <a:lumOff val="0"/>
            <a:alphaOff val="0"/>
          </a:srgbClr>
        </a:solidFill>
        <a:ln>
          <a:noFill/>
        </a:ln>
        <a:effectLst/>
      </dgm:spPr>
      <dgm:t>
        <a:bodyPr/>
        <a:lstStyle/>
        <a:p>
          <a:pPr algn="ctr">
            <a:buNone/>
          </a:pPr>
          <a:endParaRPr lang="en-ID">
            <a:solidFill>
              <a:sysClr val="window" lastClr="FFFFFF"/>
            </a:solidFill>
            <a:latin typeface="Calibri" panose="020F0502020204030204"/>
            <a:ea typeface="+mn-ea"/>
            <a:cs typeface="+mn-cs"/>
          </a:endParaRPr>
        </a:p>
      </dgm:t>
    </dgm:pt>
    <dgm:pt modelId="{CBD789B4-9FFC-4B7C-A48A-09CC6AD20610}" type="sibTrans" cxnId="{A2E5F2C9-D614-486A-B98C-E97427FD4081}">
      <dgm:prSet/>
      <dgm:spPr/>
      <dgm:t>
        <a:bodyPr/>
        <a:lstStyle/>
        <a:p>
          <a:pPr algn="ctr"/>
          <a:endParaRPr lang="en-ID"/>
        </a:p>
      </dgm:t>
    </dgm:pt>
    <dgm:pt modelId="{F81A1C91-C7F1-4A98-97ED-C9701AD35B27}">
      <dgm:prSet phldrT="[Text]">
        <dgm:style>
          <a:lnRef idx="1">
            <a:schemeClr val="accent6"/>
          </a:lnRef>
          <a:fillRef idx="2">
            <a:schemeClr val="accent6"/>
          </a:fillRef>
          <a:effectRef idx="1">
            <a:schemeClr val="accent6"/>
          </a:effectRef>
          <a:fontRef idx="minor">
            <a:schemeClr val="dk1"/>
          </a:fontRef>
        </dgm:style>
      </dgm:prSet>
      <dgm:spPr>
        <a:xfrm>
          <a:off x="2853058" y="991974"/>
          <a:ext cx="1017833" cy="80551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gm:spPr>
      <dgm:t>
        <a:bodyPr/>
        <a:lstStyle/>
        <a:p>
          <a:pPr algn="ctr">
            <a:buNone/>
          </a:pPr>
          <a:r>
            <a:rPr lang="en-ID">
              <a:solidFill>
                <a:sysClr val="windowText" lastClr="000000"/>
              </a:solidFill>
              <a:latin typeface="Times New Roman" panose="02020603050405020304" pitchFamily="18" charset="0"/>
              <a:ea typeface="+mn-ea"/>
              <a:cs typeface="Times New Roman" panose="02020603050405020304" pitchFamily="18" charset="0"/>
            </a:rPr>
            <a:t>Create and train the  network </a:t>
          </a:r>
        </a:p>
      </dgm:t>
    </dgm:pt>
    <dgm:pt modelId="{686C0342-4FFF-4509-9660-7D6F8067A015}" type="parTrans" cxnId="{7E30BBFF-33FD-4C93-ABF9-4BE9CD03922C}">
      <dgm:prSet/>
      <dgm:spPr>
        <a:xfrm rot="21006">
          <a:off x="2681751" y="1281381"/>
          <a:ext cx="116412" cy="219100"/>
        </a:xfrm>
        <a:prstGeom prst="rightArrow">
          <a:avLst>
            <a:gd name="adj1" fmla="val 60000"/>
            <a:gd name="adj2" fmla="val 50000"/>
          </a:avLst>
        </a:prstGeom>
        <a:solidFill>
          <a:srgbClr val="A5A5A5">
            <a:hueOff val="0"/>
            <a:satOff val="0"/>
            <a:lumOff val="0"/>
            <a:alphaOff val="0"/>
          </a:srgbClr>
        </a:solidFill>
        <a:ln>
          <a:noFill/>
        </a:ln>
        <a:effectLst/>
      </dgm:spPr>
      <dgm:t>
        <a:bodyPr/>
        <a:lstStyle/>
        <a:p>
          <a:pPr algn="ctr">
            <a:buNone/>
          </a:pPr>
          <a:endParaRPr lang="en-ID">
            <a:solidFill>
              <a:sysClr val="window" lastClr="FFFFFF"/>
            </a:solidFill>
            <a:latin typeface="Calibri" panose="020F0502020204030204"/>
            <a:ea typeface="+mn-ea"/>
            <a:cs typeface="+mn-cs"/>
          </a:endParaRPr>
        </a:p>
      </dgm:t>
    </dgm:pt>
    <dgm:pt modelId="{8822B40B-2275-4721-9A52-1004CB059284}" type="sibTrans" cxnId="{7E30BBFF-33FD-4C93-ABF9-4BE9CD03922C}">
      <dgm:prSet/>
      <dgm:spPr/>
      <dgm:t>
        <a:bodyPr/>
        <a:lstStyle/>
        <a:p>
          <a:pPr algn="ctr"/>
          <a:endParaRPr lang="en-ID"/>
        </a:p>
      </dgm:t>
    </dgm:pt>
    <dgm:pt modelId="{B285DC7B-7FFB-454C-B172-12EFF91B2A4F}">
      <dgm:prSet phldrT="[Text]">
        <dgm:style>
          <a:lnRef idx="1">
            <a:schemeClr val="accent4"/>
          </a:lnRef>
          <a:fillRef idx="2">
            <a:schemeClr val="accent4"/>
          </a:fillRef>
          <a:effectRef idx="1">
            <a:schemeClr val="accent4"/>
          </a:effectRef>
          <a:fontRef idx="minor">
            <a:schemeClr val="dk1"/>
          </a:fontRef>
        </dgm:style>
      </dgm:prSet>
      <dgm:spPr>
        <a:xfrm>
          <a:off x="1717393" y="1968142"/>
          <a:ext cx="1017833" cy="805515"/>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gm:spPr>
      <dgm:t>
        <a:bodyPr/>
        <a:lstStyle/>
        <a:p>
          <a:pPr algn="ctr">
            <a:buNone/>
          </a:pPr>
          <a:r>
            <a:rPr lang="en-ID">
              <a:solidFill>
                <a:sysClr val="windowText" lastClr="000000"/>
              </a:solidFill>
              <a:latin typeface="Times New Roman" panose="02020603050405020304" pitchFamily="18" charset="0"/>
              <a:ea typeface="+mn-ea"/>
              <a:cs typeface="Times New Roman" panose="02020603050405020304" pitchFamily="18" charset="0"/>
            </a:rPr>
            <a:t>Classify new text data </a:t>
          </a:r>
        </a:p>
      </dgm:t>
    </dgm:pt>
    <dgm:pt modelId="{F7FFD3CF-0A71-4941-BB02-452BC92B748D}" type="parTrans" cxnId="{2E6F9327-52BF-4138-B14A-F928E56D5F73}">
      <dgm:prSet/>
      <dgm:spPr>
        <a:xfrm rot="5400000">
          <a:off x="2157901" y="1725648"/>
          <a:ext cx="136816" cy="219100"/>
        </a:xfrm>
        <a:prstGeom prst="rightArrow">
          <a:avLst>
            <a:gd name="adj1" fmla="val 60000"/>
            <a:gd name="adj2" fmla="val 50000"/>
          </a:avLst>
        </a:prstGeom>
        <a:solidFill>
          <a:srgbClr val="FFC000">
            <a:hueOff val="0"/>
            <a:satOff val="0"/>
            <a:lumOff val="0"/>
            <a:alphaOff val="0"/>
          </a:srgbClr>
        </a:solidFill>
        <a:ln>
          <a:noFill/>
        </a:ln>
        <a:effectLst/>
      </dgm:spPr>
      <dgm:t>
        <a:bodyPr/>
        <a:lstStyle/>
        <a:p>
          <a:pPr algn="ctr">
            <a:buNone/>
          </a:pPr>
          <a:endParaRPr lang="en-ID">
            <a:solidFill>
              <a:sysClr val="window" lastClr="FFFFFF"/>
            </a:solidFill>
            <a:latin typeface="Calibri" panose="020F0502020204030204"/>
            <a:ea typeface="+mn-ea"/>
            <a:cs typeface="+mn-cs"/>
          </a:endParaRPr>
        </a:p>
      </dgm:t>
    </dgm:pt>
    <dgm:pt modelId="{83425E4E-62C1-4403-906C-8739512556B7}" type="sibTrans" cxnId="{2E6F9327-52BF-4138-B14A-F928E56D5F73}">
      <dgm:prSet/>
      <dgm:spPr/>
      <dgm:t>
        <a:bodyPr/>
        <a:lstStyle/>
        <a:p>
          <a:pPr algn="ctr"/>
          <a:endParaRPr lang="en-ID"/>
        </a:p>
      </dgm:t>
    </dgm:pt>
    <dgm:pt modelId="{8026B0D4-8844-4DDB-BE96-A1D4595EB34F}">
      <dgm:prSet phldrT="[Text]">
        <dgm:style>
          <a:lnRef idx="1">
            <a:schemeClr val="accent1"/>
          </a:lnRef>
          <a:fillRef idx="2">
            <a:schemeClr val="accent1"/>
          </a:fillRef>
          <a:effectRef idx="1">
            <a:schemeClr val="accent1"/>
          </a:effectRef>
          <a:fontRef idx="minor">
            <a:schemeClr val="dk1"/>
          </a:fontRef>
        </dgm:style>
      </dgm:prSet>
      <dgm:spPr>
        <a:xfrm>
          <a:off x="553993" y="985034"/>
          <a:ext cx="1017833" cy="805515"/>
        </a:xfrm>
        <a:prstGeom prst="ellipse">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dgm:spPr>
      <dgm:t>
        <a:bodyPr/>
        <a:lstStyle/>
        <a:p>
          <a:pPr algn="ctr">
            <a:buNone/>
          </a:pPr>
          <a:r>
            <a:rPr lang="en-ID">
              <a:solidFill>
                <a:sysClr val="windowText" lastClr="000000"/>
              </a:solidFill>
              <a:latin typeface="Times New Roman" panose="02020603050405020304" pitchFamily="18" charset="0"/>
              <a:ea typeface="+mn-ea"/>
              <a:cs typeface="Times New Roman" panose="02020603050405020304" pitchFamily="18" charset="0"/>
            </a:rPr>
            <a:t>Convert the words </a:t>
          </a:r>
        </a:p>
      </dgm:t>
    </dgm:pt>
    <dgm:pt modelId="{7523E1FF-2BDE-44CA-A61D-A814E5B6C0A1}" type="parTrans" cxnId="{048BF4C3-8A28-4683-B4E7-C54EB0B1BA2E}">
      <dgm:prSet/>
      <dgm:spPr>
        <a:xfrm rot="10800000">
          <a:off x="1633664" y="1278242"/>
          <a:ext cx="131095" cy="219100"/>
        </a:xfrm>
        <a:prstGeom prst="rightArrow">
          <a:avLst>
            <a:gd name="adj1" fmla="val 60000"/>
            <a:gd name="adj2" fmla="val 50000"/>
          </a:avLst>
        </a:prstGeom>
        <a:solidFill>
          <a:srgbClr val="5B9BD5">
            <a:hueOff val="0"/>
            <a:satOff val="0"/>
            <a:lumOff val="0"/>
            <a:alphaOff val="0"/>
          </a:srgbClr>
        </a:solidFill>
        <a:ln>
          <a:noFill/>
        </a:ln>
        <a:effectLst/>
      </dgm:spPr>
      <dgm:t>
        <a:bodyPr/>
        <a:lstStyle/>
        <a:p>
          <a:pPr algn="ctr">
            <a:buNone/>
          </a:pPr>
          <a:endParaRPr lang="en-ID">
            <a:solidFill>
              <a:sysClr val="window" lastClr="FFFFFF"/>
            </a:solidFill>
            <a:latin typeface="Calibri" panose="020F0502020204030204"/>
            <a:ea typeface="+mn-ea"/>
            <a:cs typeface="+mn-cs"/>
          </a:endParaRPr>
        </a:p>
      </dgm:t>
    </dgm:pt>
    <dgm:pt modelId="{82CEFDBB-133B-496B-9EDD-26433BF78EFC}" type="sibTrans" cxnId="{048BF4C3-8A28-4683-B4E7-C54EB0B1BA2E}">
      <dgm:prSet/>
      <dgm:spPr/>
      <dgm:t>
        <a:bodyPr/>
        <a:lstStyle/>
        <a:p>
          <a:pPr algn="ctr"/>
          <a:endParaRPr lang="en-ID"/>
        </a:p>
      </dgm:t>
    </dgm:pt>
    <dgm:pt modelId="{7BB2B3E7-D7DF-4FA1-A1AE-F850291486F3}" type="pres">
      <dgm:prSet presAssocID="{18ACCC15-71D4-4324-8928-3C13B5AB65AF}" presName="Name0" presStyleCnt="0">
        <dgm:presLayoutVars>
          <dgm:chMax val="1"/>
          <dgm:dir/>
          <dgm:animLvl val="ctr"/>
          <dgm:resizeHandles val="exact"/>
        </dgm:presLayoutVars>
      </dgm:prSet>
      <dgm:spPr/>
    </dgm:pt>
    <dgm:pt modelId="{8333D567-C63B-49B8-87C5-5FB057AA170E}" type="pres">
      <dgm:prSet presAssocID="{8FA199A4-106E-4498-A1AF-8CAA466046A5}" presName="centerShape" presStyleLbl="node0" presStyleIdx="0" presStyleCnt="1" custScaleX="126358"/>
      <dgm:spPr/>
    </dgm:pt>
    <dgm:pt modelId="{75B2AF33-224B-4150-9BB6-078F849F0FEB}" type="pres">
      <dgm:prSet presAssocID="{FC2D0B2A-C851-4E61-8A23-FBC403DB4975}" presName="parTrans" presStyleLbl="sibTrans2D1" presStyleIdx="0" presStyleCnt="4"/>
      <dgm:spPr/>
    </dgm:pt>
    <dgm:pt modelId="{8F74EB4D-F469-4811-82BE-837C245B33A0}" type="pres">
      <dgm:prSet presAssocID="{FC2D0B2A-C851-4E61-8A23-FBC403DB4975}" presName="connectorText" presStyleLbl="sibTrans2D1" presStyleIdx="0" presStyleCnt="4"/>
      <dgm:spPr/>
    </dgm:pt>
    <dgm:pt modelId="{29287DCF-65B3-4B41-95EB-7D2C21567CDE}" type="pres">
      <dgm:prSet presAssocID="{CF30D223-20C7-438D-A280-7D95B862D389}" presName="node" presStyleLbl="node1" presStyleIdx="0" presStyleCnt="4" custScaleX="126358">
        <dgm:presLayoutVars>
          <dgm:bulletEnabled val="1"/>
        </dgm:presLayoutVars>
      </dgm:prSet>
      <dgm:spPr/>
    </dgm:pt>
    <dgm:pt modelId="{A0DB58B0-433C-411A-B015-9D2FDDC2B5E3}" type="pres">
      <dgm:prSet presAssocID="{686C0342-4FFF-4509-9660-7D6F8067A015}" presName="parTrans" presStyleLbl="sibTrans2D1" presStyleIdx="1" presStyleCnt="4"/>
      <dgm:spPr/>
    </dgm:pt>
    <dgm:pt modelId="{AA561AB7-39A5-4046-B367-DF9B8F559E25}" type="pres">
      <dgm:prSet presAssocID="{686C0342-4FFF-4509-9660-7D6F8067A015}" presName="connectorText" presStyleLbl="sibTrans2D1" presStyleIdx="1" presStyleCnt="4"/>
      <dgm:spPr/>
    </dgm:pt>
    <dgm:pt modelId="{7401E023-299A-4732-B6BD-7354F442299D}" type="pres">
      <dgm:prSet presAssocID="{F81A1C91-C7F1-4A98-97ED-C9701AD35B27}" presName="node" presStyleLbl="node1" presStyleIdx="1" presStyleCnt="4" custScaleX="126358" custRadScaleRad="115520" custRadScaleInc="778">
        <dgm:presLayoutVars>
          <dgm:bulletEnabled val="1"/>
        </dgm:presLayoutVars>
      </dgm:prSet>
      <dgm:spPr/>
    </dgm:pt>
    <dgm:pt modelId="{E5D588C6-577D-4469-B8A1-3D145B823648}" type="pres">
      <dgm:prSet presAssocID="{F7FFD3CF-0A71-4941-BB02-452BC92B748D}" presName="parTrans" presStyleLbl="sibTrans2D1" presStyleIdx="2" presStyleCnt="4"/>
      <dgm:spPr/>
    </dgm:pt>
    <dgm:pt modelId="{305BEDC9-7007-45CA-AD4D-E1AE8A0EF46A}" type="pres">
      <dgm:prSet presAssocID="{F7FFD3CF-0A71-4941-BB02-452BC92B748D}" presName="connectorText" presStyleLbl="sibTrans2D1" presStyleIdx="2" presStyleCnt="4"/>
      <dgm:spPr/>
    </dgm:pt>
    <dgm:pt modelId="{908A84A7-81BB-47EA-8F55-EB78AD3ECEC6}" type="pres">
      <dgm:prSet presAssocID="{B285DC7B-7FFB-454C-B172-12EFF91B2A4F}" presName="node" presStyleLbl="node1" presStyleIdx="2" presStyleCnt="4" custScaleX="126358">
        <dgm:presLayoutVars>
          <dgm:bulletEnabled val="1"/>
        </dgm:presLayoutVars>
      </dgm:prSet>
      <dgm:spPr/>
    </dgm:pt>
    <dgm:pt modelId="{746FD970-0351-4B80-80D2-8CBC7079537A}" type="pres">
      <dgm:prSet presAssocID="{7523E1FF-2BDE-44CA-A61D-A814E5B6C0A1}" presName="parTrans" presStyleLbl="sibTrans2D1" presStyleIdx="3" presStyleCnt="4"/>
      <dgm:spPr/>
    </dgm:pt>
    <dgm:pt modelId="{34CC96B3-8D5E-40B1-B5CA-8C1F5931D1FB}" type="pres">
      <dgm:prSet presAssocID="{7523E1FF-2BDE-44CA-A61D-A814E5B6C0A1}" presName="connectorText" presStyleLbl="sibTrans2D1" presStyleIdx="3" presStyleCnt="4"/>
      <dgm:spPr/>
    </dgm:pt>
    <dgm:pt modelId="{BF6095AF-D76D-453D-AD75-59A1807EDAA8}" type="pres">
      <dgm:prSet presAssocID="{8026B0D4-8844-4DDB-BE96-A1D4595EB34F}" presName="node" presStyleLbl="node1" presStyleIdx="3" presStyleCnt="4" custScaleX="126358" custRadScaleRad="118339">
        <dgm:presLayoutVars>
          <dgm:bulletEnabled val="1"/>
        </dgm:presLayoutVars>
      </dgm:prSet>
      <dgm:spPr/>
    </dgm:pt>
  </dgm:ptLst>
  <dgm:cxnLst>
    <dgm:cxn modelId="{D8EE721F-F488-4D4D-8C42-E77C3C17ABAA}" type="presOf" srcId="{8026B0D4-8844-4DDB-BE96-A1D4595EB34F}" destId="{BF6095AF-D76D-453D-AD75-59A1807EDAA8}" srcOrd="0" destOrd="0" presId="urn:microsoft.com/office/officeart/2005/8/layout/radial5"/>
    <dgm:cxn modelId="{F07BF924-3E2C-4A50-9AB0-2FD17809F8C3}" type="presOf" srcId="{686C0342-4FFF-4509-9660-7D6F8067A015}" destId="{AA561AB7-39A5-4046-B367-DF9B8F559E25}" srcOrd="1" destOrd="0" presId="urn:microsoft.com/office/officeart/2005/8/layout/radial5"/>
    <dgm:cxn modelId="{2E6F9327-52BF-4138-B14A-F928E56D5F73}" srcId="{8FA199A4-106E-4498-A1AF-8CAA466046A5}" destId="{B285DC7B-7FFB-454C-B172-12EFF91B2A4F}" srcOrd="2" destOrd="0" parTransId="{F7FFD3CF-0A71-4941-BB02-452BC92B748D}" sibTransId="{83425E4E-62C1-4403-906C-8739512556B7}"/>
    <dgm:cxn modelId="{4B3F792D-6FC0-4114-BD70-D3265384D403}" type="presOf" srcId="{FC2D0B2A-C851-4E61-8A23-FBC403DB4975}" destId="{75B2AF33-224B-4150-9BB6-078F849F0FEB}" srcOrd="0" destOrd="0" presId="urn:microsoft.com/office/officeart/2005/8/layout/radial5"/>
    <dgm:cxn modelId="{AAAC5F33-F8ED-4096-9F78-E9E5D0D5D61B}" type="presOf" srcId="{B285DC7B-7FFB-454C-B172-12EFF91B2A4F}" destId="{908A84A7-81BB-47EA-8F55-EB78AD3ECEC6}" srcOrd="0" destOrd="0" presId="urn:microsoft.com/office/officeart/2005/8/layout/radial5"/>
    <dgm:cxn modelId="{EF513737-158A-47F9-BEA5-812E945F342D}" type="presOf" srcId="{8FA199A4-106E-4498-A1AF-8CAA466046A5}" destId="{8333D567-C63B-49B8-87C5-5FB057AA170E}" srcOrd="0" destOrd="0" presId="urn:microsoft.com/office/officeart/2005/8/layout/radial5"/>
    <dgm:cxn modelId="{787F1140-6A83-48A5-A28C-DFA66EFF4D0B}" srcId="{18ACCC15-71D4-4324-8928-3C13B5AB65AF}" destId="{8FA199A4-106E-4498-A1AF-8CAA466046A5}" srcOrd="0" destOrd="0" parTransId="{EF91D4E9-0625-404F-A7E5-1D89305E80F8}" sibTransId="{5F2AF646-4940-48EC-8C42-195B3FA1C4D9}"/>
    <dgm:cxn modelId="{4FDC996E-7333-4308-A0C6-D2F79FB1168E}" type="presOf" srcId="{686C0342-4FFF-4509-9660-7D6F8067A015}" destId="{A0DB58B0-433C-411A-B015-9D2FDDC2B5E3}" srcOrd="0" destOrd="0" presId="urn:microsoft.com/office/officeart/2005/8/layout/radial5"/>
    <dgm:cxn modelId="{50EE3457-41A2-4B18-B163-66F3BF46E53F}" type="presOf" srcId="{F81A1C91-C7F1-4A98-97ED-C9701AD35B27}" destId="{7401E023-299A-4732-B6BD-7354F442299D}" srcOrd="0" destOrd="0" presId="urn:microsoft.com/office/officeart/2005/8/layout/radial5"/>
    <dgm:cxn modelId="{21190E7C-EE05-403B-8FDA-59C631E20676}" type="presOf" srcId="{F7FFD3CF-0A71-4941-BB02-452BC92B748D}" destId="{305BEDC9-7007-45CA-AD4D-E1AE8A0EF46A}" srcOrd="1" destOrd="0" presId="urn:microsoft.com/office/officeart/2005/8/layout/radial5"/>
    <dgm:cxn modelId="{F587EB84-C467-475B-BB18-DDD2C0961E91}" type="presOf" srcId="{18ACCC15-71D4-4324-8928-3C13B5AB65AF}" destId="{7BB2B3E7-D7DF-4FA1-A1AE-F850291486F3}" srcOrd="0" destOrd="0" presId="urn:microsoft.com/office/officeart/2005/8/layout/radial5"/>
    <dgm:cxn modelId="{D3173788-661A-4F31-90D9-2F6CF682BF41}" type="presOf" srcId="{FC2D0B2A-C851-4E61-8A23-FBC403DB4975}" destId="{8F74EB4D-F469-4811-82BE-837C245B33A0}" srcOrd="1" destOrd="0" presId="urn:microsoft.com/office/officeart/2005/8/layout/radial5"/>
    <dgm:cxn modelId="{285AC097-E57F-43EA-B5BF-255DAB25599F}" type="presOf" srcId="{F7FFD3CF-0A71-4941-BB02-452BC92B748D}" destId="{E5D588C6-577D-4469-B8A1-3D145B823648}" srcOrd="0" destOrd="0" presId="urn:microsoft.com/office/officeart/2005/8/layout/radial5"/>
    <dgm:cxn modelId="{9A4876C3-10C9-46E7-A86A-989618D455E8}" type="presOf" srcId="{CF30D223-20C7-438D-A280-7D95B862D389}" destId="{29287DCF-65B3-4B41-95EB-7D2C21567CDE}" srcOrd="0" destOrd="0" presId="urn:microsoft.com/office/officeart/2005/8/layout/radial5"/>
    <dgm:cxn modelId="{048BF4C3-8A28-4683-B4E7-C54EB0B1BA2E}" srcId="{8FA199A4-106E-4498-A1AF-8CAA466046A5}" destId="{8026B0D4-8844-4DDB-BE96-A1D4595EB34F}" srcOrd="3" destOrd="0" parTransId="{7523E1FF-2BDE-44CA-A61D-A814E5B6C0A1}" sibTransId="{82CEFDBB-133B-496B-9EDD-26433BF78EFC}"/>
    <dgm:cxn modelId="{A2E5F2C9-D614-486A-B98C-E97427FD4081}" srcId="{8FA199A4-106E-4498-A1AF-8CAA466046A5}" destId="{CF30D223-20C7-438D-A280-7D95B862D389}" srcOrd="0" destOrd="0" parTransId="{FC2D0B2A-C851-4E61-8A23-FBC403DB4975}" sibTransId="{CBD789B4-9FFC-4B7C-A48A-09CC6AD20610}"/>
    <dgm:cxn modelId="{62DF57D9-66D1-4C60-985A-00B662B66668}" type="presOf" srcId="{7523E1FF-2BDE-44CA-A61D-A814E5B6C0A1}" destId="{34CC96B3-8D5E-40B1-B5CA-8C1F5931D1FB}" srcOrd="1" destOrd="0" presId="urn:microsoft.com/office/officeart/2005/8/layout/radial5"/>
    <dgm:cxn modelId="{8551CCE3-84E6-405E-A7E0-C572D0B6DA23}" type="presOf" srcId="{7523E1FF-2BDE-44CA-A61D-A814E5B6C0A1}" destId="{746FD970-0351-4B80-80D2-8CBC7079537A}" srcOrd="0" destOrd="0" presId="urn:microsoft.com/office/officeart/2005/8/layout/radial5"/>
    <dgm:cxn modelId="{7E30BBFF-33FD-4C93-ABF9-4BE9CD03922C}" srcId="{8FA199A4-106E-4498-A1AF-8CAA466046A5}" destId="{F81A1C91-C7F1-4A98-97ED-C9701AD35B27}" srcOrd="1" destOrd="0" parTransId="{686C0342-4FFF-4509-9660-7D6F8067A015}" sibTransId="{8822B40B-2275-4721-9A52-1004CB059284}"/>
    <dgm:cxn modelId="{0CD7FE16-FC7F-4C78-938F-873A7A90BB98}" type="presParOf" srcId="{7BB2B3E7-D7DF-4FA1-A1AE-F850291486F3}" destId="{8333D567-C63B-49B8-87C5-5FB057AA170E}" srcOrd="0" destOrd="0" presId="urn:microsoft.com/office/officeart/2005/8/layout/radial5"/>
    <dgm:cxn modelId="{CAF94937-9BBD-4822-A795-72AAC1B72B7B}" type="presParOf" srcId="{7BB2B3E7-D7DF-4FA1-A1AE-F850291486F3}" destId="{75B2AF33-224B-4150-9BB6-078F849F0FEB}" srcOrd="1" destOrd="0" presId="urn:microsoft.com/office/officeart/2005/8/layout/radial5"/>
    <dgm:cxn modelId="{5D81DDDE-5C6C-4350-86E4-AF530343350D}" type="presParOf" srcId="{75B2AF33-224B-4150-9BB6-078F849F0FEB}" destId="{8F74EB4D-F469-4811-82BE-837C245B33A0}" srcOrd="0" destOrd="0" presId="urn:microsoft.com/office/officeart/2005/8/layout/radial5"/>
    <dgm:cxn modelId="{ABD4746A-1C59-4D36-B46A-A2F2ACCA14D5}" type="presParOf" srcId="{7BB2B3E7-D7DF-4FA1-A1AE-F850291486F3}" destId="{29287DCF-65B3-4B41-95EB-7D2C21567CDE}" srcOrd="2" destOrd="0" presId="urn:microsoft.com/office/officeart/2005/8/layout/radial5"/>
    <dgm:cxn modelId="{C0CEB621-EF2F-4EE6-9DEA-4D3EF484CE8D}" type="presParOf" srcId="{7BB2B3E7-D7DF-4FA1-A1AE-F850291486F3}" destId="{A0DB58B0-433C-411A-B015-9D2FDDC2B5E3}" srcOrd="3" destOrd="0" presId="urn:microsoft.com/office/officeart/2005/8/layout/radial5"/>
    <dgm:cxn modelId="{783D72F8-F342-404D-B117-DC10A74B835A}" type="presParOf" srcId="{A0DB58B0-433C-411A-B015-9D2FDDC2B5E3}" destId="{AA561AB7-39A5-4046-B367-DF9B8F559E25}" srcOrd="0" destOrd="0" presId="urn:microsoft.com/office/officeart/2005/8/layout/radial5"/>
    <dgm:cxn modelId="{DCE18DAF-CFD5-4F9C-A268-5948FFBBF63E}" type="presParOf" srcId="{7BB2B3E7-D7DF-4FA1-A1AE-F850291486F3}" destId="{7401E023-299A-4732-B6BD-7354F442299D}" srcOrd="4" destOrd="0" presId="urn:microsoft.com/office/officeart/2005/8/layout/radial5"/>
    <dgm:cxn modelId="{5C87A14A-7D98-466C-99CE-4EE355E25A71}" type="presParOf" srcId="{7BB2B3E7-D7DF-4FA1-A1AE-F850291486F3}" destId="{E5D588C6-577D-4469-B8A1-3D145B823648}" srcOrd="5" destOrd="0" presId="urn:microsoft.com/office/officeart/2005/8/layout/radial5"/>
    <dgm:cxn modelId="{DAFAD3ED-4AB4-4247-B942-70BB5EFACD42}" type="presParOf" srcId="{E5D588C6-577D-4469-B8A1-3D145B823648}" destId="{305BEDC9-7007-45CA-AD4D-E1AE8A0EF46A}" srcOrd="0" destOrd="0" presId="urn:microsoft.com/office/officeart/2005/8/layout/radial5"/>
    <dgm:cxn modelId="{83AB0580-7172-4DE6-9EA9-0F8F98FA5E02}" type="presParOf" srcId="{7BB2B3E7-D7DF-4FA1-A1AE-F850291486F3}" destId="{908A84A7-81BB-47EA-8F55-EB78AD3ECEC6}" srcOrd="6" destOrd="0" presId="urn:microsoft.com/office/officeart/2005/8/layout/radial5"/>
    <dgm:cxn modelId="{5C5FAFED-BDB0-4CEF-A454-4BF34BBEF9BB}" type="presParOf" srcId="{7BB2B3E7-D7DF-4FA1-A1AE-F850291486F3}" destId="{746FD970-0351-4B80-80D2-8CBC7079537A}" srcOrd="7" destOrd="0" presId="urn:microsoft.com/office/officeart/2005/8/layout/radial5"/>
    <dgm:cxn modelId="{B59A2CEC-ACE4-4F38-879E-7E80BB0D90CD}" type="presParOf" srcId="{746FD970-0351-4B80-80D2-8CBC7079537A}" destId="{34CC96B3-8D5E-40B1-B5CA-8C1F5931D1FB}" srcOrd="0" destOrd="0" presId="urn:microsoft.com/office/officeart/2005/8/layout/radial5"/>
    <dgm:cxn modelId="{7216C4E2-E083-4482-A385-9C26AA7E2F98}" type="presParOf" srcId="{7BB2B3E7-D7DF-4FA1-A1AE-F850291486F3}" destId="{BF6095AF-D76D-453D-AD75-59A1807EDAA8}" srcOrd="8" destOrd="0" presId="urn:microsoft.com/office/officeart/2005/8/layout/radial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4B7F47E-C980-4E29-A62E-DC5981227F93}"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ID"/>
        </a:p>
      </dgm:t>
    </dgm:pt>
    <dgm:pt modelId="{1B48B52F-374A-4B10-9A24-9AE250EA3D59}">
      <dgm:prSet phldrT="[Text]">
        <dgm:style>
          <a:lnRef idx="1">
            <a:schemeClr val="accent4"/>
          </a:lnRef>
          <a:fillRef idx="2">
            <a:schemeClr val="accent4"/>
          </a:fillRef>
          <a:effectRef idx="1">
            <a:schemeClr val="accent4"/>
          </a:effectRef>
          <a:fontRef idx="minor">
            <a:schemeClr val="dk1"/>
          </a:fontRef>
        </dgm:style>
      </dgm:prSet>
      <dgm:spPr/>
      <dgm:t>
        <a:bodyPr/>
        <a:lstStyle/>
        <a:p>
          <a:r>
            <a:rPr lang="en-ID" b="0"/>
            <a:t>Deep Learning</a:t>
          </a:r>
        </a:p>
      </dgm:t>
    </dgm:pt>
    <dgm:pt modelId="{01DF5587-75D5-488A-B849-EA548546CABF}" type="parTrans" cxnId="{295E28F3-8127-4982-914E-0EEF4E23548C}">
      <dgm:prSet/>
      <dgm:spPr/>
      <dgm:t>
        <a:bodyPr/>
        <a:lstStyle/>
        <a:p>
          <a:endParaRPr lang="en-ID"/>
        </a:p>
      </dgm:t>
    </dgm:pt>
    <dgm:pt modelId="{E06AB09E-7BCB-4B1F-B0D2-42005D001E77}" type="sibTrans" cxnId="{295E28F3-8127-4982-914E-0EEF4E23548C}">
      <dgm:prSet/>
      <dgm:spPr/>
      <dgm:t>
        <a:bodyPr/>
        <a:lstStyle/>
        <a:p>
          <a:endParaRPr lang="en-ID"/>
        </a:p>
      </dgm:t>
    </dgm:pt>
    <dgm:pt modelId="{02A103E0-D47E-462D-8072-CCF73A9847D0}">
      <dgm:prSet phldrT="[Text]">
        <dgm:style>
          <a:lnRef idx="1">
            <a:schemeClr val="accent2"/>
          </a:lnRef>
          <a:fillRef idx="2">
            <a:schemeClr val="accent2"/>
          </a:fillRef>
          <a:effectRef idx="1">
            <a:schemeClr val="accent2"/>
          </a:effectRef>
          <a:fontRef idx="minor">
            <a:schemeClr val="dk1"/>
          </a:fontRef>
        </dgm:style>
      </dgm:prSet>
      <dgm:spPr/>
      <dgm:t>
        <a:bodyPr/>
        <a:lstStyle/>
        <a:p>
          <a:r>
            <a:rPr lang="en-ID" b="0"/>
            <a:t>A. Load Data</a:t>
          </a:r>
        </a:p>
      </dgm:t>
    </dgm:pt>
    <dgm:pt modelId="{B9E91847-2CD8-4372-AA9E-0D15598F323C}" type="parTrans" cxnId="{2750A459-CE84-4293-88AC-C7472721349A}">
      <dgm:prSet/>
      <dgm:spPr/>
      <dgm:t>
        <a:bodyPr/>
        <a:lstStyle/>
        <a:p>
          <a:endParaRPr lang="en-ID"/>
        </a:p>
      </dgm:t>
    </dgm:pt>
    <dgm:pt modelId="{967C6657-6FEE-42C2-BDCB-3796DBC838A3}" type="sibTrans" cxnId="{2750A459-CE84-4293-88AC-C7472721349A}">
      <dgm:prSet/>
      <dgm:spPr/>
      <dgm:t>
        <a:bodyPr/>
        <a:lstStyle/>
        <a:p>
          <a:endParaRPr lang="en-ID"/>
        </a:p>
      </dgm:t>
    </dgm:pt>
    <dgm:pt modelId="{6673E921-2CC6-48AD-AB7D-C3BC52A517C9}">
      <dgm:prSet phldrT="[Text]">
        <dgm:style>
          <a:lnRef idx="1">
            <a:schemeClr val="accent2"/>
          </a:lnRef>
          <a:fillRef idx="2">
            <a:schemeClr val="accent2"/>
          </a:fillRef>
          <a:effectRef idx="1">
            <a:schemeClr val="accent2"/>
          </a:effectRef>
          <a:fontRef idx="minor">
            <a:schemeClr val="dk1"/>
          </a:fontRef>
        </dgm:style>
      </dgm:prSet>
      <dgm:spPr/>
      <dgm:t>
        <a:bodyPr/>
        <a:lstStyle/>
        <a:p>
          <a:r>
            <a:rPr lang="en-ID" b="0"/>
            <a:t>B. Pre-process Data</a:t>
          </a:r>
        </a:p>
      </dgm:t>
    </dgm:pt>
    <dgm:pt modelId="{EBCE75CE-A0AD-4DFA-9648-75A1DDBF468C}" type="parTrans" cxnId="{B0996B56-8C16-43BD-9536-6D9872FAAAA0}">
      <dgm:prSet/>
      <dgm:spPr/>
      <dgm:t>
        <a:bodyPr/>
        <a:lstStyle/>
        <a:p>
          <a:endParaRPr lang="en-ID"/>
        </a:p>
      </dgm:t>
    </dgm:pt>
    <dgm:pt modelId="{4663BCD2-71CB-4323-9EBD-CC9D12242568}" type="sibTrans" cxnId="{B0996B56-8C16-43BD-9536-6D9872FAAAA0}">
      <dgm:prSet/>
      <dgm:spPr/>
      <dgm:t>
        <a:bodyPr/>
        <a:lstStyle/>
        <a:p>
          <a:endParaRPr lang="en-ID"/>
        </a:p>
      </dgm:t>
    </dgm:pt>
    <dgm:pt modelId="{34D40404-4E19-4825-B465-A41EA87F9C80}">
      <dgm:prSet phldrT="[Text]">
        <dgm:style>
          <a:lnRef idx="1">
            <a:schemeClr val="accent2"/>
          </a:lnRef>
          <a:fillRef idx="2">
            <a:schemeClr val="accent2"/>
          </a:fillRef>
          <a:effectRef idx="1">
            <a:schemeClr val="accent2"/>
          </a:effectRef>
          <a:fontRef idx="minor">
            <a:schemeClr val="dk1"/>
          </a:fontRef>
        </dgm:style>
      </dgm:prSet>
      <dgm:spPr/>
      <dgm:t>
        <a:bodyPr/>
        <a:lstStyle/>
        <a:p>
          <a:r>
            <a:rPr lang="en-ID" b="0"/>
            <a:t>C. Convert Document </a:t>
          </a:r>
        </a:p>
      </dgm:t>
    </dgm:pt>
    <dgm:pt modelId="{D1BD3F46-BD34-4785-8C57-CD59C5228015}" type="parTrans" cxnId="{7A709DE9-4072-46E2-B8A2-AA45547FD266}">
      <dgm:prSet/>
      <dgm:spPr/>
      <dgm:t>
        <a:bodyPr/>
        <a:lstStyle/>
        <a:p>
          <a:endParaRPr lang="en-ID"/>
        </a:p>
      </dgm:t>
    </dgm:pt>
    <dgm:pt modelId="{8EA77DEC-F629-4049-BE4A-80AD6EA1A19E}" type="sibTrans" cxnId="{7A709DE9-4072-46E2-B8A2-AA45547FD266}">
      <dgm:prSet/>
      <dgm:spPr/>
      <dgm:t>
        <a:bodyPr/>
        <a:lstStyle/>
        <a:p>
          <a:endParaRPr lang="en-ID"/>
        </a:p>
      </dgm:t>
    </dgm:pt>
    <dgm:pt modelId="{122AFE6C-3499-43EC-8F79-A91FC29AC0EC}">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Import </a:t>
          </a:r>
          <a:endParaRPr lang="en-ID" b="0"/>
        </a:p>
      </dgm:t>
    </dgm:pt>
    <dgm:pt modelId="{7E3FE085-7BFA-4CD9-9A66-C31CA649A997}" type="parTrans" cxnId="{FDBFC1E1-DD31-413D-8A7D-D702B4BDD582}">
      <dgm:prSet/>
      <dgm:spPr/>
      <dgm:t>
        <a:bodyPr/>
        <a:lstStyle/>
        <a:p>
          <a:endParaRPr lang="en-ID"/>
        </a:p>
      </dgm:t>
    </dgm:pt>
    <dgm:pt modelId="{5CDFFDD8-B167-4AB1-9AA2-2B77FE8766E0}" type="sibTrans" cxnId="{FDBFC1E1-DD31-413D-8A7D-D702B4BDD582}">
      <dgm:prSet/>
      <dgm:spPr/>
      <dgm:t>
        <a:bodyPr/>
        <a:lstStyle/>
        <a:p>
          <a:endParaRPr lang="en-ID"/>
        </a:p>
      </dgm:t>
    </dgm:pt>
    <dgm:pt modelId="{20869DAD-D6FF-4CAF-B147-7EC4BCFDE79F}">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Classify</a:t>
          </a:r>
          <a:endParaRPr lang="en-ID" b="0"/>
        </a:p>
      </dgm:t>
    </dgm:pt>
    <dgm:pt modelId="{C3096739-9048-4FBB-834A-2DAA9AD1A42B}" type="parTrans" cxnId="{D9287A01-ABE5-4F14-A61D-2244A9B57CE7}">
      <dgm:prSet/>
      <dgm:spPr/>
      <dgm:t>
        <a:bodyPr/>
        <a:lstStyle/>
        <a:p>
          <a:endParaRPr lang="en-ID"/>
        </a:p>
      </dgm:t>
    </dgm:pt>
    <dgm:pt modelId="{BD0A7A4D-E5F7-43CE-A56B-14AE5D321B60}" type="sibTrans" cxnId="{D9287A01-ABE5-4F14-A61D-2244A9B57CE7}">
      <dgm:prSet/>
      <dgm:spPr/>
      <dgm:t>
        <a:bodyPr/>
        <a:lstStyle/>
        <a:p>
          <a:endParaRPr lang="en-ID"/>
        </a:p>
      </dgm:t>
    </dgm:pt>
    <dgm:pt modelId="{B76CEF04-BED5-4D20-9087-C5F7826AF964}">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Distribution</a:t>
          </a:r>
          <a:endParaRPr lang="en-ID" b="0"/>
        </a:p>
      </dgm:t>
    </dgm:pt>
    <dgm:pt modelId="{25222A49-1605-4E81-9CFA-37DE30D63361}" type="parTrans" cxnId="{F5ECA588-EEC8-42C4-B9B8-992E08DD4D74}">
      <dgm:prSet/>
      <dgm:spPr/>
      <dgm:t>
        <a:bodyPr/>
        <a:lstStyle/>
        <a:p>
          <a:endParaRPr lang="en-ID"/>
        </a:p>
      </dgm:t>
    </dgm:pt>
    <dgm:pt modelId="{96E16B05-F062-4B1E-80A0-8875454F9A49}" type="sibTrans" cxnId="{F5ECA588-EEC8-42C4-B9B8-992E08DD4D74}">
      <dgm:prSet/>
      <dgm:spPr/>
      <dgm:t>
        <a:bodyPr/>
        <a:lstStyle/>
        <a:p>
          <a:endParaRPr lang="en-ID"/>
        </a:p>
      </dgm:t>
    </dgm:pt>
    <dgm:pt modelId="{D6380F5E-7C0B-4A92-ACEC-69E81EE25033}">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Extract </a:t>
          </a:r>
          <a:endParaRPr lang="en-ID" b="0"/>
        </a:p>
      </dgm:t>
    </dgm:pt>
    <dgm:pt modelId="{04BB8D60-E268-4B44-AFB9-92B1167D1A96}" type="parTrans" cxnId="{51E896EA-6CDD-4030-8151-6D6E2CB860FF}">
      <dgm:prSet/>
      <dgm:spPr/>
      <dgm:t>
        <a:bodyPr/>
        <a:lstStyle/>
        <a:p>
          <a:endParaRPr lang="en-ID"/>
        </a:p>
      </dgm:t>
    </dgm:pt>
    <dgm:pt modelId="{D46946E2-40F1-48C2-AF94-2A551D9CEE02}" type="sibTrans" cxnId="{51E896EA-6CDD-4030-8151-6D6E2CB860FF}">
      <dgm:prSet/>
      <dgm:spPr/>
      <dgm:t>
        <a:bodyPr/>
        <a:lstStyle/>
        <a:p>
          <a:endParaRPr lang="en-ID"/>
        </a:p>
      </dgm:t>
    </dgm:pt>
    <dgm:pt modelId="{C6C10531-0726-4D5C-88F1-5EF44B278081}">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Visualize</a:t>
          </a:r>
          <a:endParaRPr lang="en-ID" b="0"/>
        </a:p>
      </dgm:t>
    </dgm:pt>
    <dgm:pt modelId="{7971DEAB-C318-4EF0-8303-1BC60B7D16A8}" type="parTrans" cxnId="{EC7E75F4-1899-4EA7-9210-99DB8CE70589}">
      <dgm:prSet/>
      <dgm:spPr/>
      <dgm:t>
        <a:bodyPr/>
        <a:lstStyle/>
        <a:p>
          <a:endParaRPr lang="en-ID"/>
        </a:p>
      </dgm:t>
    </dgm:pt>
    <dgm:pt modelId="{AD25A443-B8E0-414E-B760-D41E0F8C4396}" type="sibTrans" cxnId="{EC7E75F4-1899-4EA7-9210-99DB8CE70589}">
      <dgm:prSet/>
      <dgm:spPr/>
      <dgm:t>
        <a:bodyPr/>
        <a:lstStyle/>
        <a:p>
          <a:endParaRPr lang="en-ID"/>
        </a:p>
      </dgm:t>
    </dgm:pt>
    <dgm:pt modelId="{BDDC00A2-9FD2-4D2A-A172-67964E55F58B}">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Tokenize </a:t>
          </a:r>
          <a:endParaRPr lang="en-ID" b="0"/>
        </a:p>
      </dgm:t>
    </dgm:pt>
    <dgm:pt modelId="{38FB23D7-D323-44DC-8AEE-F161E9265ABB}" type="parTrans" cxnId="{4FD352CF-7715-4195-AB25-2C920AA3A2BC}">
      <dgm:prSet/>
      <dgm:spPr/>
      <dgm:t>
        <a:bodyPr/>
        <a:lstStyle/>
        <a:p>
          <a:endParaRPr lang="en-ID"/>
        </a:p>
      </dgm:t>
    </dgm:pt>
    <dgm:pt modelId="{65C4EEFF-8CD1-41D7-AE0C-23AC542B277D}" type="sibTrans" cxnId="{4FD352CF-7715-4195-AB25-2C920AA3A2BC}">
      <dgm:prSet/>
      <dgm:spPr/>
      <dgm:t>
        <a:bodyPr/>
        <a:lstStyle/>
        <a:p>
          <a:endParaRPr lang="en-ID"/>
        </a:p>
      </dgm:t>
    </dgm:pt>
    <dgm:pt modelId="{27FB615F-0B44-452F-BF2A-79DA9C4FC5C6}">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Convert </a:t>
          </a:r>
          <a:endParaRPr lang="en-ID" b="0"/>
        </a:p>
      </dgm:t>
    </dgm:pt>
    <dgm:pt modelId="{495F50F5-8256-4EF4-B047-7BA49BF8847D}" type="parTrans" cxnId="{5FB0FC37-DAC4-4A12-8EFA-04DFAC40E57B}">
      <dgm:prSet/>
      <dgm:spPr/>
      <dgm:t>
        <a:bodyPr/>
        <a:lstStyle/>
        <a:p>
          <a:endParaRPr lang="en-ID"/>
        </a:p>
      </dgm:t>
    </dgm:pt>
    <dgm:pt modelId="{F4C6560D-3E2F-4442-89A0-807697982339}" type="sibTrans" cxnId="{5FB0FC37-DAC4-4A12-8EFA-04DFAC40E57B}">
      <dgm:prSet/>
      <dgm:spPr/>
      <dgm:t>
        <a:bodyPr/>
        <a:lstStyle/>
        <a:p>
          <a:endParaRPr lang="en-ID"/>
        </a:p>
      </dgm:t>
    </dgm:pt>
    <dgm:pt modelId="{54EC0E18-4DFD-4ED1-B9D6-D47F0B717363}">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Erase </a:t>
          </a:r>
          <a:endParaRPr lang="en-ID" b="0"/>
        </a:p>
      </dgm:t>
    </dgm:pt>
    <dgm:pt modelId="{FBEE2F01-A222-42F9-9AF4-C9943E0649A6}" type="parTrans" cxnId="{A76F7477-458E-4F8A-9310-C98078DFDF61}">
      <dgm:prSet/>
      <dgm:spPr/>
      <dgm:t>
        <a:bodyPr/>
        <a:lstStyle/>
        <a:p>
          <a:endParaRPr lang="en-ID"/>
        </a:p>
      </dgm:t>
    </dgm:pt>
    <dgm:pt modelId="{2AC9EDFE-72B7-4554-868E-B3C842E5E040}" type="sibTrans" cxnId="{A76F7477-458E-4F8A-9310-C98078DFDF61}">
      <dgm:prSet/>
      <dgm:spPr/>
      <dgm:t>
        <a:bodyPr/>
        <a:lstStyle/>
        <a:p>
          <a:endParaRPr lang="en-ID"/>
        </a:p>
      </dgm:t>
    </dgm:pt>
    <dgm:pt modelId="{70C34226-FB48-471D-ACC6-788DB3370D4D}">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Input </a:t>
          </a:r>
          <a:endParaRPr lang="en-ID" b="0"/>
        </a:p>
      </dgm:t>
    </dgm:pt>
    <dgm:pt modelId="{EA065BAF-19ED-4A70-818A-23035046829D}" type="parTrans" cxnId="{09C0F89A-C2C3-4E8C-84AB-EC43A002A123}">
      <dgm:prSet/>
      <dgm:spPr/>
      <dgm:t>
        <a:bodyPr/>
        <a:lstStyle/>
        <a:p>
          <a:endParaRPr lang="en-ID"/>
        </a:p>
      </dgm:t>
    </dgm:pt>
    <dgm:pt modelId="{AC4094E2-2241-4910-8208-C99157A90C5B}" type="sibTrans" cxnId="{09C0F89A-C2C3-4E8C-84AB-EC43A002A123}">
      <dgm:prSet/>
      <dgm:spPr/>
      <dgm:t>
        <a:bodyPr/>
        <a:lstStyle/>
        <a:p>
          <a:endParaRPr lang="en-ID"/>
        </a:p>
      </dgm:t>
    </dgm:pt>
    <dgm:pt modelId="{C81D6BB4-A135-4A09-A5F4-A21A1C6F91B1}">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Truncate </a:t>
          </a:r>
          <a:endParaRPr lang="en-ID" b="0"/>
        </a:p>
      </dgm:t>
    </dgm:pt>
    <dgm:pt modelId="{4E67EF76-58F2-4D22-AA68-E8A39344E80E}" type="parTrans" cxnId="{5C43E932-0A21-4BC8-9948-01B62B7393B8}">
      <dgm:prSet/>
      <dgm:spPr/>
      <dgm:t>
        <a:bodyPr/>
        <a:lstStyle/>
        <a:p>
          <a:endParaRPr lang="en-ID"/>
        </a:p>
      </dgm:t>
    </dgm:pt>
    <dgm:pt modelId="{52324348-A76C-4F07-825E-7A9D3948A596}" type="sibTrans" cxnId="{5C43E932-0A21-4BC8-9948-01B62B7393B8}">
      <dgm:prSet/>
      <dgm:spPr/>
      <dgm:t>
        <a:bodyPr/>
        <a:lstStyle/>
        <a:p>
          <a:endParaRPr lang="en-ID"/>
        </a:p>
      </dgm:t>
    </dgm:pt>
    <dgm:pt modelId="{FC033281-C6E4-4D7B-B17A-BB8B8435DE8A}">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Lengths</a:t>
          </a:r>
          <a:endParaRPr lang="en-ID" b="0"/>
        </a:p>
      </dgm:t>
    </dgm:pt>
    <dgm:pt modelId="{8286B0AD-B260-4DD7-8268-13CDF15511DD}" type="parTrans" cxnId="{D78BB493-C111-4703-ADD9-32679D8E3BBF}">
      <dgm:prSet/>
      <dgm:spPr/>
      <dgm:t>
        <a:bodyPr/>
        <a:lstStyle/>
        <a:p>
          <a:endParaRPr lang="en-ID"/>
        </a:p>
      </dgm:t>
    </dgm:pt>
    <dgm:pt modelId="{9088449E-9789-4A8D-AC1D-7071187DD73E}" type="sibTrans" cxnId="{D78BB493-C111-4703-ADD9-32679D8E3BBF}">
      <dgm:prSet/>
      <dgm:spPr/>
      <dgm:t>
        <a:bodyPr/>
        <a:lstStyle/>
        <a:p>
          <a:endParaRPr lang="en-ID"/>
        </a:p>
      </dgm:t>
    </dgm:pt>
    <dgm:pt modelId="{52F60B75-5784-4768-B48D-DFDCAE676097}">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Indices </a:t>
          </a:r>
          <a:endParaRPr lang="en-ID" b="0"/>
        </a:p>
      </dgm:t>
    </dgm:pt>
    <dgm:pt modelId="{CBE49EF3-B4EA-401B-B4E2-C24B2BBC89BF}" type="parTrans" cxnId="{7F8123AD-C972-4DE7-A206-396DDF4CA564}">
      <dgm:prSet/>
      <dgm:spPr/>
      <dgm:t>
        <a:bodyPr/>
        <a:lstStyle/>
        <a:p>
          <a:endParaRPr lang="en-ID"/>
        </a:p>
      </dgm:t>
    </dgm:pt>
    <dgm:pt modelId="{5B5E3070-0536-4FC8-B5AC-901421C989F1}" type="sibTrans" cxnId="{7F8123AD-C972-4DE7-A206-396DDF4CA564}">
      <dgm:prSet/>
      <dgm:spPr/>
      <dgm:t>
        <a:bodyPr/>
        <a:lstStyle/>
        <a:p>
          <a:endParaRPr lang="en-ID"/>
        </a:p>
      </dgm:t>
    </dgm:pt>
    <dgm:pt modelId="{FA6BD8CE-7E83-4A86-8458-78EA63FDBA89}">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Validation </a:t>
          </a:r>
          <a:endParaRPr lang="en-ID" b="0"/>
        </a:p>
      </dgm:t>
    </dgm:pt>
    <dgm:pt modelId="{54F3A13C-07E7-4B3D-9A3F-1188AFD87C2B}" type="parTrans" cxnId="{65FD821A-3BBC-4C9F-916B-EB49ECD30D68}">
      <dgm:prSet/>
      <dgm:spPr/>
      <dgm:t>
        <a:bodyPr/>
        <a:lstStyle/>
        <a:p>
          <a:endParaRPr lang="en-ID"/>
        </a:p>
      </dgm:t>
    </dgm:pt>
    <dgm:pt modelId="{641E600D-24BB-4A78-9D59-192C546F1235}" type="sibTrans" cxnId="{65FD821A-3BBC-4C9F-916B-EB49ECD30D68}">
      <dgm:prSet/>
      <dgm:spPr/>
      <dgm:t>
        <a:bodyPr/>
        <a:lstStyle/>
        <a:p>
          <a:endParaRPr lang="en-ID"/>
        </a:p>
      </dgm:t>
    </dgm:pt>
    <dgm:pt modelId="{F9124130-E39D-43F6-8434-4CDB1A23D171}">
      <dgm:prSet phldrT="[Text]">
        <dgm:style>
          <a:lnRef idx="1">
            <a:schemeClr val="accent2"/>
          </a:lnRef>
          <a:fillRef idx="2">
            <a:schemeClr val="accent2"/>
          </a:fillRef>
          <a:effectRef idx="1">
            <a:schemeClr val="accent2"/>
          </a:effectRef>
          <a:fontRef idx="minor">
            <a:schemeClr val="dk1"/>
          </a:fontRef>
        </dgm:style>
      </dgm:prSet>
      <dgm:spPr/>
      <dgm:t>
        <a:bodyPr/>
        <a:lstStyle/>
        <a:p>
          <a:r>
            <a:rPr lang="en-ID" b="0"/>
            <a:t>D. Ceate and Train LSTM  Network</a:t>
          </a:r>
        </a:p>
      </dgm:t>
    </dgm:pt>
    <dgm:pt modelId="{18359C76-8A5A-4CF2-95BC-DDC16BF077CE}" type="parTrans" cxnId="{45B2E0F0-A7E7-4292-9CFA-CD0679724E8A}">
      <dgm:prSet/>
      <dgm:spPr/>
      <dgm:t>
        <a:bodyPr/>
        <a:lstStyle/>
        <a:p>
          <a:endParaRPr lang="en-ID"/>
        </a:p>
      </dgm:t>
    </dgm:pt>
    <dgm:pt modelId="{C5C0DD54-1225-4384-A349-2062C94CB8E9}" type="sibTrans" cxnId="{45B2E0F0-A7E7-4292-9CFA-CD0679724E8A}">
      <dgm:prSet/>
      <dgm:spPr/>
      <dgm:t>
        <a:bodyPr/>
        <a:lstStyle/>
        <a:p>
          <a:endParaRPr lang="en-ID"/>
        </a:p>
      </dgm:t>
    </dgm:pt>
    <dgm:pt modelId="{A7EF3F1B-AA16-4C16-92FE-AEEBB2AF2326}">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a:t>Sequence Input</a:t>
          </a:r>
        </a:p>
      </dgm:t>
    </dgm:pt>
    <dgm:pt modelId="{4AF2D5C1-E95A-42CD-9F7D-E1BDBB121483}" type="parTrans" cxnId="{E2DFD1A3-1A55-4100-81B3-02FE151D8246}">
      <dgm:prSet/>
      <dgm:spPr/>
      <dgm:t>
        <a:bodyPr/>
        <a:lstStyle/>
        <a:p>
          <a:endParaRPr lang="en-ID"/>
        </a:p>
      </dgm:t>
    </dgm:pt>
    <dgm:pt modelId="{E5761659-EC79-4099-B15F-6E5ED1D30F80}" type="sibTrans" cxnId="{E2DFD1A3-1A55-4100-81B3-02FE151D8246}">
      <dgm:prSet/>
      <dgm:spPr/>
      <dgm:t>
        <a:bodyPr/>
        <a:lstStyle/>
        <a:p>
          <a:endParaRPr lang="en-ID"/>
        </a:p>
      </dgm:t>
    </dgm:pt>
    <dgm:pt modelId="{B5D334B4-4FB3-405A-B252-BA44D3A20520}">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a:t>Word Embedding Layer</a:t>
          </a:r>
        </a:p>
      </dgm:t>
    </dgm:pt>
    <dgm:pt modelId="{BE1C6BEB-D800-4E55-88D9-46AC53C9A39A}" type="parTrans" cxnId="{754B1456-1FEB-4F0A-9AAF-9DAAF603EB62}">
      <dgm:prSet/>
      <dgm:spPr/>
      <dgm:t>
        <a:bodyPr/>
        <a:lstStyle/>
        <a:p>
          <a:endParaRPr lang="en-ID"/>
        </a:p>
      </dgm:t>
    </dgm:pt>
    <dgm:pt modelId="{1093A4E9-FEA1-45F6-9803-786B9C903E51}" type="sibTrans" cxnId="{754B1456-1FEB-4F0A-9AAF-9DAAF603EB62}">
      <dgm:prSet/>
      <dgm:spPr/>
      <dgm:t>
        <a:bodyPr/>
        <a:lstStyle/>
        <a:p>
          <a:endParaRPr lang="en-ID"/>
        </a:p>
      </dgm:t>
    </dgm:pt>
    <dgm:pt modelId="{2162FA13-E24C-4B44-B7AB-E7A55BD248DD}">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a:t>Long Short Term Memory</a:t>
          </a:r>
        </a:p>
      </dgm:t>
    </dgm:pt>
    <dgm:pt modelId="{14F15FA2-7331-4830-B0FE-A544AFDA24EA}" type="parTrans" cxnId="{F171E3E9-8B49-4DC5-9082-FE934656A9C7}">
      <dgm:prSet/>
      <dgm:spPr/>
      <dgm:t>
        <a:bodyPr/>
        <a:lstStyle/>
        <a:p>
          <a:endParaRPr lang="en-ID"/>
        </a:p>
      </dgm:t>
    </dgm:pt>
    <dgm:pt modelId="{34D448EA-B87F-4F65-B318-998C49CF5381}" type="sibTrans" cxnId="{F171E3E9-8B49-4DC5-9082-FE934656A9C7}">
      <dgm:prSet/>
      <dgm:spPr/>
      <dgm:t>
        <a:bodyPr/>
        <a:lstStyle/>
        <a:p>
          <a:endParaRPr lang="en-ID"/>
        </a:p>
      </dgm:t>
    </dgm:pt>
    <dgm:pt modelId="{213C79B5-C70B-442F-A9BD-68E1B4C83421}">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a:t>Fully Connected</a:t>
          </a:r>
        </a:p>
      </dgm:t>
    </dgm:pt>
    <dgm:pt modelId="{B350B796-5993-4094-B485-7344D1A74164}" type="parTrans" cxnId="{33C51A22-B6A4-46C3-BAAB-77F06DEFC4ED}">
      <dgm:prSet/>
      <dgm:spPr/>
      <dgm:t>
        <a:bodyPr/>
        <a:lstStyle/>
        <a:p>
          <a:endParaRPr lang="en-ID"/>
        </a:p>
      </dgm:t>
    </dgm:pt>
    <dgm:pt modelId="{BF5F47E0-1E15-41D2-AC92-1606E24C7311}" type="sibTrans" cxnId="{33C51A22-B6A4-46C3-BAAB-77F06DEFC4ED}">
      <dgm:prSet/>
      <dgm:spPr/>
      <dgm:t>
        <a:bodyPr/>
        <a:lstStyle/>
        <a:p>
          <a:endParaRPr lang="en-ID"/>
        </a:p>
      </dgm:t>
    </dgm:pt>
    <dgm:pt modelId="{19C39751-3EC9-436F-AF67-7D3FE67D1516}">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a:t>Softmax</a:t>
          </a:r>
        </a:p>
      </dgm:t>
    </dgm:pt>
    <dgm:pt modelId="{79F850F1-DBB6-4FDD-82A3-76EEDC70A93F}" type="parTrans" cxnId="{20F0A047-8A90-44AD-90D2-AB779F9B066F}">
      <dgm:prSet/>
      <dgm:spPr/>
      <dgm:t>
        <a:bodyPr/>
        <a:lstStyle/>
        <a:p>
          <a:endParaRPr lang="en-ID"/>
        </a:p>
      </dgm:t>
    </dgm:pt>
    <dgm:pt modelId="{D16BCB8E-9A3E-4793-B8F3-E71BAC07A47A}" type="sibTrans" cxnId="{20F0A047-8A90-44AD-90D2-AB779F9B066F}">
      <dgm:prSet/>
      <dgm:spPr/>
      <dgm:t>
        <a:bodyPr/>
        <a:lstStyle/>
        <a:p>
          <a:endParaRPr lang="en-ID"/>
        </a:p>
      </dgm:t>
    </dgm:pt>
    <dgm:pt modelId="{49CEB057-1165-446F-93DC-2EE83F7DE93C}">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a:t>Classification Output</a:t>
          </a:r>
        </a:p>
      </dgm:t>
    </dgm:pt>
    <dgm:pt modelId="{15D0B81D-7AFC-4655-B8F8-94DF351FEAA9}" type="parTrans" cxnId="{05FC22C2-09CE-4A90-8ABB-9C0F97207B6D}">
      <dgm:prSet/>
      <dgm:spPr/>
      <dgm:t>
        <a:bodyPr/>
        <a:lstStyle/>
        <a:p>
          <a:endParaRPr lang="en-ID"/>
        </a:p>
      </dgm:t>
    </dgm:pt>
    <dgm:pt modelId="{9D7CAEFC-FE75-4F18-9B8B-A702F2237427}" type="sibTrans" cxnId="{05FC22C2-09CE-4A90-8ABB-9C0F97207B6D}">
      <dgm:prSet/>
      <dgm:spPr/>
      <dgm:t>
        <a:bodyPr/>
        <a:lstStyle/>
        <a:p>
          <a:endParaRPr lang="en-ID"/>
        </a:p>
      </dgm:t>
    </dgm:pt>
    <dgm:pt modelId="{E04EA990-1EFA-46C8-AAA6-952A969C1168}">
      <dgm:prSet phldrT="[Text]">
        <dgm:style>
          <a:lnRef idx="1">
            <a:schemeClr val="accent2"/>
          </a:lnRef>
          <a:fillRef idx="2">
            <a:schemeClr val="accent2"/>
          </a:fillRef>
          <a:effectRef idx="1">
            <a:schemeClr val="accent2"/>
          </a:effectRef>
          <a:fontRef idx="minor">
            <a:schemeClr val="dk1"/>
          </a:fontRef>
        </dgm:style>
      </dgm:prSet>
      <dgm:spPr/>
      <dgm:t>
        <a:bodyPr/>
        <a:lstStyle/>
        <a:p>
          <a:r>
            <a:rPr lang="en-ID" b="0"/>
            <a:t>E. Specify Training Options</a:t>
          </a:r>
        </a:p>
      </dgm:t>
    </dgm:pt>
    <dgm:pt modelId="{2ACBCC0E-4FDD-4441-A074-5593CF0C1BEB}" type="parTrans" cxnId="{F89B95BC-971B-47DF-A8FF-DAB49CE6444C}">
      <dgm:prSet/>
      <dgm:spPr/>
      <dgm:t>
        <a:bodyPr/>
        <a:lstStyle/>
        <a:p>
          <a:endParaRPr lang="en-ID"/>
        </a:p>
      </dgm:t>
    </dgm:pt>
    <dgm:pt modelId="{2CB784BF-B3CA-4A1C-8739-A01E6A1CE8A8}" type="sibTrans" cxnId="{F89B95BC-971B-47DF-A8FF-DAB49CE6444C}">
      <dgm:prSet/>
      <dgm:spPr/>
      <dgm:t>
        <a:bodyPr/>
        <a:lstStyle/>
        <a:p>
          <a:endParaRPr lang="en-ID"/>
        </a:p>
      </dgm:t>
    </dgm:pt>
    <dgm:pt modelId="{47F0C4DE-1E21-4826-97E2-78F09E000AAA}">
      <dgm:prSet phldrT="[Text]">
        <dgm:style>
          <a:lnRef idx="1">
            <a:schemeClr val="accent5"/>
          </a:lnRef>
          <a:fillRef idx="2">
            <a:schemeClr val="accent5"/>
          </a:fillRef>
          <a:effectRef idx="1">
            <a:schemeClr val="accent5"/>
          </a:effectRef>
          <a:fontRef idx="minor">
            <a:schemeClr val="dk1"/>
          </a:fontRef>
        </dgm:style>
      </dgm:prSet>
      <dgm:spPr/>
      <dgm:t>
        <a:bodyPr/>
        <a:lstStyle/>
        <a:p>
          <a:pPr>
            <a:buFont typeface="Arial" panose="020B0604020202020204" pitchFamily="34" charset="0"/>
            <a:buChar char="•"/>
          </a:pPr>
          <a:r>
            <a:rPr lang="en-ID" b="0" i="0"/>
            <a:t>Train </a:t>
          </a:r>
          <a:endParaRPr lang="en-ID" b="0"/>
        </a:p>
      </dgm:t>
    </dgm:pt>
    <dgm:pt modelId="{A8197DFC-BC12-4AA5-B97B-43D873B1EA03}" type="parTrans" cxnId="{7D830DB9-6CD0-4CD0-81AF-ADC880A76090}">
      <dgm:prSet/>
      <dgm:spPr/>
      <dgm:t>
        <a:bodyPr/>
        <a:lstStyle/>
        <a:p>
          <a:endParaRPr lang="en-ID"/>
        </a:p>
      </dgm:t>
    </dgm:pt>
    <dgm:pt modelId="{642116B6-3800-42C7-86E6-74B5B94BDCE5}" type="sibTrans" cxnId="{7D830DB9-6CD0-4CD0-81AF-ADC880A76090}">
      <dgm:prSet/>
      <dgm:spPr/>
      <dgm:t>
        <a:bodyPr/>
        <a:lstStyle/>
        <a:p>
          <a:endParaRPr lang="en-ID"/>
        </a:p>
      </dgm:t>
    </dgm:pt>
    <dgm:pt modelId="{17D78301-FB5F-418C-A09C-63C743AF504F}">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Specify 1</a:t>
          </a:r>
          <a:endParaRPr lang="en-ID" b="0"/>
        </a:p>
      </dgm:t>
    </dgm:pt>
    <dgm:pt modelId="{6A7B7974-05B7-4F88-A2CF-8D39EA49D100}" type="parTrans" cxnId="{BA491273-89DF-48B9-B417-6D6739A67BF6}">
      <dgm:prSet/>
      <dgm:spPr/>
      <dgm:t>
        <a:bodyPr/>
        <a:lstStyle/>
        <a:p>
          <a:endParaRPr lang="en-ID"/>
        </a:p>
      </dgm:t>
    </dgm:pt>
    <dgm:pt modelId="{F27E1BFD-D41E-4ED4-91E9-35617098A20C}" type="sibTrans" cxnId="{BA491273-89DF-48B9-B417-6D6739A67BF6}">
      <dgm:prSet/>
      <dgm:spPr/>
      <dgm:t>
        <a:bodyPr/>
        <a:lstStyle/>
        <a:p>
          <a:endParaRPr lang="en-ID"/>
        </a:p>
      </dgm:t>
    </dgm:pt>
    <dgm:pt modelId="{C89AEB2C-498F-4EC6-8EAA-1FAB4E5A73A0}">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Shuffle </a:t>
          </a:r>
          <a:endParaRPr lang="en-ID" b="0"/>
        </a:p>
      </dgm:t>
    </dgm:pt>
    <dgm:pt modelId="{13837752-E304-45F9-A675-0F918EA150D7}" type="parTrans" cxnId="{E0A3A9D7-2968-456D-88E2-3F204B71DAA8}">
      <dgm:prSet/>
      <dgm:spPr/>
      <dgm:t>
        <a:bodyPr/>
        <a:lstStyle/>
        <a:p>
          <a:endParaRPr lang="en-ID"/>
        </a:p>
      </dgm:t>
    </dgm:pt>
    <dgm:pt modelId="{20B3B7C6-4D40-405F-83C4-F896FA8F9019}" type="sibTrans" cxnId="{E0A3A9D7-2968-456D-88E2-3F204B71DAA8}">
      <dgm:prSet/>
      <dgm:spPr/>
      <dgm:t>
        <a:bodyPr/>
        <a:lstStyle/>
        <a:p>
          <a:endParaRPr lang="en-ID"/>
        </a:p>
      </dgm:t>
    </dgm:pt>
    <dgm:pt modelId="{EC8E27E0-21A6-4BE4-89A9-36E537313BF9}">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Monitor </a:t>
          </a:r>
          <a:endParaRPr lang="en-ID" b="0"/>
        </a:p>
      </dgm:t>
    </dgm:pt>
    <dgm:pt modelId="{379787FF-7AC2-4606-A429-6B07B38B2F06}" type="parTrans" cxnId="{8E2AE60F-A0DA-4492-A2CE-09C8F81DC360}">
      <dgm:prSet/>
      <dgm:spPr/>
      <dgm:t>
        <a:bodyPr/>
        <a:lstStyle/>
        <a:p>
          <a:endParaRPr lang="en-ID"/>
        </a:p>
      </dgm:t>
    </dgm:pt>
    <dgm:pt modelId="{C1134CB8-3A6E-4F47-B897-732371E19CDE}" type="sibTrans" cxnId="{8E2AE60F-A0DA-4492-A2CE-09C8F81DC360}">
      <dgm:prSet/>
      <dgm:spPr/>
      <dgm:t>
        <a:bodyPr/>
        <a:lstStyle/>
        <a:p>
          <a:endParaRPr lang="en-ID"/>
        </a:p>
      </dgm:t>
    </dgm:pt>
    <dgm:pt modelId="{CD064E1C-5A84-4AF4-B10B-29E9CABEFE15}">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Specify 2 </a:t>
          </a:r>
          <a:endParaRPr lang="en-ID" b="0"/>
        </a:p>
      </dgm:t>
    </dgm:pt>
    <dgm:pt modelId="{52BE5A49-CD3C-4B20-BAF6-5F822C2B3B53}" type="parTrans" cxnId="{948BE137-2C2F-476B-B054-B71B1A5E71CC}">
      <dgm:prSet/>
      <dgm:spPr/>
      <dgm:t>
        <a:bodyPr/>
        <a:lstStyle/>
        <a:p>
          <a:endParaRPr lang="en-ID"/>
        </a:p>
      </dgm:t>
    </dgm:pt>
    <dgm:pt modelId="{E0CF8698-2BC9-4228-9069-DCB84EEE2CF9}" type="sibTrans" cxnId="{948BE137-2C2F-476B-B054-B71B1A5E71CC}">
      <dgm:prSet/>
      <dgm:spPr/>
      <dgm:t>
        <a:bodyPr/>
        <a:lstStyle/>
        <a:p>
          <a:endParaRPr lang="en-ID"/>
        </a:p>
      </dgm:t>
    </dgm:pt>
    <dgm:pt modelId="{EE8818AD-7913-4CCA-9086-0D5477DD139F}">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Suppress </a:t>
          </a:r>
          <a:endParaRPr lang="en-ID" b="0"/>
        </a:p>
      </dgm:t>
    </dgm:pt>
    <dgm:pt modelId="{45837797-5FCC-4CE4-84AF-EF33598BDBE5}" type="parTrans" cxnId="{80DAEBE9-7453-4E9B-8A95-F6440EC48167}">
      <dgm:prSet/>
      <dgm:spPr/>
      <dgm:t>
        <a:bodyPr/>
        <a:lstStyle/>
        <a:p>
          <a:endParaRPr lang="en-ID"/>
        </a:p>
      </dgm:t>
    </dgm:pt>
    <dgm:pt modelId="{D36E461F-3384-4019-A8D4-B7A8EF378009}" type="sibTrans" cxnId="{80DAEBE9-7453-4E9B-8A95-F6440EC48167}">
      <dgm:prSet/>
      <dgm:spPr/>
      <dgm:t>
        <a:bodyPr/>
        <a:lstStyle/>
        <a:p>
          <a:endParaRPr lang="en-ID"/>
        </a:p>
      </dgm:t>
    </dgm:pt>
    <dgm:pt modelId="{FC4F3B63-21D9-423C-BDB8-98EDF51671AF}">
      <dgm:prSet phldrT="[Text]">
        <dgm:style>
          <a:lnRef idx="1">
            <a:schemeClr val="accent2"/>
          </a:lnRef>
          <a:fillRef idx="2">
            <a:schemeClr val="accent2"/>
          </a:fillRef>
          <a:effectRef idx="1">
            <a:schemeClr val="accent2"/>
          </a:effectRef>
          <a:fontRef idx="minor">
            <a:schemeClr val="dk1"/>
          </a:fontRef>
        </dgm:style>
      </dgm:prSet>
      <dgm:spPr/>
      <dgm:t>
        <a:bodyPr/>
        <a:lstStyle/>
        <a:p>
          <a:r>
            <a:rPr lang="en-ID" b="0"/>
            <a:t>F. Predict using New Data</a:t>
          </a:r>
        </a:p>
      </dgm:t>
    </dgm:pt>
    <dgm:pt modelId="{6819A99F-8E93-4746-BE48-0E56B516AC3C}" type="parTrans" cxnId="{A23C1FC4-920C-4683-A154-010FFD2A1E46}">
      <dgm:prSet/>
      <dgm:spPr/>
      <dgm:t>
        <a:bodyPr/>
        <a:lstStyle/>
        <a:p>
          <a:endParaRPr lang="en-ID"/>
        </a:p>
      </dgm:t>
    </dgm:pt>
    <dgm:pt modelId="{71D3266C-570E-4300-9728-DB57603A01C4}" type="sibTrans" cxnId="{A23C1FC4-920C-4683-A154-010FFD2A1E46}">
      <dgm:prSet/>
      <dgm:spPr/>
      <dgm:t>
        <a:bodyPr/>
        <a:lstStyle/>
        <a:p>
          <a:endParaRPr lang="en-ID"/>
        </a:p>
      </dgm:t>
    </dgm:pt>
    <dgm:pt modelId="{54252D33-F005-46F8-8630-EAC961E11700}">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Classify 1</a:t>
          </a:r>
          <a:endParaRPr lang="en-ID" b="0"/>
        </a:p>
      </dgm:t>
    </dgm:pt>
    <dgm:pt modelId="{3E30C82E-CEE9-4CAC-B62F-44FE694140A2}" type="parTrans" cxnId="{7FD3C6B3-8857-4049-8E34-978CF74445B7}">
      <dgm:prSet/>
      <dgm:spPr/>
      <dgm:t>
        <a:bodyPr/>
        <a:lstStyle/>
        <a:p>
          <a:endParaRPr lang="en-ID"/>
        </a:p>
      </dgm:t>
    </dgm:pt>
    <dgm:pt modelId="{150D3D4C-5407-4697-846C-BD74EADAED45}" type="sibTrans" cxnId="{7FD3C6B3-8857-4049-8E34-978CF74445B7}">
      <dgm:prSet/>
      <dgm:spPr/>
      <dgm:t>
        <a:bodyPr/>
        <a:lstStyle/>
        <a:p>
          <a:endParaRPr lang="en-ID"/>
        </a:p>
      </dgm:t>
    </dgm:pt>
    <dgm:pt modelId="{057DE918-0A90-49C9-980E-EA9D26B6010D}">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Preprocess </a:t>
          </a:r>
          <a:endParaRPr lang="en-ID" b="0"/>
        </a:p>
      </dgm:t>
    </dgm:pt>
    <dgm:pt modelId="{A3EB4B8E-10EC-4502-AFF8-02D89BCEF9A3}" type="parTrans" cxnId="{094445E1-85F7-4C39-B38F-D4DE541B916A}">
      <dgm:prSet/>
      <dgm:spPr/>
      <dgm:t>
        <a:bodyPr/>
        <a:lstStyle/>
        <a:p>
          <a:endParaRPr lang="en-ID"/>
        </a:p>
      </dgm:t>
    </dgm:pt>
    <dgm:pt modelId="{D83AC24C-B5A0-41C8-9077-0CCFB835427C}" type="sibTrans" cxnId="{094445E1-85F7-4C39-B38F-D4DE541B916A}">
      <dgm:prSet/>
      <dgm:spPr/>
      <dgm:t>
        <a:bodyPr/>
        <a:lstStyle/>
        <a:p>
          <a:endParaRPr lang="en-ID"/>
        </a:p>
      </dgm:t>
    </dgm:pt>
    <dgm:pt modelId="{5E8A347D-4889-4050-BFCB-FA7D0B6CED2F}">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Convert </a:t>
          </a:r>
          <a:endParaRPr lang="en-ID" b="0"/>
        </a:p>
      </dgm:t>
    </dgm:pt>
    <dgm:pt modelId="{40B15D34-E586-47CA-9E61-B2BE57958DCB}" type="parTrans" cxnId="{125E2E0E-A858-475E-9B70-BBE331BBDC3C}">
      <dgm:prSet/>
      <dgm:spPr/>
      <dgm:t>
        <a:bodyPr/>
        <a:lstStyle/>
        <a:p>
          <a:endParaRPr lang="en-ID"/>
        </a:p>
      </dgm:t>
    </dgm:pt>
    <dgm:pt modelId="{FBA9A746-15A5-42B4-9CEE-A95BC4DF5C21}" type="sibTrans" cxnId="{125E2E0E-A858-475E-9B70-BBE331BBDC3C}">
      <dgm:prSet/>
      <dgm:spPr/>
      <dgm:t>
        <a:bodyPr/>
        <a:lstStyle/>
        <a:p>
          <a:endParaRPr lang="en-ID"/>
        </a:p>
      </dgm:t>
    </dgm:pt>
    <dgm:pt modelId="{024A8C49-7664-4EC5-9C3A-56957527973D}">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Classify 2 </a:t>
          </a:r>
        </a:p>
        <a:p>
          <a:endParaRPr lang="en-ID" b="0"/>
        </a:p>
      </dgm:t>
    </dgm:pt>
    <dgm:pt modelId="{E9CBCC9C-1B26-42AE-BFA1-108176F28251}" type="parTrans" cxnId="{CBE608AD-25CB-4D71-B1E5-DD6B8CD4F1B3}">
      <dgm:prSet/>
      <dgm:spPr/>
      <dgm:t>
        <a:bodyPr/>
        <a:lstStyle/>
        <a:p>
          <a:endParaRPr lang="en-ID"/>
        </a:p>
      </dgm:t>
    </dgm:pt>
    <dgm:pt modelId="{36F772DB-C933-4E4F-AE48-C6FE70648055}" type="sibTrans" cxnId="{CBE608AD-25CB-4D71-B1E5-DD6B8CD4F1B3}">
      <dgm:prSet/>
      <dgm:spPr/>
      <dgm:t>
        <a:bodyPr/>
        <a:lstStyle/>
        <a:p>
          <a:endParaRPr lang="en-ID"/>
        </a:p>
      </dgm:t>
    </dgm:pt>
    <dgm:pt modelId="{572547D8-1873-4909-BBAA-827CEAE1ACBD}">
      <dgm:prSet phldrT="[Text]">
        <dgm:style>
          <a:lnRef idx="1">
            <a:schemeClr val="accent5"/>
          </a:lnRef>
          <a:fillRef idx="2">
            <a:schemeClr val="accent5"/>
          </a:fillRef>
          <a:effectRef idx="1">
            <a:schemeClr val="accent5"/>
          </a:effectRef>
          <a:fontRef idx="minor">
            <a:schemeClr val="dk1"/>
          </a:fontRef>
        </dgm:style>
      </dgm:prSet>
      <dgm:spPr/>
      <dgm:t>
        <a:bodyPr/>
        <a:lstStyle/>
        <a:p>
          <a:r>
            <a:rPr lang="en-ID" b="0" i="0"/>
            <a:t>Partition </a:t>
          </a:r>
          <a:endParaRPr lang="en-ID" b="0"/>
        </a:p>
      </dgm:t>
    </dgm:pt>
    <dgm:pt modelId="{D8964B7B-1B71-41D9-B55C-3408FF48F4DA}" type="parTrans" cxnId="{FDF92C55-23B1-4F0A-BC1D-9251A06B3B8C}">
      <dgm:prSet/>
      <dgm:spPr/>
      <dgm:t>
        <a:bodyPr/>
        <a:lstStyle/>
        <a:p>
          <a:endParaRPr lang="en-ID"/>
        </a:p>
      </dgm:t>
    </dgm:pt>
    <dgm:pt modelId="{3A617CBD-B051-4DF9-BB9B-E55C8068BE69}" type="sibTrans" cxnId="{FDF92C55-23B1-4F0A-BC1D-9251A06B3B8C}">
      <dgm:prSet/>
      <dgm:spPr/>
      <dgm:t>
        <a:bodyPr/>
        <a:lstStyle/>
        <a:p>
          <a:endParaRPr lang="en-ID"/>
        </a:p>
      </dgm:t>
    </dgm:pt>
    <dgm:pt modelId="{F5EB0EDD-11A8-4753-AC06-71B7C964B2EB}" type="pres">
      <dgm:prSet presAssocID="{44B7F47E-C980-4E29-A62E-DC5981227F93}" presName="hierChild1" presStyleCnt="0">
        <dgm:presLayoutVars>
          <dgm:orgChart val="1"/>
          <dgm:chPref val="1"/>
          <dgm:dir/>
          <dgm:animOne val="branch"/>
          <dgm:animLvl val="lvl"/>
          <dgm:resizeHandles/>
        </dgm:presLayoutVars>
      </dgm:prSet>
      <dgm:spPr/>
    </dgm:pt>
    <dgm:pt modelId="{7A0C2212-F880-4774-A54A-A098CD830449}" type="pres">
      <dgm:prSet presAssocID="{1B48B52F-374A-4B10-9A24-9AE250EA3D59}" presName="hierRoot1" presStyleCnt="0">
        <dgm:presLayoutVars>
          <dgm:hierBranch val="init"/>
        </dgm:presLayoutVars>
      </dgm:prSet>
      <dgm:spPr/>
    </dgm:pt>
    <dgm:pt modelId="{C54893D2-F943-4B26-8FC2-58E3B4C4EF56}" type="pres">
      <dgm:prSet presAssocID="{1B48B52F-374A-4B10-9A24-9AE250EA3D59}" presName="rootComposite1" presStyleCnt="0"/>
      <dgm:spPr/>
    </dgm:pt>
    <dgm:pt modelId="{0A7CD6EC-92AC-4E0D-BD9C-C113D50CE086}" type="pres">
      <dgm:prSet presAssocID="{1B48B52F-374A-4B10-9A24-9AE250EA3D59}" presName="rootText1" presStyleLbl="node0" presStyleIdx="0" presStyleCnt="1">
        <dgm:presLayoutVars>
          <dgm:chPref val="3"/>
        </dgm:presLayoutVars>
      </dgm:prSet>
      <dgm:spPr/>
    </dgm:pt>
    <dgm:pt modelId="{D3D21AE8-B892-44D6-9FEE-96258B2159E5}" type="pres">
      <dgm:prSet presAssocID="{1B48B52F-374A-4B10-9A24-9AE250EA3D59}" presName="rootConnector1" presStyleLbl="node1" presStyleIdx="0" presStyleCnt="0"/>
      <dgm:spPr/>
    </dgm:pt>
    <dgm:pt modelId="{407102A2-CEE3-4BCF-88AF-9A3088CBC879}" type="pres">
      <dgm:prSet presAssocID="{1B48B52F-374A-4B10-9A24-9AE250EA3D59}" presName="hierChild2" presStyleCnt="0"/>
      <dgm:spPr/>
    </dgm:pt>
    <dgm:pt modelId="{8DFB2CF5-58CE-4AB2-B213-7059D2035586}" type="pres">
      <dgm:prSet presAssocID="{B9E91847-2CD8-4372-AA9E-0D15598F323C}" presName="Name37" presStyleLbl="parChTrans1D2" presStyleIdx="0" presStyleCnt="6"/>
      <dgm:spPr/>
    </dgm:pt>
    <dgm:pt modelId="{1336BB84-EFF2-499B-A965-31DAA0196F15}" type="pres">
      <dgm:prSet presAssocID="{02A103E0-D47E-462D-8072-CCF73A9847D0}" presName="hierRoot2" presStyleCnt="0">
        <dgm:presLayoutVars>
          <dgm:hierBranch val="init"/>
        </dgm:presLayoutVars>
      </dgm:prSet>
      <dgm:spPr/>
    </dgm:pt>
    <dgm:pt modelId="{9DA65C60-33F5-440D-89B6-93B9AE2B924C}" type="pres">
      <dgm:prSet presAssocID="{02A103E0-D47E-462D-8072-CCF73A9847D0}" presName="rootComposite" presStyleCnt="0"/>
      <dgm:spPr/>
    </dgm:pt>
    <dgm:pt modelId="{A812EB41-5FFA-4C20-9625-E1933CDDC1AA}" type="pres">
      <dgm:prSet presAssocID="{02A103E0-D47E-462D-8072-CCF73A9847D0}" presName="rootText" presStyleLbl="node2" presStyleIdx="0" presStyleCnt="6">
        <dgm:presLayoutVars>
          <dgm:chPref val="3"/>
        </dgm:presLayoutVars>
      </dgm:prSet>
      <dgm:spPr/>
    </dgm:pt>
    <dgm:pt modelId="{18E91830-81CD-4F3D-929F-54A7B59EE71C}" type="pres">
      <dgm:prSet presAssocID="{02A103E0-D47E-462D-8072-CCF73A9847D0}" presName="rootConnector" presStyleLbl="node2" presStyleIdx="0" presStyleCnt="6"/>
      <dgm:spPr/>
    </dgm:pt>
    <dgm:pt modelId="{43A684CD-8699-44B6-AA82-AE4C047FA52B}" type="pres">
      <dgm:prSet presAssocID="{02A103E0-D47E-462D-8072-CCF73A9847D0}" presName="hierChild4" presStyleCnt="0"/>
      <dgm:spPr/>
    </dgm:pt>
    <dgm:pt modelId="{BDC0A8BB-B7AC-4C26-981D-6F3704F23BD6}" type="pres">
      <dgm:prSet presAssocID="{7E3FE085-7BFA-4CD9-9A66-C31CA649A997}" presName="Name37" presStyleLbl="parChTrans1D3" presStyleIdx="0" presStyleCnt="30"/>
      <dgm:spPr/>
    </dgm:pt>
    <dgm:pt modelId="{89F056C6-4DED-45D7-83F6-18EDDBED09A3}" type="pres">
      <dgm:prSet presAssocID="{122AFE6C-3499-43EC-8F79-A91FC29AC0EC}" presName="hierRoot2" presStyleCnt="0">
        <dgm:presLayoutVars>
          <dgm:hierBranch val="init"/>
        </dgm:presLayoutVars>
      </dgm:prSet>
      <dgm:spPr/>
    </dgm:pt>
    <dgm:pt modelId="{E542FA10-809A-407D-85BF-25F14C1C8424}" type="pres">
      <dgm:prSet presAssocID="{122AFE6C-3499-43EC-8F79-A91FC29AC0EC}" presName="rootComposite" presStyleCnt="0"/>
      <dgm:spPr/>
    </dgm:pt>
    <dgm:pt modelId="{8C2112BA-DA0D-4D9E-96FA-D120FD30E400}" type="pres">
      <dgm:prSet presAssocID="{122AFE6C-3499-43EC-8F79-A91FC29AC0EC}" presName="rootText" presStyleLbl="node3" presStyleIdx="0" presStyleCnt="30">
        <dgm:presLayoutVars>
          <dgm:chPref val="3"/>
        </dgm:presLayoutVars>
      </dgm:prSet>
      <dgm:spPr/>
    </dgm:pt>
    <dgm:pt modelId="{5153A6FB-111F-4B08-8E9D-B5798A3CF68A}" type="pres">
      <dgm:prSet presAssocID="{122AFE6C-3499-43EC-8F79-A91FC29AC0EC}" presName="rootConnector" presStyleLbl="node3" presStyleIdx="0" presStyleCnt="30"/>
      <dgm:spPr/>
    </dgm:pt>
    <dgm:pt modelId="{64BE2CA7-4436-4D0A-9699-2D31EF04E733}" type="pres">
      <dgm:prSet presAssocID="{122AFE6C-3499-43EC-8F79-A91FC29AC0EC}" presName="hierChild4" presStyleCnt="0"/>
      <dgm:spPr/>
    </dgm:pt>
    <dgm:pt modelId="{D43C8371-E27E-4CB1-83AB-80DB75DCD564}" type="pres">
      <dgm:prSet presAssocID="{122AFE6C-3499-43EC-8F79-A91FC29AC0EC}" presName="hierChild5" presStyleCnt="0"/>
      <dgm:spPr/>
    </dgm:pt>
    <dgm:pt modelId="{C703EE6F-1E3A-49C5-9531-9C2769274A9D}" type="pres">
      <dgm:prSet presAssocID="{C3096739-9048-4FBB-834A-2DAA9AD1A42B}" presName="Name37" presStyleLbl="parChTrans1D3" presStyleIdx="1" presStyleCnt="30"/>
      <dgm:spPr/>
    </dgm:pt>
    <dgm:pt modelId="{AD782DE9-0BA6-4821-B554-97AEB229905D}" type="pres">
      <dgm:prSet presAssocID="{20869DAD-D6FF-4CAF-B147-7EC4BCFDE79F}" presName="hierRoot2" presStyleCnt="0">
        <dgm:presLayoutVars>
          <dgm:hierBranch val="init"/>
        </dgm:presLayoutVars>
      </dgm:prSet>
      <dgm:spPr/>
    </dgm:pt>
    <dgm:pt modelId="{C6902585-B87D-46CE-B7F5-36F94476E29D}" type="pres">
      <dgm:prSet presAssocID="{20869DAD-D6FF-4CAF-B147-7EC4BCFDE79F}" presName="rootComposite" presStyleCnt="0"/>
      <dgm:spPr/>
    </dgm:pt>
    <dgm:pt modelId="{A688003A-3847-469B-A696-1ECD191C9BC1}" type="pres">
      <dgm:prSet presAssocID="{20869DAD-D6FF-4CAF-B147-7EC4BCFDE79F}" presName="rootText" presStyleLbl="node3" presStyleIdx="1" presStyleCnt="30">
        <dgm:presLayoutVars>
          <dgm:chPref val="3"/>
        </dgm:presLayoutVars>
      </dgm:prSet>
      <dgm:spPr/>
    </dgm:pt>
    <dgm:pt modelId="{3CA9BDFF-81C1-4235-A170-A0907F6DDA51}" type="pres">
      <dgm:prSet presAssocID="{20869DAD-D6FF-4CAF-B147-7EC4BCFDE79F}" presName="rootConnector" presStyleLbl="node3" presStyleIdx="1" presStyleCnt="30"/>
      <dgm:spPr/>
    </dgm:pt>
    <dgm:pt modelId="{C089436E-5A80-419B-9E14-86F214BD36F1}" type="pres">
      <dgm:prSet presAssocID="{20869DAD-D6FF-4CAF-B147-7EC4BCFDE79F}" presName="hierChild4" presStyleCnt="0"/>
      <dgm:spPr/>
    </dgm:pt>
    <dgm:pt modelId="{EBDDB122-671D-49C2-9DFF-6BE93259E8AD}" type="pres">
      <dgm:prSet presAssocID="{20869DAD-D6FF-4CAF-B147-7EC4BCFDE79F}" presName="hierChild5" presStyleCnt="0"/>
      <dgm:spPr/>
    </dgm:pt>
    <dgm:pt modelId="{4330DE61-FA2A-4561-8007-42DE1E3D4C54}" type="pres">
      <dgm:prSet presAssocID="{25222A49-1605-4E81-9CFA-37DE30D63361}" presName="Name37" presStyleLbl="parChTrans1D3" presStyleIdx="2" presStyleCnt="30"/>
      <dgm:spPr/>
    </dgm:pt>
    <dgm:pt modelId="{183E9695-ACF4-4BAA-B998-82AB18ADB276}" type="pres">
      <dgm:prSet presAssocID="{B76CEF04-BED5-4D20-9087-C5F7826AF964}" presName="hierRoot2" presStyleCnt="0">
        <dgm:presLayoutVars>
          <dgm:hierBranch val="init"/>
        </dgm:presLayoutVars>
      </dgm:prSet>
      <dgm:spPr/>
    </dgm:pt>
    <dgm:pt modelId="{037E8B30-E650-4C44-9A8C-25CC13729846}" type="pres">
      <dgm:prSet presAssocID="{B76CEF04-BED5-4D20-9087-C5F7826AF964}" presName="rootComposite" presStyleCnt="0"/>
      <dgm:spPr/>
    </dgm:pt>
    <dgm:pt modelId="{9A90A4C3-A75B-4F9A-B5B2-5023DEF341F4}" type="pres">
      <dgm:prSet presAssocID="{B76CEF04-BED5-4D20-9087-C5F7826AF964}" presName="rootText" presStyleLbl="node3" presStyleIdx="2" presStyleCnt="30">
        <dgm:presLayoutVars>
          <dgm:chPref val="3"/>
        </dgm:presLayoutVars>
      </dgm:prSet>
      <dgm:spPr/>
    </dgm:pt>
    <dgm:pt modelId="{6117B34F-2F5A-49BC-AF97-E4931ED92C54}" type="pres">
      <dgm:prSet presAssocID="{B76CEF04-BED5-4D20-9087-C5F7826AF964}" presName="rootConnector" presStyleLbl="node3" presStyleIdx="2" presStyleCnt="30"/>
      <dgm:spPr/>
    </dgm:pt>
    <dgm:pt modelId="{A89069B2-54E2-4493-A214-B44BC19276B0}" type="pres">
      <dgm:prSet presAssocID="{B76CEF04-BED5-4D20-9087-C5F7826AF964}" presName="hierChild4" presStyleCnt="0"/>
      <dgm:spPr/>
    </dgm:pt>
    <dgm:pt modelId="{E7B06795-9189-4E4C-BEAE-8AB865EF0537}" type="pres">
      <dgm:prSet presAssocID="{B76CEF04-BED5-4D20-9087-C5F7826AF964}" presName="hierChild5" presStyleCnt="0"/>
      <dgm:spPr/>
    </dgm:pt>
    <dgm:pt modelId="{BC1A4414-7954-4E3B-9F1D-E6CCA2DC54B7}" type="pres">
      <dgm:prSet presAssocID="{D8964B7B-1B71-41D9-B55C-3408FF48F4DA}" presName="Name37" presStyleLbl="parChTrans1D3" presStyleIdx="3" presStyleCnt="30"/>
      <dgm:spPr/>
    </dgm:pt>
    <dgm:pt modelId="{F86233FD-5980-42F0-9884-598397C76E2B}" type="pres">
      <dgm:prSet presAssocID="{572547D8-1873-4909-BBAA-827CEAE1ACBD}" presName="hierRoot2" presStyleCnt="0">
        <dgm:presLayoutVars>
          <dgm:hierBranch val="init"/>
        </dgm:presLayoutVars>
      </dgm:prSet>
      <dgm:spPr/>
    </dgm:pt>
    <dgm:pt modelId="{E519B04A-7137-4EEC-8CBD-5196EB5CDEDD}" type="pres">
      <dgm:prSet presAssocID="{572547D8-1873-4909-BBAA-827CEAE1ACBD}" presName="rootComposite" presStyleCnt="0"/>
      <dgm:spPr/>
    </dgm:pt>
    <dgm:pt modelId="{7349F723-6C07-4EF3-8042-C63C77F1BA6E}" type="pres">
      <dgm:prSet presAssocID="{572547D8-1873-4909-BBAA-827CEAE1ACBD}" presName="rootText" presStyleLbl="node3" presStyleIdx="3" presStyleCnt="30">
        <dgm:presLayoutVars>
          <dgm:chPref val="3"/>
        </dgm:presLayoutVars>
      </dgm:prSet>
      <dgm:spPr/>
    </dgm:pt>
    <dgm:pt modelId="{AC6D5D15-853C-4322-88FB-C8C3943C54A2}" type="pres">
      <dgm:prSet presAssocID="{572547D8-1873-4909-BBAA-827CEAE1ACBD}" presName="rootConnector" presStyleLbl="node3" presStyleIdx="3" presStyleCnt="30"/>
      <dgm:spPr/>
    </dgm:pt>
    <dgm:pt modelId="{EC07C262-FCEC-4D65-B746-B50A01DB10AF}" type="pres">
      <dgm:prSet presAssocID="{572547D8-1873-4909-BBAA-827CEAE1ACBD}" presName="hierChild4" presStyleCnt="0"/>
      <dgm:spPr/>
    </dgm:pt>
    <dgm:pt modelId="{16DCBA8B-1C17-4F08-AE80-5A2638FBDAAA}" type="pres">
      <dgm:prSet presAssocID="{572547D8-1873-4909-BBAA-827CEAE1ACBD}" presName="hierChild5" presStyleCnt="0"/>
      <dgm:spPr/>
    </dgm:pt>
    <dgm:pt modelId="{2DC3425D-0BAF-46D5-B76F-1ACDFDD317CC}" type="pres">
      <dgm:prSet presAssocID="{04BB8D60-E268-4B44-AFB9-92B1167D1A96}" presName="Name37" presStyleLbl="parChTrans1D3" presStyleIdx="4" presStyleCnt="30"/>
      <dgm:spPr/>
    </dgm:pt>
    <dgm:pt modelId="{B359A9CF-6128-4A99-89FC-4EC5C17A9C6D}" type="pres">
      <dgm:prSet presAssocID="{D6380F5E-7C0B-4A92-ACEC-69E81EE25033}" presName="hierRoot2" presStyleCnt="0">
        <dgm:presLayoutVars>
          <dgm:hierBranch val="init"/>
        </dgm:presLayoutVars>
      </dgm:prSet>
      <dgm:spPr/>
    </dgm:pt>
    <dgm:pt modelId="{CC76C1E0-D6EF-4608-87C6-E08756B2F94D}" type="pres">
      <dgm:prSet presAssocID="{D6380F5E-7C0B-4A92-ACEC-69E81EE25033}" presName="rootComposite" presStyleCnt="0"/>
      <dgm:spPr/>
    </dgm:pt>
    <dgm:pt modelId="{AA35F694-8AD8-4207-A6C1-48DC2FA36DF9}" type="pres">
      <dgm:prSet presAssocID="{D6380F5E-7C0B-4A92-ACEC-69E81EE25033}" presName="rootText" presStyleLbl="node3" presStyleIdx="4" presStyleCnt="30">
        <dgm:presLayoutVars>
          <dgm:chPref val="3"/>
        </dgm:presLayoutVars>
      </dgm:prSet>
      <dgm:spPr/>
    </dgm:pt>
    <dgm:pt modelId="{12C23814-673F-4A77-B8EF-A6933A2517A6}" type="pres">
      <dgm:prSet presAssocID="{D6380F5E-7C0B-4A92-ACEC-69E81EE25033}" presName="rootConnector" presStyleLbl="node3" presStyleIdx="4" presStyleCnt="30"/>
      <dgm:spPr/>
    </dgm:pt>
    <dgm:pt modelId="{32424785-1C99-48D3-840E-1EBFB5A2AF85}" type="pres">
      <dgm:prSet presAssocID="{D6380F5E-7C0B-4A92-ACEC-69E81EE25033}" presName="hierChild4" presStyleCnt="0"/>
      <dgm:spPr/>
    </dgm:pt>
    <dgm:pt modelId="{C3718D9F-4AA1-4BA9-A33C-DF82332A66DB}" type="pres">
      <dgm:prSet presAssocID="{D6380F5E-7C0B-4A92-ACEC-69E81EE25033}" presName="hierChild5" presStyleCnt="0"/>
      <dgm:spPr/>
    </dgm:pt>
    <dgm:pt modelId="{6F2E4090-2F1A-442B-9744-327F067FE2D3}" type="pres">
      <dgm:prSet presAssocID="{7971DEAB-C318-4EF0-8303-1BC60B7D16A8}" presName="Name37" presStyleLbl="parChTrans1D3" presStyleIdx="5" presStyleCnt="30"/>
      <dgm:spPr/>
    </dgm:pt>
    <dgm:pt modelId="{96142C4D-DBF6-454F-9D3C-3E3017A5B88F}" type="pres">
      <dgm:prSet presAssocID="{C6C10531-0726-4D5C-88F1-5EF44B278081}" presName="hierRoot2" presStyleCnt="0">
        <dgm:presLayoutVars>
          <dgm:hierBranch val="init"/>
        </dgm:presLayoutVars>
      </dgm:prSet>
      <dgm:spPr/>
    </dgm:pt>
    <dgm:pt modelId="{5740C44E-E0DB-4A3A-971D-33218281485D}" type="pres">
      <dgm:prSet presAssocID="{C6C10531-0726-4D5C-88F1-5EF44B278081}" presName="rootComposite" presStyleCnt="0"/>
      <dgm:spPr/>
    </dgm:pt>
    <dgm:pt modelId="{F7222FA1-EFB3-4F2E-A10C-B81730736041}" type="pres">
      <dgm:prSet presAssocID="{C6C10531-0726-4D5C-88F1-5EF44B278081}" presName="rootText" presStyleLbl="node3" presStyleIdx="5" presStyleCnt="30">
        <dgm:presLayoutVars>
          <dgm:chPref val="3"/>
        </dgm:presLayoutVars>
      </dgm:prSet>
      <dgm:spPr/>
    </dgm:pt>
    <dgm:pt modelId="{9A1BACC2-2E97-45D7-8DFF-1BE762CAB0EB}" type="pres">
      <dgm:prSet presAssocID="{C6C10531-0726-4D5C-88F1-5EF44B278081}" presName="rootConnector" presStyleLbl="node3" presStyleIdx="5" presStyleCnt="30"/>
      <dgm:spPr/>
    </dgm:pt>
    <dgm:pt modelId="{3E246BF5-48EF-4B71-8B4C-DEEF95B9D4C0}" type="pres">
      <dgm:prSet presAssocID="{C6C10531-0726-4D5C-88F1-5EF44B278081}" presName="hierChild4" presStyleCnt="0"/>
      <dgm:spPr/>
    </dgm:pt>
    <dgm:pt modelId="{AC4EB416-D48D-4FDC-9DA4-227647D721B0}" type="pres">
      <dgm:prSet presAssocID="{C6C10531-0726-4D5C-88F1-5EF44B278081}" presName="hierChild5" presStyleCnt="0"/>
      <dgm:spPr/>
    </dgm:pt>
    <dgm:pt modelId="{0007D78F-4785-4EC6-BD2B-FDA9F341EB95}" type="pres">
      <dgm:prSet presAssocID="{02A103E0-D47E-462D-8072-CCF73A9847D0}" presName="hierChild5" presStyleCnt="0"/>
      <dgm:spPr/>
    </dgm:pt>
    <dgm:pt modelId="{2124CFC3-1F7F-4372-83DD-B916BF0221E4}" type="pres">
      <dgm:prSet presAssocID="{EBCE75CE-A0AD-4DFA-9648-75A1DDBF468C}" presName="Name37" presStyleLbl="parChTrans1D2" presStyleIdx="1" presStyleCnt="6"/>
      <dgm:spPr/>
    </dgm:pt>
    <dgm:pt modelId="{72F960A3-3F77-42EC-A891-D785FA7A64E7}" type="pres">
      <dgm:prSet presAssocID="{6673E921-2CC6-48AD-AB7D-C3BC52A517C9}" presName="hierRoot2" presStyleCnt="0">
        <dgm:presLayoutVars>
          <dgm:hierBranch val="init"/>
        </dgm:presLayoutVars>
      </dgm:prSet>
      <dgm:spPr/>
    </dgm:pt>
    <dgm:pt modelId="{E9CEF164-3FD6-459C-A97B-6E3E87F7F20E}" type="pres">
      <dgm:prSet presAssocID="{6673E921-2CC6-48AD-AB7D-C3BC52A517C9}" presName="rootComposite" presStyleCnt="0"/>
      <dgm:spPr/>
    </dgm:pt>
    <dgm:pt modelId="{E2525F67-02E5-48B3-8FF0-FD33833C928F}" type="pres">
      <dgm:prSet presAssocID="{6673E921-2CC6-48AD-AB7D-C3BC52A517C9}" presName="rootText" presStyleLbl="node2" presStyleIdx="1" presStyleCnt="6">
        <dgm:presLayoutVars>
          <dgm:chPref val="3"/>
        </dgm:presLayoutVars>
      </dgm:prSet>
      <dgm:spPr/>
    </dgm:pt>
    <dgm:pt modelId="{409D3544-BFF9-4126-B494-64C7A4BD786A}" type="pres">
      <dgm:prSet presAssocID="{6673E921-2CC6-48AD-AB7D-C3BC52A517C9}" presName="rootConnector" presStyleLbl="node2" presStyleIdx="1" presStyleCnt="6"/>
      <dgm:spPr/>
    </dgm:pt>
    <dgm:pt modelId="{4DFEF195-EA63-4953-ABBE-824FEBA08F89}" type="pres">
      <dgm:prSet presAssocID="{6673E921-2CC6-48AD-AB7D-C3BC52A517C9}" presName="hierChild4" presStyleCnt="0"/>
      <dgm:spPr/>
    </dgm:pt>
    <dgm:pt modelId="{798F2EE3-06F8-4543-AB7F-CD2CDB23E825}" type="pres">
      <dgm:prSet presAssocID="{38FB23D7-D323-44DC-8AEE-F161E9265ABB}" presName="Name37" presStyleLbl="parChTrans1D3" presStyleIdx="6" presStyleCnt="30"/>
      <dgm:spPr/>
    </dgm:pt>
    <dgm:pt modelId="{4B2A1C7E-4811-4416-9966-A12A6BA20098}" type="pres">
      <dgm:prSet presAssocID="{BDDC00A2-9FD2-4D2A-A172-67964E55F58B}" presName="hierRoot2" presStyleCnt="0">
        <dgm:presLayoutVars>
          <dgm:hierBranch val="init"/>
        </dgm:presLayoutVars>
      </dgm:prSet>
      <dgm:spPr/>
    </dgm:pt>
    <dgm:pt modelId="{EFBF3D50-A847-436B-95EB-33946524F11C}" type="pres">
      <dgm:prSet presAssocID="{BDDC00A2-9FD2-4D2A-A172-67964E55F58B}" presName="rootComposite" presStyleCnt="0"/>
      <dgm:spPr/>
    </dgm:pt>
    <dgm:pt modelId="{C53FDB7F-E17F-431B-B267-63174139B6CB}" type="pres">
      <dgm:prSet presAssocID="{BDDC00A2-9FD2-4D2A-A172-67964E55F58B}" presName="rootText" presStyleLbl="node3" presStyleIdx="6" presStyleCnt="30">
        <dgm:presLayoutVars>
          <dgm:chPref val="3"/>
        </dgm:presLayoutVars>
      </dgm:prSet>
      <dgm:spPr/>
    </dgm:pt>
    <dgm:pt modelId="{1D315E6B-19A4-4C1D-A292-077348D41E25}" type="pres">
      <dgm:prSet presAssocID="{BDDC00A2-9FD2-4D2A-A172-67964E55F58B}" presName="rootConnector" presStyleLbl="node3" presStyleIdx="6" presStyleCnt="30"/>
      <dgm:spPr/>
    </dgm:pt>
    <dgm:pt modelId="{5A655089-2620-4401-8A20-8002C20C742B}" type="pres">
      <dgm:prSet presAssocID="{BDDC00A2-9FD2-4D2A-A172-67964E55F58B}" presName="hierChild4" presStyleCnt="0"/>
      <dgm:spPr/>
    </dgm:pt>
    <dgm:pt modelId="{439A1C71-BDEB-4840-A14A-07ADE08BAD83}" type="pres">
      <dgm:prSet presAssocID="{BDDC00A2-9FD2-4D2A-A172-67964E55F58B}" presName="hierChild5" presStyleCnt="0"/>
      <dgm:spPr/>
    </dgm:pt>
    <dgm:pt modelId="{B730DEF4-AD4C-469B-811F-32BEFD47B5BD}" type="pres">
      <dgm:prSet presAssocID="{495F50F5-8256-4EF4-B047-7BA49BF8847D}" presName="Name37" presStyleLbl="parChTrans1D3" presStyleIdx="7" presStyleCnt="30"/>
      <dgm:spPr/>
    </dgm:pt>
    <dgm:pt modelId="{877125AA-66CF-4D62-9C25-5B577E26ADB1}" type="pres">
      <dgm:prSet presAssocID="{27FB615F-0B44-452F-BF2A-79DA9C4FC5C6}" presName="hierRoot2" presStyleCnt="0">
        <dgm:presLayoutVars>
          <dgm:hierBranch val="init"/>
        </dgm:presLayoutVars>
      </dgm:prSet>
      <dgm:spPr/>
    </dgm:pt>
    <dgm:pt modelId="{974AA8D2-4B89-4FBE-B31D-7A8959C85673}" type="pres">
      <dgm:prSet presAssocID="{27FB615F-0B44-452F-BF2A-79DA9C4FC5C6}" presName="rootComposite" presStyleCnt="0"/>
      <dgm:spPr/>
    </dgm:pt>
    <dgm:pt modelId="{48FDBE0E-51A2-4A48-AA25-7715658B956A}" type="pres">
      <dgm:prSet presAssocID="{27FB615F-0B44-452F-BF2A-79DA9C4FC5C6}" presName="rootText" presStyleLbl="node3" presStyleIdx="7" presStyleCnt="30">
        <dgm:presLayoutVars>
          <dgm:chPref val="3"/>
        </dgm:presLayoutVars>
      </dgm:prSet>
      <dgm:spPr/>
    </dgm:pt>
    <dgm:pt modelId="{8DCE0790-0AFF-4CA8-AFA7-D3D9087E3E86}" type="pres">
      <dgm:prSet presAssocID="{27FB615F-0B44-452F-BF2A-79DA9C4FC5C6}" presName="rootConnector" presStyleLbl="node3" presStyleIdx="7" presStyleCnt="30"/>
      <dgm:spPr/>
    </dgm:pt>
    <dgm:pt modelId="{B351C94D-C532-406C-9201-F6D8770325E2}" type="pres">
      <dgm:prSet presAssocID="{27FB615F-0B44-452F-BF2A-79DA9C4FC5C6}" presName="hierChild4" presStyleCnt="0"/>
      <dgm:spPr/>
    </dgm:pt>
    <dgm:pt modelId="{7B66B594-0DAD-4904-9C3B-8EB2C7271084}" type="pres">
      <dgm:prSet presAssocID="{27FB615F-0B44-452F-BF2A-79DA9C4FC5C6}" presName="hierChild5" presStyleCnt="0"/>
      <dgm:spPr/>
    </dgm:pt>
    <dgm:pt modelId="{93063C05-79B3-4A90-B3EC-5116E9BF65F8}" type="pres">
      <dgm:prSet presAssocID="{FBEE2F01-A222-42F9-9AF4-C9943E0649A6}" presName="Name37" presStyleLbl="parChTrans1D3" presStyleIdx="8" presStyleCnt="30"/>
      <dgm:spPr/>
    </dgm:pt>
    <dgm:pt modelId="{2DE33BA1-A9E4-4F55-A998-C40CBF9908EA}" type="pres">
      <dgm:prSet presAssocID="{54EC0E18-4DFD-4ED1-B9D6-D47F0B717363}" presName="hierRoot2" presStyleCnt="0">
        <dgm:presLayoutVars>
          <dgm:hierBranch val="init"/>
        </dgm:presLayoutVars>
      </dgm:prSet>
      <dgm:spPr/>
    </dgm:pt>
    <dgm:pt modelId="{57D4D4C0-7895-4E74-853E-36FDAFD6F8BF}" type="pres">
      <dgm:prSet presAssocID="{54EC0E18-4DFD-4ED1-B9D6-D47F0B717363}" presName="rootComposite" presStyleCnt="0"/>
      <dgm:spPr/>
    </dgm:pt>
    <dgm:pt modelId="{16AD0A64-8039-4830-B838-430A8A7A0F7C}" type="pres">
      <dgm:prSet presAssocID="{54EC0E18-4DFD-4ED1-B9D6-D47F0B717363}" presName="rootText" presStyleLbl="node3" presStyleIdx="8" presStyleCnt="30">
        <dgm:presLayoutVars>
          <dgm:chPref val="3"/>
        </dgm:presLayoutVars>
      </dgm:prSet>
      <dgm:spPr/>
    </dgm:pt>
    <dgm:pt modelId="{F9C51088-D3E5-49CC-8475-88D2CAAE9E57}" type="pres">
      <dgm:prSet presAssocID="{54EC0E18-4DFD-4ED1-B9D6-D47F0B717363}" presName="rootConnector" presStyleLbl="node3" presStyleIdx="8" presStyleCnt="30"/>
      <dgm:spPr/>
    </dgm:pt>
    <dgm:pt modelId="{06949331-072B-4867-ACEA-4411941C4AF2}" type="pres">
      <dgm:prSet presAssocID="{54EC0E18-4DFD-4ED1-B9D6-D47F0B717363}" presName="hierChild4" presStyleCnt="0"/>
      <dgm:spPr/>
    </dgm:pt>
    <dgm:pt modelId="{B909F890-F691-476A-97B2-4DC3A8F12F83}" type="pres">
      <dgm:prSet presAssocID="{54EC0E18-4DFD-4ED1-B9D6-D47F0B717363}" presName="hierChild5" presStyleCnt="0"/>
      <dgm:spPr/>
    </dgm:pt>
    <dgm:pt modelId="{19248531-8A12-4731-8B82-CEE51A62DFBA}" type="pres">
      <dgm:prSet presAssocID="{6673E921-2CC6-48AD-AB7D-C3BC52A517C9}" presName="hierChild5" presStyleCnt="0"/>
      <dgm:spPr/>
    </dgm:pt>
    <dgm:pt modelId="{289DB679-4534-45C2-B223-4988C76EBA7E}" type="pres">
      <dgm:prSet presAssocID="{D1BD3F46-BD34-4785-8C57-CD59C5228015}" presName="Name37" presStyleLbl="parChTrans1D2" presStyleIdx="2" presStyleCnt="6"/>
      <dgm:spPr/>
    </dgm:pt>
    <dgm:pt modelId="{A06E75F9-1ED5-45E3-8D46-763A95C46BC8}" type="pres">
      <dgm:prSet presAssocID="{34D40404-4E19-4825-B465-A41EA87F9C80}" presName="hierRoot2" presStyleCnt="0">
        <dgm:presLayoutVars>
          <dgm:hierBranch val="init"/>
        </dgm:presLayoutVars>
      </dgm:prSet>
      <dgm:spPr/>
    </dgm:pt>
    <dgm:pt modelId="{5BF2531A-28DE-4C69-9B6D-5787F8AC234A}" type="pres">
      <dgm:prSet presAssocID="{34D40404-4E19-4825-B465-A41EA87F9C80}" presName="rootComposite" presStyleCnt="0"/>
      <dgm:spPr/>
    </dgm:pt>
    <dgm:pt modelId="{75AC3D0E-C647-4B1C-B1B1-9FBFE6BEB07C}" type="pres">
      <dgm:prSet presAssocID="{34D40404-4E19-4825-B465-A41EA87F9C80}" presName="rootText" presStyleLbl="node2" presStyleIdx="2" presStyleCnt="6">
        <dgm:presLayoutVars>
          <dgm:chPref val="3"/>
        </dgm:presLayoutVars>
      </dgm:prSet>
      <dgm:spPr/>
    </dgm:pt>
    <dgm:pt modelId="{6AA6B106-8619-4B91-B37B-3B12D1BD03B2}" type="pres">
      <dgm:prSet presAssocID="{34D40404-4E19-4825-B465-A41EA87F9C80}" presName="rootConnector" presStyleLbl="node2" presStyleIdx="2" presStyleCnt="6"/>
      <dgm:spPr/>
    </dgm:pt>
    <dgm:pt modelId="{853BB087-A317-4105-8393-4964FF5B89EA}" type="pres">
      <dgm:prSet presAssocID="{34D40404-4E19-4825-B465-A41EA87F9C80}" presName="hierChild4" presStyleCnt="0"/>
      <dgm:spPr/>
    </dgm:pt>
    <dgm:pt modelId="{67CC75BA-4A4E-4C2C-BD69-39C354AC9746}" type="pres">
      <dgm:prSet presAssocID="{EA065BAF-19ED-4A70-818A-23035046829D}" presName="Name37" presStyleLbl="parChTrans1D3" presStyleIdx="9" presStyleCnt="30"/>
      <dgm:spPr/>
    </dgm:pt>
    <dgm:pt modelId="{5242DCDF-D007-4CC0-80CE-0FF364702F23}" type="pres">
      <dgm:prSet presAssocID="{70C34226-FB48-471D-ACC6-788DB3370D4D}" presName="hierRoot2" presStyleCnt="0">
        <dgm:presLayoutVars>
          <dgm:hierBranch val="init"/>
        </dgm:presLayoutVars>
      </dgm:prSet>
      <dgm:spPr/>
    </dgm:pt>
    <dgm:pt modelId="{0DD52F57-AD12-49E4-B496-D4D736A8C5AF}" type="pres">
      <dgm:prSet presAssocID="{70C34226-FB48-471D-ACC6-788DB3370D4D}" presName="rootComposite" presStyleCnt="0"/>
      <dgm:spPr/>
    </dgm:pt>
    <dgm:pt modelId="{7F1D171A-A86E-4391-AEB1-1DE9A8E77EE1}" type="pres">
      <dgm:prSet presAssocID="{70C34226-FB48-471D-ACC6-788DB3370D4D}" presName="rootText" presStyleLbl="node3" presStyleIdx="9" presStyleCnt="30">
        <dgm:presLayoutVars>
          <dgm:chPref val="3"/>
        </dgm:presLayoutVars>
      </dgm:prSet>
      <dgm:spPr/>
    </dgm:pt>
    <dgm:pt modelId="{8CA41897-ABCB-4171-8D00-88B43671F4DA}" type="pres">
      <dgm:prSet presAssocID="{70C34226-FB48-471D-ACC6-788DB3370D4D}" presName="rootConnector" presStyleLbl="node3" presStyleIdx="9" presStyleCnt="30"/>
      <dgm:spPr/>
    </dgm:pt>
    <dgm:pt modelId="{977F0A26-C286-47D8-8343-71D1B1B53E1E}" type="pres">
      <dgm:prSet presAssocID="{70C34226-FB48-471D-ACC6-788DB3370D4D}" presName="hierChild4" presStyleCnt="0"/>
      <dgm:spPr/>
    </dgm:pt>
    <dgm:pt modelId="{E8953513-CC67-4EB0-9CA0-CA0B5C3433BA}" type="pres">
      <dgm:prSet presAssocID="{70C34226-FB48-471D-ACC6-788DB3370D4D}" presName="hierChild5" presStyleCnt="0"/>
      <dgm:spPr/>
    </dgm:pt>
    <dgm:pt modelId="{405BA423-A5B9-4190-B7AC-3CC135C45C1F}" type="pres">
      <dgm:prSet presAssocID="{4E67EF76-58F2-4D22-AA68-E8A39344E80E}" presName="Name37" presStyleLbl="parChTrans1D3" presStyleIdx="10" presStyleCnt="30"/>
      <dgm:spPr/>
    </dgm:pt>
    <dgm:pt modelId="{0EF6425D-7DD0-4928-98DE-93F0A5F07EC5}" type="pres">
      <dgm:prSet presAssocID="{C81D6BB4-A135-4A09-A5F4-A21A1C6F91B1}" presName="hierRoot2" presStyleCnt="0">
        <dgm:presLayoutVars>
          <dgm:hierBranch val="init"/>
        </dgm:presLayoutVars>
      </dgm:prSet>
      <dgm:spPr/>
    </dgm:pt>
    <dgm:pt modelId="{55704A9C-B470-40EE-A3EF-93E8FBB4ED87}" type="pres">
      <dgm:prSet presAssocID="{C81D6BB4-A135-4A09-A5F4-A21A1C6F91B1}" presName="rootComposite" presStyleCnt="0"/>
      <dgm:spPr/>
    </dgm:pt>
    <dgm:pt modelId="{A3AECA38-B672-4751-AAF2-4CBF565A724E}" type="pres">
      <dgm:prSet presAssocID="{C81D6BB4-A135-4A09-A5F4-A21A1C6F91B1}" presName="rootText" presStyleLbl="node3" presStyleIdx="10" presStyleCnt="30">
        <dgm:presLayoutVars>
          <dgm:chPref val="3"/>
        </dgm:presLayoutVars>
      </dgm:prSet>
      <dgm:spPr/>
    </dgm:pt>
    <dgm:pt modelId="{64FC4FB0-303C-4525-BA3E-05A519B12F03}" type="pres">
      <dgm:prSet presAssocID="{C81D6BB4-A135-4A09-A5F4-A21A1C6F91B1}" presName="rootConnector" presStyleLbl="node3" presStyleIdx="10" presStyleCnt="30"/>
      <dgm:spPr/>
    </dgm:pt>
    <dgm:pt modelId="{26D4E1CF-5561-4E9C-96CD-ECEB560091CC}" type="pres">
      <dgm:prSet presAssocID="{C81D6BB4-A135-4A09-A5F4-A21A1C6F91B1}" presName="hierChild4" presStyleCnt="0"/>
      <dgm:spPr/>
    </dgm:pt>
    <dgm:pt modelId="{1C4A06ED-69A8-4272-9032-B03864461DC7}" type="pres">
      <dgm:prSet presAssocID="{C81D6BB4-A135-4A09-A5F4-A21A1C6F91B1}" presName="hierChild5" presStyleCnt="0"/>
      <dgm:spPr/>
    </dgm:pt>
    <dgm:pt modelId="{88E227C7-FFD1-401E-A1D1-F28FE0639A2A}" type="pres">
      <dgm:prSet presAssocID="{8286B0AD-B260-4DD7-8268-13CDF15511DD}" presName="Name37" presStyleLbl="parChTrans1D3" presStyleIdx="11" presStyleCnt="30"/>
      <dgm:spPr/>
    </dgm:pt>
    <dgm:pt modelId="{900A2EBE-2B10-43D0-A7E8-AF7CC6FE4636}" type="pres">
      <dgm:prSet presAssocID="{FC033281-C6E4-4D7B-B17A-BB8B8435DE8A}" presName="hierRoot2" presStyleCnt="0">
        <dgm:presLayoutVars>
          <dgm:hierBranch val="init"/>
        </dgm:presLayoutVars>
      </dgm:prSet>
      <dgm:spPr/>
    </dgm:pt>
    <dgm:pt modelId="{4E5B0003-A3D8-43C0-878A-85137ACA1146}" type="pres">
      <dgm:prSet presAssocID="{FC033281-C6E4-4D7B-B17A-BB8B8435DE8A}" presName="rootComposite" presStyleCnt="0"/>
      <dgm:spPr/>
    </dgm:pt>
    <dgm:pt modelId="{771C5778-657B-4E07-AC23-47F738BB0A7C}" type="pres">
      <dgm:prSet presAssocID="{FC033281-C6E4-4D7B-B17A-BB8B8435DE8A}" presName="rootText" presStyleLbl="node3" presStyleIdx="11" presStyleCnt="30">
        <dgm:presLayoutVars>
          <dgm:chPref val="3"/>
        </dgm:presLayoutVars>
      </dgm:prSet>
      <dgm:spPr/>
    </dgm:pt>
    <dgm:pt modelId="{06698926-6054-41A7-82E0-1C37DBE13C7C}" type="pres">
      <dgm:prSet presAssocID="{FC033281-C6E4-4D7B-B17A-BB8B8435DE8A}" presName="rootConnector" presStyleLbl="node3" presStyleIdx="11" presStyleCnt="30"/>
      <dgm:spPr/>
    </dgm:pt>
    <dgm:pt modelId="{3BED26C7-A7E2-4436-A674-F2FFA5D92DAA}" type="pres">
      <dgm:prSet presAssocID="{FC033281-C6E4-4D7B-B17A-BB8B8435DE8A}" presName="hierChild4" presStyleCnt="0"/>
      <dgm:spPr/>
    </dgm:pt>
    <dgm:pt modelId="{2E770904-582B-4336-AF2F-6907A24955CD}" type="pres">
      <dgm:prSet presAssocID="{FC033281-C6E4-4D7B-B17A-BB8B8435DE8A}" presName="hierChild5" presStyleCnt="0"/>
      <dgm:spPr/>
    </dgm:pt>
    <dgm:pt modelId="{BF8D2621-D8BF-4E15-943D-1898E1ECE5A9}" type="pres">
      <dgm:prSet presAssocID="{CBE49EF3-B4EA-401B-B4E2-C24B2BBC89BF}" presName="Name37" presStyleLbl="parChTrans1D3" presStyleIdx="12" presStyleCnt="30"/>
      <dgm:spPr/>
    </dgm:pt>
    <dgm:pt modelId="{9CDA0188-2C98-498A-867C-0F6487BE27B9}" type="pres">
      <dgm:prSet presAssocID="{52F60B75-5784-4768-B48D-DFDCAE676097}" presName="hierRoot2" presStyleCnt="0">
        <dgm:presLayoutVars>
          <dgm:hierBranch val="init"/>
        </dgm:presLayoutVars>
      </dgm:prSet>
      <dgm:spPr/>
    </dgm:pt>
    <dgm:pt modelId="{794D1F3B-7971-400A-A717-BB40172E7417}" type="pres">
      <dgm:prSet presAssocID="{52F60B75-5784-4768-B48D-DFDCAE676097}" presName="rootComposite" presStyleCnt="0"/>
      <dgm:spPr/>
    </dgm:pt>
    <dgm:pt modelId="{8B0B763E-BA8C-40ED-8C07-966CCDC0E54B}" type="pres">
      <dgm:prSet presAssocID="{52F60B75-5784-4768-B48D-DFDCAE676097}" presName="rootText" presStyleLbl="node3" presStyleIdx="12" presStyleCnt="30">
        <dgm:presLayoutVars>
          <dgm:chPref val="3"/>
        </dgm:presLayoutVars>
      </dgm:prSet>
      <dgm:spPr/>
    </dgm:pt>
    <dgm:pt modelId="{0A47A027-51FC-40FF-BFAC-279B52749551}" type="pres">
      <dgm:prSet presAssocID="{52F60B75-5784-4768-B48D-DFDCAE676097}" presName="rootConnector" presStyleLbl="node3" presStyleIdx="12" presStyleCnt="30"/>
      <dgm:spPr/>
    </dgm:pt>
    <dgm:pt modelId="{AD399395-DA7D-4732-A3EB-99F29FDFD872}" type="pres">
      <dgm:prSet presAssocID="{52F60B75-5784-4768-B48D-DFDCAE676097}" presName="hierChild4" presStyleCnt="0"/>
      <dgm:spPr/>
    </dgm:pt>
    <dgm:pt modelId="{E59D9A60-62E7-4F78-A7E4-719A1E5AA54F}" type="pres">
      <dgm:prSet presAssocID="{52F60B75-5784-4768-B48D-DFDCAE676097}" presName="hierChild5" presStyleCnt="0"/>
      <dgm:spPr/>
    </dgm:pt>
    <dgm:pt modelId="{31E058B0-DA02-4C74-80CE-38C424472404}" type="pres">
      <dgm:prSet presAssocID="{54F3A13C-07E7-4B3D-9A3F-1188AFD87C2B}" presName="Name37" presStyleLbl="parChTrans1D3" presStyleIdx="13" presStyleCnt="30"/>
      <dgm:spPr/>
    </dgm:pt>
    <dgm:pt modelId="{DAD9045B-F3BA-4047-B388-F2AE7826CCFC}" type="pres">
      <dgm:prSet presAssocID="{FA6BD8CE-7E83-4A86-8458-78EA63FDBA89}" presName="hierRoot2" presStyleCnt="0">
        <dgm:presLayoutVars>
          <dgm:hierBranch val="init"/>
        </dgm:presLayoutVars>
      </dgm:prSet>
      <dgm:spPr/>
    </dgm:pt>
    <dgm:pt modelId="{13C6219D-B5BB-4F87-BC89-4FB9E8CF158E}" type="pres">
      <dgm:prSet presAssocID="{FA6BD8CE-7E83-4A86-8458-78EA63FDBA89}" presName="rootComposite" presStyleCnt="0"/>
      <dgm:spPr/>
    </dgm:pt>
    <dgm:pt modelId="{72FACAA1-1CF1-49A4-931E-5F0FC67E5DB5}" type="pres">
      <dgm:prSet presAssocID="{FA6BD8CE-7E83-4A86-8458-78EA63FDBA89}" presName="rootText" presStyleLbl="node3" presStyleIdx="13" presStyleCnt="30">
        <dgm:presLayoutVars>
          <dgm:chPref val="3"/>
        </dgm:presLayoutVars>
      </dgm:prSet>
      <dgm:spPr/>
    </dgm:pt>
    <dgm:pt modelId="{17A6E790-4B06-4659-8B45-99551B16E14C}" type="pres">
      <dgm:prSet presAssocID="{FA6BD8CE-7E83-4A86-8458-78EA63FDBA89}" presName="rootConnector" presStyleLbl="node3" presStyleIdx="13" presStyleCnt="30"/>
      <dgm:spPr/>
    </dgm:pt>
    <dgm:pt modelId="{E86C19F7-C37D-42C4-894A-7ECF3417E2C4}" type="pres">
      <dgm:prSet presAssocID="{FA6BD8CE-7E83-4A86-8458-78EA63FDBA89}" presName="hierChild4" presStyleCnt="0"/>
      <dgm:spPr/>
    </dgm:pt>
    <dgm:pt modelId="{1DE64E37-1288-4FE7-B267-83026EE3A9E7}" type="pres">
      <dgm:prSet presAssocID="{FA6BD8CE-7E83-4A86-8458-78EA63FDBA89}" presName="hierChild5" presStyleCnt="0"/>
      <dgm:spPr/>
    </dgm:pt>
    <dgm:pt modelId="{4E70C910-7E4A-4671-B71D-BDA1A6A452CC}" type="pres">
      <dgm:prSet presAssocID="{34D40404-4E19-4825-B465-A41EA87F9C80}" presName="hierChild5" presStyleCnt="0"/>
      <dgm:spPr/>
    </dgm:pt>
    <dgm:pt modelId="{6C437324-D3F9-4B05-B3BD-B2F44D6B0DE3}" type="pres">
      <dgm:prSet presAssocID="{18359C76-8A5A-4CF2-95BC-DDC16BF077CE}" presName="Name37" presStyleLbl="parChTrans1D2" presStyleIdx="3" presStyleCnt="6"/>
      <dgm:spPr/>
    </dgm:pt>
    <dgm:pt modelId="{F2C9618D-CEE9-4F27-9C0A-B460BA1A283C}" type="pres">
      <dgm:prSet presAssocID="{F9124130-E39D-43F6-8434-4CDB1A23D171}" presName="hierRoot2" presStyleCnt="0">
        <dgm:presLayoutVars>
          <dgm:hierBranch val="init"/>
        </dgm:presLayoutVars>
      </dgm:prSet>
      <dgm:spPr/>
    </dgm:pt>
    <dgm:pt modelId="{7C7EEDCB-FED0-4083-8E32-E43FB7C89B69}" type="pres">
      <dgm:prSet presAssocID="{F9124130-E39D-43F6-8434-4CDB1A23D171}" presName="rootComposite" presStyleCnt="0"/>
      <dgm:spPr/>
    </dgm:pt>
    <dgm:pt modelId="{DFB83283-A8C2-4B3A-B741-A6072F295F74}" type="pres">
      <dgm:prSet presAssocID="{F9124130-E39D-43F6-8434-4CDB1A23D171}" presName="rootText" presStyleLbl="node2" presStyleIdx="3" presStyleCnt="6">
        <dgm:presLayoutVars>
          <dgm:chPref val="3"/>
        </dgm:presLayoutVars>
      </dgm:prSet>
      <dgm:spPr/>
    </dgm:pt>
    <dgm:pt modelId="{9F036009-51DD-4A64-8CC1-1945921BEECD}" type="pres">
      <dgm:prSet presAssocID="{F9124130-E39D-43F6-8434-4CDB1A23D171}" presName="rootConnector" presStyleLbl="node2" presStyleIdx="3" presStyleCnt="6"/>
      <dgm:spPr/>
    </dgm:pt>
    <dgm:pt modelId="{5E173EFE-406A-443F-968C-E26943E6428D}" type="pres">
      <dgm:prSet presAssocID="{F9124130-E39D-43F6-8434-4CDB1A23D171}" presName="hierChild4" presStyleCnt="0"/>
      <dgm:spPr/>
    </dgm:pt>
    <dgm:pt modelId="{94EE54E4-C64E-493B-9A4F-36FFA5B8F950}" type="pres">
      <dgm:prSet presAssocID="{4AF2D5C1-E95A-42CD-9F7D-E1BDBB121483}" presName="Name37" presStyleLbl="parChTrans1D3" presStyleIdx="14" presStyleCnt="30"/>
      <dgm:spPr/>
    </dgm:pt>
    <dgm:pt modelId="{28F3072E-0102-4D6D-8D5E-EEF0FA0A09C4}" type="pres">
      <dgm:prSet presAssocID="{A7EF3F1B-AA16-4C16-92FE-AEEBB2AF2326}" presName="hierRoot2" presStyleCnt="0">
        <dgm:presLayoutVars>
          <dgm:hierBranch val="init"/>
        </dgm:presLayoutVars>
      </dgm:prSet>
      <dgm:spPr/>
    </dgm:pt>
    <dgm:pt modelId="{624E79FF-7E51-45CD-BD8F-9383065B2F73}" type="pres">
      <dgm:prSet presAssocID="{A7EF3F1B-AA16-4C16-92FE-AEEBB2AF2326}" presName="rootComposite" presStyleCnt="0"/>
      <dgm:spPr/>
    </dgm:pt>
    <dgm:pt modelId="{2D04E2AD-0DDD-422E-A9E9-9DF2104380C9}" type="pres">
      <dgm:prSet presAssocID="{A7EF3F1B-AA16-4C16-92FE-AEEBB2AF2326}" presName="rootText" presStyleLbl="node3" presStyleIdx="14" presStyleCnt="30">
        <dgm:presLayoutVars>
          <dgm:chPref val="3"/>
        </dgm:presLayoutVars>
      </dgm:prSet>
      <dgm:spPr/>
    </dgm:pt>
    <dgm:pt modelId="{E9F5A58F-4626-48EC-87E2-FCC76902D6CC}" type="pres">
      <dgm:prSet presAssocID="{A7EF3F1B-AA16-4C16-92FE-AEEBB2AF2326}" presName="rootConnector" presStyleLbl="node3" presStyleIdx="14" presStyleCnt="30"/>
      <dgm:spPr/>
    </dgm:pt>
    <dgm:pt modelId="{1C5F51CD-C48A-40DF-95E2-D3AFF3C0C2B0}" type="pres">
      <dgm:prSet presAssocID="{A7EF3F1B-AA16-4C16-92FE-AEEBB2AF2326}" presName="hierChild4" presStyleCnt="0"/>
      <dgm:spPr/>
    </dgm:pt>
    <dgm:pt modelId="{60A25ACC-7B00-4832-B2CC-6A791F841A67}" type="pres">
      <dgm:prSet presAssocID="{A7EF3F1B-AA16-4C16-92FE-AEEBB2AF2326}" presName="hierChild5" presStyleCnt="0"/>
      <dgm:spPr/>
    </dgm:pt>
    <dgm:pt modelId="{E3038EFF-FFC8-427A-A422-1D88A98CFB15}" type="pres">
      <dgm:prSet presAssocID="{BE1C6BEB-D800-4E55-88D9-46AC53C9A39A}" presName="Name37" presStyleLbl="parChTrans1D3" presStyleIdx="15" presStyleCnt="30"/>
      <dgm:spPr/>
    </dgm:pt>
    <dgm:pt modelId="{762EA922-406B-403C-969C-4EF1D24C221D}" type="pres">
      <dgm:prSet presAssocID="{B5D334B4-4FB3-405A-B252-BA44D3A20520}" presName="hierRoot2" presStyleCnt="0">
        <dgm:presLayoutVars>
          <dgm:hierBranch val="init"/>
        </dgm:presLayoutVars>
      </dgm:prSet>
      <dgm:spPr/>
    </dgm:pt>
    <dgm:pt modelId="{BDA720B0-FB1B-4595-8F39-C887E272BEB5}" type="pres">
      <dgm:prSet presAssocID="{B5D334B4-4FB3-405A-B252-BA44D3A20520}" presName="rootComposite" presStyleCnt="0"/>
      <dgm:spPr/>
    </dgm:pt>
    <dgm:pt modelId="{8AF8AD4D-20DA-4BD0-9778-45086B9E5735}" type="pres">
      <dgm:prSet presAssocID="{B5D334B4-4FB3-405A-B252-BA44D3A20520}" presName="rootText" presStyleLbl="node3" presStyleIdx="15" presStyleCnt="30">
        <dgm:presLayoutVars>
          <dgm:chPref val="3"/>
        </dgm:presLayoutVars>
      </dgm:prSet>
      <dgm:spPr/>
    </dgm:pt>
    <dgm:pt modelId="{7BEF96DA-CC9A-428C-9F76-13CCF1F0FE0A}" type="pres">
      <dgm:prSet presAssocID="{B5D334B4-4FB3-405A-B252-BA44D3A20520}" presName="rootConnector" presStyleLbl="node3" presStyleIdx="15" presStyleCnt="30"/>
      <dgm:spPr/>
    </dgm:pt>
    <dgm:pt modelId="{E644024A-1264-4915-9851-C6F230AE734E}" type="pres">
      <dgm:prSet presAssocID="{B5D334B4-4FB3-405A-B252-BA44D3A20520}" presName="hierChild4" presStyleCnt="0"/>
      <dgm:spPr/>
    </dgm:pt>
    <dgm:pt modelId="{64E93C98-9799-445B-BDF4-22E5C3008AD3}" type="pres">
      <dgm:prSet presAssocID="{B5D334B4-4FB3-405A-B252-BA44D3A20520}" presName="hierChild5" presStyleCnt="0"/>
      <dgm:spPr/>
    </dgm:pt>
    <dgm:pt modelId="{99241CA6-CE1F-45FA-9925-8F13AE573CD7}" type="pres">
      <dgm:prSet presAssocID="{14F15FA2-7331-4830-B0FE-A544AFDA24EA}" presName="Name37" presStyleLbl="parChTrans1D3" presStyleIdx="16" presStyleCnt="30"/>
      <dgm:spPr/>
    </dgm:pt>
    <dgm:pt modelId="{45DEBB5F-E607-404A-A161-0CB2356D9A3E}" type="pres">
      <dgm:prSet presAssocID="{2162FA13-E24C-4B44-B7AB-E7A55BD248DD}" presName="hierRoot2" presStyleCnt="0">
        <dgm:presLayoutVars>
          <dgm:hierBranch val="init"/>
        </dgm:presLayoutVars>
      </dgm:prSet>
      <dgm:spPr/>
    </dgm:pt>
    <dgm:pt modelId="{AFFF060B-530D-4DC7-BCD7-478BDE77E998}" type="pres">
      <dgm:prSet presAssocID="{2162FA13-E24C-4B44-B7AB-E7A55BD248DD}" presName="rootComposite" presStyleCnt="0"/>
      <dgm:spPr/>
    </dgm:pt>
    <dgm:pt modelId="{FB2EECE8-020C-4581-A471-0DBD0FA85773}" type="pres">
      <dgm:prSet presAssocID="{2162FA13-E24C-4B44-B7AB-E7A55BD248DD}" presName="rootText" presStyleLbl="node3" presStyleIdx="16" presStyleCnt="30">
        <dgm:presLayoutVars>
          <dgm:chPref val="3"/>
        </dgm:presLayoutVars>
      </dgm:prSet>
      <dgm:spPr/>
    </dgm:pt>
    <dgm:pt modelId="{8B1A2257-9865-4DC0-9CBA-1B8439D77F66}" type="pres">
      <dgm:prSet presAssocID="{2162FA13-E24C-4B44-B7AB-E7A55BD248DD}" presName="rootConnector" presStyleLbl="node3" presStyleIdx="16" presStyleCnt="30"/>
      <dgm:spPr/>
    </dgm:pt>
    <dgm:pt modelId="{A79B2A99-34AF-4C52-A5BC-F92438DC27E1}" type="pres">
      <dgm:prSet presAssocID="{2162FA13-E24C-4B44-B7AB-E7A55BD248DD}" presName="hierChild4" presStyleCnt="0"/>
      <dgm:spPr/>
    </dgm:pt>
    <dgm:pt modelId="{8B8B0BBA-4DDF-4E9C-8138-882B15601681}" type="pres">
      <dgm:prSet presAssocID="{2162FA13-E24C-4B44-B7AB-E7A55BD248DD}" presName="hierChild5" presStyleCnt="0"/>
      <dgm:spPr/>
    </dgm:pt>
    <dgm:pt modelId="{F56E71BE-298C-4488-95CA-274C9E540F58}" type="pres">
      <dgm:prSet presAssocID="{B350B796-5993-4094-B485-7344D1A74164}" presName="Name37" presStyleLbl="parChTrans1D3" presStyleIdx="17" presStyleCnt="30"/>
      <dgm:spPr/>
    </dgm:pt>
    <dgm:pt modelId="{AC329B16-C7DA-463E-ADAC-9B188BEBD649}" type="pres">
      <dgm:prSet presAssocID="{213C79B5-C70B-442F-A9BD-68E1B4C83421}" presName="hierRoot2" presStyleCnt="0">
        <dgm:presLayoutVars>
          <dgm:hierBranch val="init"/>
        </dgm:presLayoutVars>
      </dgm:prSet>
      <dgm:spPr/>
    </dgm:pt>
    <dgm:pt modelId="{AABFA34C-4E59-408B-9383-B6AECB977489}" type="pres">
      <dgm:prSet presAssocID="{213C79B5-C70B-442F-A9BD-68E1B4C83421}" presName="rootComposite" presStyleCnt="0"/>
      <dgm:spPr/>
    </dgm:pt>
    <dgm:pt modelId="{C8F497CC-E481-425D-AE80-B29DD59E0555}" type="pres">
      <dgm:prSet presAssocID="{213C79B5-C70B-442F-A9BD-68E1B4C83421}" presName="rootText" presStyleLbl="node3" presStyleIdx="17" presStyleCnt="30">
        <dgm:presLayoutVars>
          <dgm:chPref val="3"/>
        </dgm:presLayoutVars>
      </dgm:prSet>
      <dgm:spPr/>
    </dgm:pt>
    <dgm:pt modelId="{1345763E-B0AC-4EF0-BEDC-D72070A09BA6}" type="pres">
      <dgm:prSet presAssocID="{213C79B5-C70B-442F-A9BD-68E1B4C83421}" presName="rootConnector" presStyleLbl="node3" presStyleIdx="17" presStyleCnt="30"/>
      <dgm:spPr/>
    </dgm:pt>
    <dgm:pt modelId="{7DEB253E-6C17-4788-96AF-3900BAA3F116}" type="pres">
      <dgm:prSet presAssocID="{213C79B5-C70B-442F-A9BD-68E1B4C83421}" presName="hierChild4" presStyleCnt="0"/>
      <dgm:spPr/>
    </dgm:pt>
    <dgm:pt modelId="{A25042EC-E404-4B27-A4C2-51C726634639}" type="pres">
      <dgm:prSet presAssocID="{213C79B5-C70B-442F-A9BD-68E1B4C83421}" presName="hierChild5" presStyleCnt="0"/>
      <dgm:spPr/>
    </dgm:pt>
    <dgm:pt modelId="{0A65A51B-44EB-4512-AD1E-993606428D09}" type="pres">
      <dgm:prSet presAssocID="{79F850F1-DBB6-4FDD-82A3-76EEDC70A93F}" presName="Name37" presStyleLbl="parChTrans1D3" presStyleIdx="18" presStyleCnt="30"/>
      <dgm:spPr/>
    </dgm:pt>
    <dgm:pt modelId="{D00DA771-FB8D-4CD9-824D-62CD37D3B475}" type="pres">
      <dgm:prSet presAssocID="{19C39751-3EC9-436F-AF67-7D3FE67D1516}" presName="hierRoot2" presStyleCnt="0">
        <dgm:presLayoutVars>
          <dgm:hierBranch val="init"/>
        </dgm:presLayoutVars>
      </dgm:prSet>
      <dgm:spPr/>
    </dgm:pt>
    <dgm:pt modelId="{87194846-FBB8-4B7B-AF8F-E034CD05BF08}" type="pres">
      <dgm:prSet presAssocID="{19C39751-3EC9-436F-AF67-7D3FE67D1516}" presName="rootComposite" presStyleCnt="0"/>
      <dgm:spPr/>
    </dgm:pt>
    <dgm:pt modelId="{DA87AFFF-0F0E-40F4-8D05-DE79C59E2247}" type="pres">
      <dgm:prSet presAssocID="{19C39751-3EC9-436F-AF67-7D3FE67D1516}" presName="rootText" presStyleLbl="node3" presStyleIdx="18" presStyleCnt="30">
        <dgm:presLayoutVars>
          <dgm:chPref val="3"/>
        </dgm:presLayoutVars>
      </dgm:prSet>
      <dgm:spPr/>
    </dgm:pt>
    <dgm:pt modelId="{1B8A5E22-8D78-4191-B8D5-E6496315B7EF}" type="pres">
      <dgm:prSet presAssocID="{19C39751-3EC9-436F-AF67-7D3FE67D1516}" presName="rootConnector" presStyleLbl="node3" presStyleIdx="18" presStyleCnt="30"/>
      <dgm:spPr/>
    </dgm:pt>
    <dgm:pt modelId="{9ECDD977-BFB4-42A1-B201-2B78C4C3F111}" type="pres">
      <dgm:prSet presAssocID="{19C39751-3EC9-436F-AF67-7D3FE67D1516}" presName="hierChild4" presStyleCnt="0"/>
      <dgm:spPr/>
    </dgm:pt>
    <dgm:pt modelId="{312FE2B7-2EC6-450C-9DA7-A49622153ECB}" type="pres">
      <dgm:prSet presAssocID="{19C39751-3EC9-436F-AF67-7D3FE67D1516}" presName="hierChild5" presStyleCnt="0"/>
      <dgm:spPr/>
    </dgm:pt>
    <dgm:pt modelId="{8BC37676-D9F8-4392-8572-21E848AA9B3F}" type="pres">
      <dgm:prSet presAssocID="{15D0B81D-7AFC-4655-B8F8-94DF351FEAA9}" presName="Name37" presStyleLbl="parChTrans1D3" presStyleIdx="19" presStyleCnt="30"/>
      <dgm:spPr/>
    </dgm:pt>
    <dgm:pt modelId="{DDC17FDC-CAE2-4181-8EB6-1DFC2FBB9DAD}" type="pres">
      <dgm:prSet presAssocID="{49CEB057-1165-446F-93DC-2EE83F7DE93C}" presName="hierRoot2" presStyleCnt="0">
        <dgm:presLayoutVars>
          <dgm:hierBranch val="init"/>
        </dgm:presLayoutVars>
      </dgm:prSet>
      <dgm:spPr/>
    </dgm:pt>
    <dgm:pt modelId="{615A34A4-9646-42BD-A79B-EB8F7AD4165B}" type="pres">
      <dgm:prSet presAssocID="{49CEB057-1165-446F-93DC-2EE83F7DE93C}" presName="rootComposite" presStyleCnt="0"/>
      <dgm:spPr/>
    </dgm:pt>
    <dgm:pt modelId="{E5E61E63-6671-49E4-A012-BD91B5E9FFA6}" type="pres">
      <dgm:prSet presAssocID="{49CEB057-1165-446F-93DC-2EE83F7DE93C}" presName="rootText" presStyleLbl="node3" presStyleIdx="19" presStyleCnt="30">
        <dgm:presLayoutVars>
          <dgm:chPref val="3"/>
        </dgm:presLayoutVars>
      </dgm:prSet>
      <dgm:spPr/>
    </dgm:pt>
    <dgm:pt modelId="{E3AA7B5D-F24F-48C2-A887-1C693B852029}" type="pres">
      <dgm:prSet presAssocID="{49CEB057-1165-446F-93DC-2EE83F7DE93C}" presName="rootConnector" presStyleLbl="node3" presStyleIdx="19" presStyleCnt="30"/>
      <dgm:spPr/>
    </dgm:pt>
    <dgm:pt modelId="{1BA92F87-3360-42A1-8936-0F8E3AB8398E}" type="pres">
      <dgm:prSet presAssocID="{49CEB057-1165-446F-93DC-2EE83F7DE93C}" presName="hierChild4" presStyleCnt="0"/>
      <dgm:spPr/>
    </dgm:pt>
    <dgm:pt modelId="{E47E09CD-E0BA-418C-B0D9-6624D858468B}" type="pres">
      <dgm:prSet presAssocID="{49CEB057-1165-446F-93DC-2EE83F7DE93C}" presName="hierChild5" presStyleCnt="0"/>
      <dgm:spPr/>
    </dgm:pt>
    <dgm:pt modelId="{57C62E36-93BC-4D0F-A6C5-EC116DB1B8CB}" type="pres">
      <dgm:prSet presAssocID="{F9124130-E39D-43F6-8434-4CDB1A23D171}" presName="hierChild5" presStyleCnt="0"/>
      <dgm:spPr/>
    </dgm:pt>
    <dgm:pt modelId="{33A89826-9AFD-4DEC-BE30-93C5E4273CA2}" type="pres">
      <dgm:prSet presAssocID="{2ACBCC0E-4FDD-4441-A074-5593CF0C1BEB}" presName="Name37" presStyleLbl="parChTrans1D2" presStyleIdx="4" presStyleCnt="6"/>
      <dgm:spPr/>
    </dgm:pt>
    <dgm:pt modelId="{1F6FBAB6-9286-409A-82E7-4AC14B93513E}" type="pres">
      <dgm:prSet presAssocID="{E04EA990-1EFA-46C8-AAA6-952A969C1168}" presName="hierRoot2" presStyleCnt="0">
        <dgm:presLayoutVars>
          <dgm:hierBranch val="init"/>
        </dgm:presLayoutVars>
      </dgm:prSet>
      <dgm:spPr/>
    </dgm:pt>
    <dgm:pt modelId="{F6967D2C-AF09-4D64-B51B-F614335B3382}" type="pres">
      <dgm:prSet presAssocID="{E04EA990-1EFA-46C8-AAA6-952A969C1168}" presName="rootComposite" presStyleCnt="0"/>
      <dgm:spPr/>
    </dgm:pt>
    <dgm:pt modelId="{4897FAD0-714A-486B-A2E1-AC1B079B695D}" type="pres">
      <dgm:prSet presAssocID="{E04EA990-1EFA-46C8-AAA6-952A969C1168}" presName="rootText" presStyleLbl="node2" presStyleIdx="4" presStyleCnt="6">
        <dgm:presLayoutVars>
          <dgm:chPref val="3"/>
        </dgm:presLayoutVars>
      </dgm:prSet>
      <dgm:spPr/>
    </dgm:pt>
    <dgm:pt modelId="{8F0FDA8F-E868-4DFE-A8FC-FC85AAB81215}" type="pres">
      <dgm:prSet presAssocID="{E04EA990-1EFA-46C8-AAA6-952A969C1168}" presName="rootConnector" presStyleLbl="node2" presStyleIdx="4" presStyleCnt="6"/>
      <dgm:spPr/>
    </dgm:pt>
    <dgm:pt modelId="{3A4ACDF4-5894-4396-A9AE-D2F236BEA7C4}" type="pres">
      <dgm:prSet presAssocID="{E04EA990-1EFA-46C8-AAA6-952A969C1168}" presName="hierChild4" presStyleCnt="0"/>
      <dgm:spPr/>
    </dgm:pt>
    <dgm:pt modelId="{04E2EBF2-7762-488F-88EA-AB108D284C7C}" type="pres">
      <dgm:prSet presAssocID="{A8197DFC-BC12-4AA5-B97B-43D873B1EA03}" presName="Name37" presStyleLbl="parChTrans1D3" presStyleIdx="20" presStyleCnt="30"/>
      <dgm:spPr/>
    </dgm:pt>
    <dgm:pt modelId="{4BA22802-9B59-4B7E-BC13-197563F71C91}" type="pres">
      <dgm:prSet presAssocID="{47F0C4DE-1E21-4826-97E2-78F09E000AAA}" presName="hierRoot2" presStyleCnt="0">
        <dgm:presLayoutVars>
          <dgm:hierBranch val="init"/>
        </dgm:presLayoutVars>
      </dgm:prSet>
      <dgm:spPr/>
    </dgm:pt>
    <dgm:pt modelId="{DB666088-B394-4B5F-8F4F-41D3E8EAAFE8}" type="pres">
      <dgm:prSet presAssocID="{47F0C4DE-1E21-4826-97E2-78F09E000AAA}" presName="rootComposite" presStyleCnt="0"/>
      <dgm:spPr/>
    </dgm:pt>
    <dgm:pt modelId="{95B60C92-71F9-4CEC-99AC-9DFB65AEFC78}" type="pres">
      <dgm:prSet presAssocID="{47F0C4DE-1E21-4826-97E2-78F09E000AAA}" presName="rootText" presStyleLbl="node3" presStyleIdx="20" presStyleCnt="30">
        <dgm:presLayoutVars>
          <dgm:chPref val="3"/>
        </dgm:presLayoutVars>
      </dgm:prSet>
      <dgm:spPr/>
    </dgm:pt>
    <dgm:pt modelId="{CAAD6F5E-66BF-44C6-9A48-E0A3E9DD66D6}" type="pres">
      <dgm:prSet presAssocID="{47F0C4DE-1E21-4826-97E2-78F09E000AAA}" presName="rootConnector" presStyleLbl="node3" presStyleIdx="20" presStyleCnt="30"/>
      <dgm:spPr/>
    </dgm:pt>
    <dgm:pt modelId="{7D894DD5-4AAE-4699-8884-42AB5260E26E}" type="pres">
      <dgm:prSet presAssocID="{47F0C4DE-1E21-4826-97E2-78F09E000AAA}" presName="hierChild4" presStyleCnt="0"/>
      <dgm:spPr/>
    </dgm:pt>
    <dgm:pt modelId="{8F94012B-F0CD-4B47-846A-F2E9F73EFE28}" type="pres">
      <dgm:prSet presAssocID="{47F0C4DE-1E21-4826-97E2-78F09E000AAA}" presName="hierChild5" presStyleCnt="0"/>
      <dgm:spPr/>
    </dgm:pt>
    <dgm:pt modelId="{1D7E518F-5231-4A30-9D40-FD0983B5D7CD}" type="pres">
      <dgm:prSet presAssocID="{6A7B7974-05B7-4F88-A2CF-8D39EA49D100}" presName="Name37" presStyleLbl="parChTrans1D3" presStyleIdx="21" presStyleCnt="30"/>
      <dgm:spPr/>
    </dgm:pt>
    <dgm:pt modelId="{982D61F4-3E28-4206-B581-1A9878F71B86}" type="pres">
      <dgm:prSet presAssocID="{17D78301-FB5F-418C-A09C-63C743AF504F}" presName="hierRoot2" presStyleCnt="0">
        <dgm:presLayoutVars>
          <dgm:hierBranch val="init"/>
        </dgm:presLayoutVars>
      </dgm:prSet>
      <dgm:spPr/>
    </dgm:pt>
    <dgm:pt modelId="{86F45758-1619-4983-AD9C-C99D0650DC4E}" type="pres">
      <dgm:prSet presAssocID="{17D78301-FB5F-418C-A09C-63C743AF504F}" presName="rootComposite" presStyleCnt="0"/>
      <dgm:spPr/>
    </dgm:pt>
    <dgm:pt modelId="{9B5C59A0-4AB1-4B2E-99D8-C0BB78B6A245}" type="pres">
      <dgm:prSet presAssocID="{17D78301-FB5F-418C-A09C-63C743AF504F}" presName="rootText" presStyleLbl="node3" presStyleIdx="21" presStyleCnt="30">
        <dgm:presLayoutVars>
          <dgm:chPref val="3"/>
        </dgm:presLayoutVars>
      </dgm:prSet>
      <dgm:spPr/>
    </dgm:pt>
    <dgm:pt modelId="{716BE4FA-08E0-4426-8045-D186C3D33E45}" type="pres">
      <dgm:prSet presAssocID="{17D78301-FB5F-418C-A09C-63C743AF504F}" presName="rootConnector" presStyleLbl="node3" presStyleIdx="21" presStyleCnt="30"/>
      <dgm:spPr/>
    </dgm:pt>
    <dgm:pt modelId="{FF23A04B-12D5-4A2E-A17F-8435887CC1CA}" type="pres">
      <dgm:prSet presAssocID="{17D78301-FB5F-418C-A09C-63C743AF504F}" presName="hierChild4" presStyleCnt="0"/>
      <dgm:spPr/>
    </dgm:pt>
    <dgm:pt modelId="{38D3A1AC-08CE-4A1D-B1D2-BFE71D254E30}" type="pres">
      <dgm:prSet presAssocID="{17D78301-FB5F-418C-A09C-63C743AF504F}" presName="hierChild5" presStyleCnt="0"/>
      <dgm:spPr/>
    </dgm:pt>
    <dgm:pt modelId="{43AA26D5-4293-4D7E-9C97-3647641A1A03}" type="pres">
      <dgm:prSet presAssocID="{13837752-E304-45F9-A675-0F918EA150D7}" presName="Name37" presStyleLbl="parChTrans1D3" presStyleIdx="22" presStyleCnt="30"/>
      <dgm:spPr/>
    </dgm:pt>
    <dgm:pt modelId="{1D353E8E-F383-4C69-9B3C-75F4A584E770}" type="pres">
      <dgm:prSet presAssocID="{C89AEB2C-498F-4EC6-8EAA-1FAB4E5A73A0}" presName="hierRoot2" presStyleCnt="0">
        <dgm:presLayoutVars>
          <dgm:hierBranch val="init"/>
        </dgm:presLayoutVars>
      </dgm:prSet>
      <dgm:spPr/>
    </dgm:pt>
    <dgm:pt modelId="{9CAFC718-7B01-49BC-8A2D-866EB59D2552}" type="pres">
      <dgm:prSet presAssocID="{C89AEB2C-498F-4EC6-8EAA-1FAB4E5A73A0}" presName="rootComposite" presStyleCnt="0"/>
      <dgm:spPr/>
    </dgm:pt>
    <dgm:pt modelId="{287C0802-4196-46EC-8287-77A58D2F37AE}" type="pres">
      <dgm:prSet presAssocID="{C89AEB2C-498F-4EC6-8EAA-1FAB4E5A73A0}" presName="rootText" presStyleLbl="node3" presStyleIdx="22" presStyleCnt="30">
        <dgm:presLayoutVars>
          <dgm:chPref val="3"/>
        </dgm:presLayoutVars>
      </dgm:prSet>
      <dgm:spPr/>
    </dgm:pt>
    <dgm:pt modelId="{17F61238-E58D-4CF3-8057-358819B22C21}" type="pres">
      <dgm:prSet presAssocID="{C89AEB2C-498F-4EC6-8EAA-1FAB4E5A73A0}" presName="rootConnector" presStyleLbl="node3" presStyleIdx="22" presStyleCnt="30"/>
      <dgm:spPr/>
    </dgm:pt>
    <dgm:pt modelId="{6F95EC8C-AA01-41DC-951F-076A9BBD24B6}" type="pres">
      <dgm:prSet presAssocID="{C89AEB2C-498F-4EC6-8EAA-1FAB4E5A73A0}" presName="hierChild4" presStyleCnt="0"/>
      <dgm:spPr/>
    </dgm:pt>
    <dgm:pt modelId="{7F52F03B-B684-4193-99AA-AF12BB139B44}" type="pres">
      <dgm:prSet presAssocID="{C89AEB2C-498F-4EC6-8EAA-1FAB4E5A73A0}" presName="hierChild5" presStyleCnt="0"/>
      <dgm:spPr/>
    </dgm:pt>
    <dgm:pt modelId="{705AF98A-46FC-4A84-9751-34C6F0CC6925}" type="pres">
      <dgm:prSet presAssocID="{379787FF-7AC2-4606-A429-6B07B38B2F06}" presName="Name37" presStyleLbl="parChTrans1D3" presStyleIdx="23" presStyleCnt="30"/>
      <dgm:spPr/>
    </dgm:pt>
    <dgm:pt modelId="{40CC3D0C-9C41-4D94-9513-E1442A85433D}" type="pres">
      <dgm:prSet presAssocID="{EC8E27E0-21A6-4BE4-89A9-36E537313BF9}" presName="hierRoot2" presStyleCnt="0">
        <dgm:presLayoutVars>
          <dgm:hierBranch val="init"/>
        </dgm:presLayoutVars>
      </dgm:prSet>
      <dgm:spPr/>
    </dgm:pt>
    <dgm:pt modelId="{25194BAC-AA09-4EE2-B7CF-674B182BB06A}" type="pres">
      <dgm:prSet presAssocID="{EC8E27E0-21A6-4BE4-89A9-36E537313BF9}" presName="rootComposite" presStyleCnt="0"/>
      <dgm:spPr/>
    </dgm:pt>
    <dgm:pt modelId="{52CE7C18-3E17-495F-8C7B-51245AE7BA5F}" type="pres">
      <dgm:prSet presAssocID="{EC8E27E0-21A6-4BE4-89A9-36E537313BF9}" presName="rootText" presStyleLbl="node3" presStyleIdx="23" presStyleCnt="30">
        <dgm:presLayoutVars>
          <dgm:chPref val="3"/>
        </dgm:presLayoutVars>
      </dgm:prSet>
      <dgm:spPr/>
    </dgm:pt>
    <dgm:pt modelId="{1C907630-A89F-428C-BF76-FF6153A5A142}" type="pres">
      <dgm:prSet presAssocID="{EC8E27E0-21A6-4BE4-89A9-36E537313BF9}" presName="rootConnector" presStyleLbl="node3" presStyleIdx="23" presStyleCnt="30"/>
      <dgm:spPr/>
    </dgm:pt>
    <dgm:pt modelId="{3B94E47D-154D-4B52-BE2A-72CF552680F4}" type="pres">
      <dgm:prSet presAssocID="{EC8E27E0-21A6-4BE4-89A9-36E537313BF9}" presName="hierChild4" presStyleCnt="0"/>
      <dgm:spPr/>
    </dgm:pt>
    <dgm:pt modelId="{E4604125-3638-4359-8417-E06F25BCB68B}" type="pres">
      <dgm:prSet presAssocID="{EC8E27E0-21A6-4BE4-89A9-36E537313BF9}" presName="hierChild5" presStyleCnt="0"/>
      <dgm:spPr/>
    </dgm:pt>
    <dgm:pt modelId="{22E11EB7-B1F1-4407-9E13-5CDDD8E963BD}" type="pres">
      <dgm:prSet presAssocID="{52BE5A49-CD3C-4B20-BAF6-5F822C2B3B53}" presName="Name37" presStyleLbl="parChTrans1D3" presStyleIdx="24" presStyleCnt="30"/>
      <dgm:spPr/>
    </dgm:pt>
    <dgm:pt modelId="{C52F83EC-8FA9-40BC-ABF0-DA89B8564891}" type="pres">
      <dgm:prSet presAssocID="{CD064E1C-5A84-4AF4-B10B-29E9CABEFE15}" presName="hierRoot2" presStyleCnt="0">
        <dgm:presLayoutVars>
          <dgm:hierBranch val="init"/>
        </dgm:presLayoutVars>
      </dgm:prSet>
      <dgm:spPr/>
    </dgm:pt>
    <dgm:pt modelId="{2A8467C1-90A6-415B-A835-B2700F48BF52}" type="pres">
      <dgm:prSet presAssocID="{CD064E1C-5A84-4AF4-B10B-29E9CABEFE15}" presName="rootComposite" presStyleCnt="0"/>
      <dgm:spPr/>
    </dgm:pt>
    <dgm:pt modelId="{A8E73E04-6C2D-4055-8BCE-C4B1137AEA88}" type="pres">
      <dgm:prSet presAssocID="{CD064E1C-5A84-4AF4-B10B-29E9CABEFE15}" presName="rootText" presStyleLbl="node3" presStyleIdx="24" presStyleCnt="30">
        <dgm:presLayoutVars>
          <dgm:chPref val="3"/>
        </dgm:presLayoutVars>
      </dgm:prSet>
      <dgm:spPr/>
    </dgm:pt>
    <dgm:pt modelId="{FAE9A38A-B73B-4A84-8751-941F36D6E0C3}" type="pres">
      <dgm:prSet presAssocID="{CD064E1C-5A84-4AF4-B10B-29E9CABEFE15}" presName="rootConnector" presStyleLbl="node3" presStyleIdx="24" presStyleCnt="30"/>
      <dgm:spPr/>
    </dgm:pt>
    <dgm:pt modelId="{0274F895-A89A-4E5E-99B2-D2B59ECAFF57}" type="pres">
      <dgm:prSet presAssocID="{CD064E1C-5A84-4AF4-B10B-29E9CABEFE15}" presName="hierChild4" presStyleCnt="0"/>
      <dgm:spPr/>
    </dgm:pt>
    <dgm:pt modelId="{E402336C-4961-4341-8367-4C96EC000B69}" type="pres">
      <dgm:prSet presAssocID="{CD064E1C-5A84-4AF4-B10B-29E9CABEFE15}" presName="hierChild5" presStyleCnt="0"/>
      <dgm:spPr/>
    </dgm:pt>
    <dgm:pt modelId="{2469C078-0D3E-4565-86E6-76153609F845}" type="pres">
      <dgm:prSet presAssocID="{45837797-5FCC-4CE4-84AF-EF33598BDBE5}" presName="Name37" presStyleLbl="parChTrans1D3" presStyleIdx="25" presStyleCnt="30"/>
      <dgm:spPr/>
    </dgm:pt>
    <dgm:pt modelId="{2FE61472-9A57-4D0A-8CA4-A7AD22D5DA66}" type="pres">
      <dgm:prSet presAssocID="{EE8818AD-7913-4CCA-9086-0D5477DD139F}" presName="hierRoot2" presStyleCnt="0">
        <dgm:presLayoutVars>
          <dgm:hierBranch val="init"/>
        </dgm:presLayoutVars>
      </dgm:prSet>
      <dgm:spPr/>
    </dgm:pt>
    <dgm:pt modelId="{2F7F59A1-6628-4206-81B8-4CDEE41E8BA8}" type="pres">
      <dgm:prSet presAssocID="{EE8818AD-7913-4CCA-9086-0D5477DD139F}" presName="rootComposite" presStyleCnt="0"/>
      <dgm:spPr/>
    </dgm:pt>
    <dgm:pt modelId="{57E1AAB0-B13F-4675-BB9B-7B6BD204EAF6}" type="pres">
      <dgm:prSet presAssocID="{EE8818AD-7913-4CCA-9086-0D5477DD139F}" presName="rootText" presStyleLbl="node3" presStyleIdx="25" presStyleCnt="30">
        <dgm:presLayoutVars>
          <dgm:chPref val="3"/>
        </dgm:presLayoutVars>
      </dgm:prSet>
      <dgm:spPr/>
    </dgm:pt>
    <dgm:pt modelId="{1A31C8A7-6BCC-4733-B5B2-86E72AA8812E}" type="pres">
      <dgm:prSet presAssocID="{EE8818AD-7913-4CCA-9086-0D5477DD139F}" presName="rootConnector" presStyleLbl="node3" presStyleIdx="25" presStyleCnt="30"/>
      <dgm:spPr/>
    </dgm:pt>
    <dgm:pt modelId="{EDEB01E4-B8C6-4566-A3BF-8B2BB18D3039}" type="pres">
      <dgm:prSet presAssocID="{EE8818AD-7913-4CCA-9086-0D5477DD139F}" presName="hierChild4" presStyleCnt="0"/>
      <dgm:spPr/>
    </dgm:pt>
    <dgm:pt modelId="{111A7BBB-CEDC-43B8-98F9-A14DF04B6805}" type="pres">
      <dgm:prSet presAssocID="{EE8818AD-7913-4CCA-9086-0D5477DD139F}" presName="hierChild5" presStyleCnt="0"/>
      <dgm:spPr/>
    </dgm:pt>
    <dgm:pt modelId="{FD6AF9FC-6711-4112-8F0D-A8C8874D8093}" type="pres">
      <dgm:prSet presAssocID="{E04EA990-1EFA-46C8-AAA6-952A969C1168}" presName="hierChild5" presStyleCnt="0"/>
      <dgm:spPr/>
    </dgm:pt>
    <dgm:pt modelId="{B5F47FFC-B4C1-44B9-9987-CBB58635E50C}" type="pres">
      <dgm:prSet presAssocID="{6819A99F-8E93-4746-BE48-0E56B516AC3C}" presName="Name37" presStyleLbl="parChTrans1D2" presStyleIdx="5" presStyleCnt="6"/>
      <dgm:spPr/>
    </dgm:pt>
    <dgm:pt modelId="{293466F2-9A78-49A2-BE39-9B06D76A9952}" type="pres">
      <dgm:prSet presAssocID="{FC4F3B63-21D9-423C-BDB8-98EDF51671AF}" presName="hierRoot2" presStyleCnt="0">
        <dgm:presLayoutVars>
          <dgm:hierBranch val="init"/>
        </dgm:presLayoutVars>
      </dgm:prSet>
      <dgm:spPr/>
    </dgm:pt>
    <dgm:pt modelId="{AD02998B-2235-44C5-A04A-B255C8F6155A}" type="pres">
      <dgm:prSet presAssocID="{FC4F3B63-21D9-423C-BDB8-98EDF51671AF}" presName="rootComposite" presStyleCnt="0"/>
      <dgm:spPr/>
    </dgm:pt>
    <dgm:pt modelId="{BE950772-BC72-4682-972A-B4800C7041E5}" type="pres">
      <dgm:prSet presAssocID="{FC4F3B63-21D9-423C-BDB8-98EDF51671AF}" presName="rootText" presStyleLbl="node2" presStyleIdx="5" presStyleCnt="6">
        <dgm:presLayoutVars>
          <dgm:chPref val="3"/>
        </dgm:presLayoutVars>
      </dgm:prSet>
      <dgm:spPr/>
    </dgm:pt>
    <dgm:pt modelId="{37F2FB23-4CA4-4113-8C58-2342CF2E0CCE}" type="pres">
      <dgm:prSet presAssocID="{FC4F3B63-21D9-423C-BDB8-98EDF51671AF}" presName="rootConnector" presStyleLbl="node2" presStyleIdx="5" presStyleCnt="6"/>
      <dgm:spPr/>
    </dgm:pt>
    <dgm:pt modelId="{67E45815-895A-43CE-824F-67610491A151}" type="pres">
      <dgm:prSet presAssocID="{FC4F3B63-21D9-423C-BDB8-98EDF51671AF}" presName="hierChild4" presStyleCnt="0"/>
      <dgm:spPr/>
    </dgm:pt>
    <dgm:pt modelId="{5E93C861-4CA9-4A4D-A5E3-CC350EFBC123}" type="pres">
      <dgm:prSet presAssocID="{3E30C82E-CEE9-4CAC-B62F-44FE694140A2}" presName="Name37" presStyleLbl="parChTrans1D3" presStyleIdx="26" presStyleCnt="30"/>
      <dgm:spPr/>
    </dgm:pt>
    <dgm:pt modelId="{57B4CEBB-37E7-46EA-9B13-DE0672A55F8C}" type="pres">
      <dgm:prSet presAssocID="{54252D33-F005-46F8-8630-EAC961E11700}" presName="hierRoot2" presStyleCnt="0">
        <dgm:presLayoutVars>
          <dgm:hierBranch val="init"/>
        </dgm:presLayoutVars>
      </dgm:prSet>
      <dgm:spPr/>
    </dgm:pt>
    <dgm:pt modelId="{EA5B7E29-2F89-4926-B719-F2B291D4B46A}" type="pres">
      <dgm:prSet presAssocID="{54252D33-F005-46F8-8630-EAC961E11700}" presName="rootComposite" presStyleCnt="0"/>
      <dgm:spPr/>
    </dgm:pt>
    <dgm:pt modelId="{B2BD4DB9-DD4A-4BDB-A4E7-B6243102858D}" type="pres">
      <dgm:prSet presAssocID="{54252D33-F005-46F8-8630-EAC961E11700}" presName="rootText" presStyleLbl="node3" presStyleIdx="26" presStyleCnt="30">
        <dgm:presLayoutVars>
          <dgm:chPref val="3"/>
        </dgm:presLayoutVars>
      </dgm:prSet>
      <dgm:spPr/>
    </dgm:pt>
    <dgm:pt modelId="{E57C83F0-8696-4205-9010-88D56826D853}" type="pres">
      <dgm:prSet presAssocID="{54252D33-F005-46F8-8630-EAC961E11700}" presName="rootConnector" presStyleLbl="node3" presStyleIdx="26" presStyleCnt="30"/>
      <dgm:spPr/>
    </dgm:pt>
    <dgm:pt modelId="{18951C4D-89A0-4EBA-8799-9D0D9BCA3EFD}" type="pres">
      <dgm:prSet presAssocID="{54252D33-F005-46F8-8630-EAC961E11700}" presName="hierChild4" presStyleCnt="0"/>
      <dgm:spPr/>
    </dgm:pt>
    <dgm:pt modelId="{019F4252-A64A-4667-9360-CC99D97EED77}" type="pres">
      <dgm:prSet presAssocID="{54252D33-F005-46F8-8630-EAC961E11700}" presName="hierChild5" presStyleCnt="0"/>
      <dgm:spPr/>
    </dgm:pt>
    <dgm:pt modelId="{7B1CB52F-DB83-42AC-B1B7-28AE020B5013}" type="pres">
      <dgm:prSet presAssocID="{A3EB4B8E-10EC-4502-AFF8-02D89BCEF9A3}" presName="Name37" presStyleLbl="parChTrans1D3" presStyleIdx="27" presStyleCnt="30"/>
      <dgm:spPr/>
    </dgm:pt>
    <dgm:pt modelId="{15BAD99D-5A5F-4FC3-ADA6-D2FAA00E0206}" type="pres">
      <dgm:prSet presAssocID="{057DE918-0A90-49C9-980E-EA9D26B6010D}" presName="hierRoot2" presStyleCnt="0">
        <dgm:presLayoutVars>
          <dgm:hierBranch val="init"/>
        </dgm:presLayoutVars>
      </dgm:prSet>
      <dgm:spPr/>
    </dgm:pt>
    <dgm:pt modelId="{7DBF7B29-0821-4E0F-B023-9D0579D7F9B9}" type="pres">
      <dgm:prSet presAssocID="{057DE918-0A90-49C9-980E-EA9D26B6010D}" presName="rootComposite" presStyleCnt="0"/>
      <dgm:spPr/>
    </dgm:pt>
    <dgm:pt modelId="{D562A0BE-1024-41C9-BA54-E1FC3A5D179B}" type="pres">
      <dgm:prSet presAssocID="{057DE918-0A90-49C9-980E-EA9D26B6010D}" presName="rootText" presStyleLbl="node3" presStyleIdx="27" presStyleCnt="30">
        <dgm:presLayoutVars>
          <dgm:chPref val="3"/>
        </dgm:presLayoutVars>
      </dgm:prSet>
      <dgm:spPr/>
    </dgm:pt>
    <dgm:pt modelId="{32B66FDD-A231-4B8B-994D-19A030F07E41}" type="pres">
      <dgm:prSet presAssocID="{057DE918-0A90-49C9-980E-EA9D26B6010D}" presName="rootConnector" presStyleLbl="node3" presStyleIdx="27" presStyleCnt="30"/>
      <dgm:spPr/>
    </dgm:pt>
    <dgm:pt modelId="{4FD10D1F-0196-4E28-BDD5-53739269B8CA}" type="pres">
      <dgm:prSet presAssocID="{057DE918-0A90-49C9-980E-EA9D26B6010D}" presName="hierChild4" presStyleCnt="0"/>
      <dgm:spPr/>
    </dgm:pt>
    <dgm:pt modelId="{77B82C9F-A8DB-4670-8562-0B7DA3454AB5}" type="pres">
      <dgm:prSet presAssocID="{057DE918-0A90-49C9-980E-EA9D26B6010D}" presName="hierChild5" presStyleCnt="0"/>
      <dgm:spPr/>
    </dgm:pt>
    <dgm:pt modelId="{DA8BE676-023F-4511-AF70-82C7B6BADD97}" type="pres">
      <dgm:prSet presAssocID="{40B15D34-E586-47CA-9E61-B2BE57958DCB}" presName="Name37" presStyleLbl="parChTrans1D3" presStyleIdx="28" presStyleCnt="30"/>
      <dgm:spPr/>
    </dgm:pt>
    <dgm:pt modelId="{B6E96528-DB91-4288-9E2E-BB3745EBE7CC}" type="pres">
      <dgm:prSet presAssocID="{5E8A347D-4889-4050-BFCB-FA7D0B6CED2F}" presName="hierRoot2" presStyleCnt="0">
        <dgm:presLayoutVars>
          <dgm:hierBranch val="init"/>
        </dgm:presLayoutVars>
      </dgm:prSet>
      <dgm:spPr/>
    </dgm:pt>
    <dgm:pt modelId="{45171D9D-9D18-4F44-AA0D-608AA95BC42F}" type="pres">
      <dgm:prSet presAssocID="{5E8A347D-4889-4050-BFCB-FA7D0B6CED2F}" presName="rootComposite" presStyleCnt="0"/>
      <dgm:spPr/>
    </dgm:pt>
    <dgm:pt modelId="{44449AC3-AD89-4735-9C65-9D004255A75C}" type="pres">
      <dgm:prSet presAssocID="{5E8A347D-4889-4050-BFCB-FA7D0B6CED2F}" presName="rootText" presStyleLbl="node3" presStyleIdx="28" presStyleCnt="30">
        <dgm:presLayoutVars>
          <dgm:chPref val="3"/>
        </dgm:presLayoutVars>
      </dgm:prSet>
      <dgm:spPr/>
    </dgm:pt>
    <dgm:pt modelId="{399D559B-152D-4423-9B32-8B0EEB0033F8}" type="pres">
      <dgm:prSet presAssocID="{5E8A347D-4889-4050-BFCB-FA7D0B6CED2F}" presName="rootConnector" presStyleLbl="node3" presStyleIdx="28" presStyleCnt="30"/>
      <dgm:spPr/>
    </dgm:pt>
    <dgm:pt modelId="{0F691865-F0E0-415E-84E0-3FD649C0E189}" type="pres">
      <dgm:prSet presAssocID="{5E8A347D-4889-4050-BFCB-FA7D0B6CED2F}" presName="hierChild4" presStyleCnt="0"/>
      <dgm:spPr/>
    </dgm:pt>
    <dgm:pt modelId="{94EF4E78-A506-490C-B583-AE1A25862AC3}" type="pres">
      <dgm:prSet presAssocID="{5E8A347D-4889-4050-BFCB-FA7D0B6CED2F}" presName="hierChild5" presStyleCnt="0"/>
      <dgm:spPr/>
    </dgm:pt>
    <dgm:pt modelId="{981C28CB-1497-469C-AAD0-DD11FBB000BE}" type="pres">
      <dgm:prSet presAssocID="{E9CBCC9C-1B26-42AE-BFA1-108176F28251}" presName="Name37" presStyleLbl="parChTrans1D3" presStyleIdx="29" presStyleCnt="30"/>
      <dgm:spPr/>
    </dgm:pt>
    <dgm:pt modelId="{0A6E175F-DFD0-4685-B094-ECFD8E6F9E5E}" type="pres">
      <dgm:prSet presAssocID="{024A8C49-7664-4EC5-9C3A-56957527973D}" presName="hierRoot2" presStyleCnt="0">
        <dgm:presLayoutVars>
          <dgm:hierBranch val="init"/>
        </dgm:presLayoutVars>
      </dgm:prSet>
      <dgm:spPr/>
    </dgm:pt>
    <dgm:pt modelId="{ACA1B3C9-6C27-497C-B720-2EAE5B8FA6A8}" type="pres">
      <dgm:prSet presAssocID="{024A8C49-7664-4EC5-9C3A-56957527973D}" presName="rootComposite" presStyleCnt="0"/>
      <dgm:spPr/>
    </dgm:pt>
    <dgm:pt modelId="{649CA4E3-E33B-4A6A-AF9E-5AC37343F592}" type="pres">
      <dgm:prSet presAssocID="{024A8C49-7664-4EC5-9C3A-56957527973D}" presName="rootText" presStyleLbl="node3" presStyleIdx="29" presStyleCnt="30">
        <dgm:presLayoutVars>
          <dgm:chPref val="3"/>
        </dgm:presLayoutVars>
      </dgm:prSet>
      <dgm:spPr/>
    </dgm:pt>
    <dgm:pt modelId="{F9C2C5C6-4ED5-43AE-898F-E754BC6FB45B}" type="pres">
      <dgm:prSet presAssocID="{024A8C49-7664-4EC5-9C3A-56957527973D}" presName="rootConnector" presStyleLbl="node3" presStyleIdx="29" presStyleCnt="30"/>
      <dgm:spPr/>
    </dgm:pt>
    <dgm:pt modelId="{E082CA3F-DDAA-4581-B8AE-4F5A91BBAE31}" type="pres">
      <dgm:prSet presAssocID="{024A8C49-7664-4EC5-9C3A-56957527973D}" presName="hierChild4" presStyleCnt="0"/>
      <dgm:spPr/>
    </dgm:pt>
    <dgm:pt modelId="{83093C70-1DAB-43DC-BFC6-BD308B0BC055}" type="pres">
      <dgm:prSet presAssocID="{024A8C49-7664-4EC5-9C3A-56957527973D}" presName="hierChild5" presStyleCnt="0"/>
      <dgm:spPr/>
    </dgm:pt>
    <dgm:pt modelId="{0AA1CCBE-DD7F-4724-83B0-F1F80A7A6A0E}" type="pres">
      <dgm:prSet presAssocID="{FC4F3B63-21D9-423C-BDB8-98EDF51671AF}" presName="hierChild5" presStyleCnt="0"/>
      <dgm:spPr/>
    </dgm:pt>
    <dgm:pt modelId="{50FDEE17-CDAB-4D71-980C-AD83ABC39BFD}" type="pres">
      <dgm:prSet presAssocID="{1B48B52F-374A-4B10-9A24-9AE250EA3D59}" presName="hierChild3" presStyleCnt="0"/>
      <dgm:spPr/>
    </dgm:pt>
  </dgm:ptLst>
  <dgm:cxnLst>
    <dgm:cxn modelId="{D9287A01-ABE5-4F14-A61D-2244A9B57CE7}" srcId="{02A103E0-D47E-462D-8072-CCF73A9847D0}" destId="{20869DAD-D6FF-4CAF-B147-7EC4BCFDE79F}" srcOrd="1" destOrd="0" parTransId="{C3096739-9048-4FBB-834A-2DAA9AD1A42B}" sibTransId="{BD0A7A4D-E5F7-43CE-A56B-14AE5D321B60}"/>
    <dgm:cxn modelId="{C3D4AB01-8EB0-4641-AB7E-223E5BCEC5CB}" type="presOf" srcId="{18359C76-8A5A-4CF2-95BC-DDC16BF077CE}" destId="{6C437324-D3F9-4B05-B3BD-B2F44D6B0DE3}" srcOrd="0" destOrd="0" presId="urn:microsoft.com/office/officeart/2005/8/layout/orgChart1"/>
    <dgm:cxn modelId="{047EAA05-251B-44DA-8934-62E888056904}" type="presOf" srcId="{15D0B81D-7AFC-4655-B8F8-94DF351FEAA9}" destId="{8BC37676-D9F8-4392-8572-21E848AA9B3F}" srcOrd="0" destOrd="0" presId="urn:microsoft.com/office/officeart/2005/8/layout/orgChart1"/>
    <dgm:cxn modelId="{E505F605-08CB-4757-B9AB-D5D60BAB642E}" type="presOf" srcId="{EA065BAF-19ED-4A70-818A-23035046829D}" destId="{67CC75BA-4A4E-4C2C-BD69-39C354AC9746}" srcOrd="0" destOrd="0" presId="urn:microsoft.com/office/officeart/2005/8/layout/orgChart1"/>
    <dgm:cxn modelId="{52F52706-A241-4293-AEB0-8F98C3DB8CE5}" type="presOf" srcId="{379787FF-7AC2-4606-A429-6B07B38B2F06}" destId="{705AF98A-46FC-4A84-9751-34C6F0CC6925}" srcOrd="0" destOrd="0" presId="urn:microsoft.com/office/officeart/2005/8/layout/orgChart1"/>
    <dgm:cxn modelId="{85267A08-8AC4-4273-BF29-56C5062D8B38}" type="presOf" srcId="{122AFE6C-3499-43EC-8F79-A91FC29AC0EC}" destId="{5153A6FB-111F-4B08-8E9D-B5798A3CF68A}" srcOrd="1" destOrd="0" presId="urn:microsoft.com/office/officeart/2005/8/layout/orgChart1"/>
    <dgm:cxn modelId="{1584670D-B0CF-42D7-924E-D754A1FE8585}" type="presOf" srcId="{CD064E1C-5A84-4AF4-B10B-29E9CABEFE15}" destId="{FAE9A38A-B73B-4A84-8751-941F36D6E0C3}" srcOrd="1" destOrd="0" presId="urn:microsoft.com/office/officeart/2005/8/layout/orgChart1"/>
    <dgm:cxn modelId="{125E2E0E-A858-475E-9B70-BBE331BBDC3C}" srcId="{FC4F3B63-21D9-423C-BDB8-98EDF51671AF}" destId="{5E8A347D-4889-4050-BFCB-FA7D0B6CED2F}" srcOrd="2" destOrd="0" parTransId="{40B15D34-E586-47CA-9E61-B2BE57958DCB}" sibTransId="{FBA9A746-15A5-42B4-9CEE-A95BC4DF5C21}"/>
    <dgm:cxn modelId="{C662DA0F-A842-4BAB-80F9-A714D4BDC355}" type="presOf" srcId="{C3096739-9048-4FBB-834A-2DAA9AD1A42B}" destId="{C703EE6F-1E3A-49C5-9531-9C2769274A9D}" srcOrd="0" destOrd="0" presId="urn:microsoft.com/office/officeart/2005/8/layout/orgChart1"/>
    <dgm:cxn modelId="{8E2AE60F-A0DA-4492-A2CE-09C8F81DC360}" srcId="{E04EA990-1EFA-46C8-AAA6-952A969C1168}" destId="{EC8E27E0-21A6-4BE4-89A9-36E537313BF9}" srcOrd="3" destOrd="0" parTransId="{379787FF-7AC2-4606-A429-6B07B38B2F06}" sibTransId="{C1134CB8-3A6E-4F47-B897-732371E19CDE}"/>
    <dgm:cxn modelId="{FFFCBA11-6932-4D35-A987-21A5508FC6D4}" type="presOf" srcId="{E9CBCC9C-1B26-42AE-BFA1-108176F28251}" destId="{981C28CB-1497-469C-AAD0-DD11FBB000BE}" srcOrd="0" destOrd="0" presId="urn:microsoft.com/office/officeart/2005/8/layout/orgChart1"/>
    <dgm:cxn modelId="{2BF4F411-8BA0-4928-AA3F-534FBD5B0D8E}" type="presOf" srcId="{02A103E0-D47E-462D-8072-CCF73A9847D0}" destId="{A812EB41-5FFA-4C20-9625-E1933CDDC1AA}" srcOrd="0" destOrd="0" presId="urn:microsoft.com/office/officeart/2005/8/layout/orgChart1"/>
    <dgm:cxn modelId="{8624F911-4814-442F-B3A8-64CBCE653284}" type="presOf" srcId="{7971DEAB-C318-4EF0-8303-1BC60B7D16A8}" destId="{6F2E4090-2F1A-442B-9744-327F067FE2D3}" srcOrd="0" destOrd="0" presId="urn:microsoft.com/office/officeart/2005/8/layout/orgChart1"/>
    <dgm:cxn modelId="{7B5C0713-02AF-4D99-8015-77D8094747DE}" type="presOf" srcId="{EE8818AD-7913-4CCA-9086-0D5477DD139F}" destId="{57E1AAB0-B13F-4675-BB9B-7B6BD204EAF6}" srcOrd="0" destOrd="0" presId="urn:microsoft.com/office/officeart/2005/8/layout/orgChart1"/>
    <dgm:cxn modelId="{D0CED616-5DA7-4F22-A545-FCD7148E5579}" type="presOf" srcId="{572547D8-1873-4909-BBAA-827CEAE1ACBD}" destId="{7349F723-6C07-4EF3-8042-C63C77F1BA6E}" srcOrd="0" destOrd="0" presId="urn:microsoft.com/office/officeart/2005/8/layout/orgChart1"/>
    <dgm:cxn modelId="{65FD821A-3BBC-4C9F-916B-EB49ECD30D68}" srcId="{34D40404-4E19-4825-B465-A41EA87F9C80}" destId="{FA6BD8CE-7E83-4A86-8458-78EA63FDBA89}" srcOrd="4" destOrd="0" parTransId="{54F3A13C-07E7-4B3D-9A3F-1188AFD87C2B}" sibTransId="{641E600D-24BB-4A78-9D59-192C546F1235}"/>
    <dgm:cxn modelId="{D5FB5E1D-2F22-44DE-A007-7B4C5D7886AE}" type="presOf" srcId="{52BE5A49-CD3C-4B20-BAF6-5F822C2B3B53}" destId="{22E11EB7-B1F1-4407-9E13-5CDDD8E963BD}" srcOrd="0" destOrd="0" presId="urn:microsoft.com/office/officeart/2005/8/layout/orgChart1"/>
    <dgm:cxn modelId="{9B7A271F-A386-47FA-ACF0-D7012CEB525E}" type="presOf" srcId="{B76CEF04-BED5-4D20-9087-C5F7826AF964}" destId="{6117B34F-2F5A-49BC-AF97-E4931ED92C54}" srcOrd="1" destOrd="0" presId="urn:microsoft.com/office/officeart/2005/8/layout/orgChart1"/>
    <dgm:cxn modelId="{33C51A22-B6A4-46C3-BAAB-77F06DEFC4ED}" srcId="{F9124130-E39D-43F6-8434-4CDB1A23D171}" destId="{213C79B5-C70B-442F-A9BD-68E1B4C83421}" srcOrd="3" destOrd="0" parTransId="{B350B796-5993-4094-B485-7344D1A74164}" sibTransId="{BF5F47E0-1E15-41D2-AC92-1606E24C7311}"/>
    <dgm:cxn modelId="{17220127-D651-44B2-955D-3F3A3DDAAFAA}" type="presOf" srcId="{B9E91847-2CD8-4372-AA9E-0D15598F323C}" destId="{8DFB2CF5-58CE-4AB2-B213-7059D2035586}" srcOrd="0" destOrd="0" presId="urn:microsoft.com/office/officeart/2005/8/layout/orgChart1"/>
    <dgm:cxn modelId="{25D5A228-85D5-471E-B25A-9622850E50D5}" type="presOf" srcId="{C6C10531-0726-4D5C-88F1-5EF44B278081}" destId="{9A1BACC2-2E97-45D7-8DFF-1BE762CAB0EB}" srcOrd="1" destOrd="0" presId="urn:microsoft.com/office/officeart/2005/8/layout/orgChart1"/>
    <dgm:cxn modelId="{047DE228-803B-45B1-ACA2-4BA203C70420}" type="presOf" srcId="{70C34226-FB48-471D-ACC6-788DB3370D4D}" destId="{8CA41897-ABCB-4171-8D00-88B43671F4DA}" srcOrd="1" destOrd="0" presId="urn:microsoft.com/office/officeart/2005/8/layout/orgChart1"/>
    <dgm:cxn modelId="{72755629-D881-4287-A383-26ED681145DB}" type="presOf" srcId="{F9124130-E39D-43F6-8434-4CDB1A23D171}" destId="{DFB83283-A8C2-4B3A-B741-A6072F295F74}" srcOrd="0" destOrd="0" presId="urn:microsoft.com/office/officeart/2005/8/layout/orgChart1"/>
    <dgm:cxn modelId="{B66F8329-47E2-4A9A-9438-DC9A88109BEE}" type="presOf" srcId="{2162FA13-E24C-4B44-B7AB-E7A55BD248DD}" destId="{8B1A2257-9865-4DC0-9CBA-1B8439D77F66}" srcOrd="1" destOrd="0" presId="urn:microsoft.com/office/officeart/2005/8/layout/orgChart1"/>
    <dgm:cxn modelId="{3C95562D-BBE6-49D8-A4CA-1B4B76FC4433}" type="presOf" srcId="{20869DAD-D6FF-4CAF-B147-7EC4BCFDE79F}" destId="{3CA9BDFF-81C1-4235-A170-A0907F6DDA51}" srcOrd="1" destOrd="0" presId="urn:microsoft.com/office/officeart/2005/8/layout/orgChart1"/>
    <dgm:cxn modelId="{98DCDA2D-FB4D-4C37-857D-823D30102B7C}" type="presOf" srcId="{EBCE75CE-A0AD-4DFA-9648-75A1DDBF468C}" destId="{2124CFC3-1F7F-4372-83DD-B916BF0221E4}" srcOrd="0" destOrd="0" presId="urn:microsoft.com/office/officeart/2005/8/layout/orgChart1"/>
    <dgm:cxn modelId="{1B482432-9681-4143-9999-601F082B3CDA}" type="presOf" srcId="{45837797-5FCC-4CE4-84AF-EF33598BDBE5}" destId="{2469C078-0D3E-4565-86E6-76153609F845}" srcOrd="0" destOrd="0" presId="urn:microsoft.com/office/officeart/2005/8/layout/orgChart1"/>
    <dgm:cxn modelId="{33C37C32-7925-4AE4-8F11-B05B020E16EE}" type="presOf" srcId="{7E3FE085-7BFA-4CD9-9A66-C31CA649A997}" destId="{BDC0A8BB-B7AC-4C26-981D-6F3704F23BD6}" srcOrd="0" destOrd="0" presId="urn:microsoft.com/office/officeart/2005/8/layout/orgChart1"/>
    <dgm:cxn modelId="{E148A532-B344-42AF-8590-78A2047FF7E0}" type="presOf" srcId="{44B7F47E-C980-4E29-A62E-DC5981227F93}" destId="{F5EB0EDD-11A8-4753-AC06-71B7C964B2EB}" srcOrd="0" destOrd="0" presId="urn:microsoft.com/office/officeart/2005/8/layout/orgChart1"/>
    <dgm:cxn modelId="{5C43E932-0A21-4BC8-9948-01B62B7393B8}" srcId="{34D40404-4E19-4825-B465-A41EA87F9C80}" destId="{C81D6BB4-A135-4A09-A5F4-A21A1C6F91B1}" srcOrd="1" destOrd="0" parTransId="{4E67EF76-58F2-4D22-AA68-E8A39344E80E}" sibTransId="{52324348-A76C-4F07-825E-7A9D3948A596}"/>
    <dgm:cxn modelId="{948BE137-2C2F-476B-B054-B71B1A5E71CC}" srcId="{E04EA990-1EFA-46C8-AAA6-952A969C1168}" destId="{CD064E1C-5A84-4AF4-B10B-29E9CABEFE15}" srcOrd="4" destOrd="0" parTransId="{52BE5A49-CD3C-4B20-BAF6-5F822C2B3B53}" sibTransId="{E0CF8698-2BC9-4228-9069-DCB84EEE2CF9}"/>
    <dgm:cxn modelId="{5FB0FC37-DAC4-4A12-8EFA-04DFAC40E57B}" srcId="{6673E921-2CC6-48AD-AB7D-C3BC52A517C9}" destId="{27FB615F-0B44-452F-BF2A-79DA9C4FC5C6}" srcOrd="1" destOrd="0" parTransId="{495F50F5-8256-4EF4-B047-7BA49BF8847D}" sibTransId="{F4C6560D-3E2F-4442-89A0-807697982339}"/>
    <dgm:cxn modelId="{E703623C-65BB-4FAF-8133-749298CA800F}" type="presOf" srcId="{54F3A13C-07E7-4B3D-9A3F-1188AFD87C2B}" destId="{31E058B0-DA02-4C74-80CE-38C424472404}" srcOrd="0" destOrd="0" presId="urn:microsoft.com/office/officeart/2005/8/layout/orgChart1"/>
    <dgm:cxn modelId="{218BDE3C-E265-4C11-956D-23F85D4A7A1D}" type="presOf" srcId="{FA6BD8CE-7E83-4A86-8458-78EA63FDBA89}" destId="{72FACAA1-1CF1-49A4-931E-5F0FC67E5DB5}" srcOrd="0" destOrd="0" presId="urn:microsoft.com/office/officeart/2005/8/layout/orgChart1"/>
    <dgm:cxn modelId="{0050173D-3950-44B2-ADD9-679BCD5C1ABD}" type="presOf" srcId="{1B48B52F-374A-4B10-9A24-9AE250EA3D59}" destId="{D3D21AE8-B892-44D6-9FEE-96258B2159E5}" srcOrd="1" destOrd="0" presId="urn:microsoft.com/office/officeart/2005/8/layout/orgChart1"/>
    <dgm:cxn modelId="{47ED8B3F-8029-4AFB-A48D-B78769F9CD7F}" type="presOf" srcId="{213C79B5-C70B-442F-A9BD-68E1B4C83421}" destId="{C8F497CC-E481-425D-AE80-B29DD59E0555}" srcOrd="0" destOrd="0" presId="urn:microsoft.com/office/officeart/2005/8/layout/orgChart1"/>
    <dgm:cxn modelId="{74CB5440-A076-4990-9B34-F1C6659DB2DB}" type="presOf" srcId="{B5D334B4-4FB3-405A-B252-BA44D3A20520}" destId="{8AF8AD4D-20DA-4BD0-9778-45086B9E5735}" srcOrd="0" destOrd="0" presId="urn:microsoft.com/office/officeart/2005/8/layout/orgChart1"/>
    <dgm:cxn modelId="{3752D440-A65A-443D-BAB9-504D2FA03D96}" type="presOf" srcId="{B350B796-5993-4094-B485-7344D1A74164}" destId="{F56E71BE-298C-4488-95CA-274C9E540F58}" srcOrd="0" destOrd="0" presId="urn:microsoft.com/office/officeart/2005/8/layout/orgChart1"/>
    <dgm:cxn modelId="{0F601B5B-7588-4131-89A9-F845E370E0CB}" type="presOf" srcId="{04BB8D60-E268-4B44-AFB9-92B1167D1A96}" destId="{2DC3425D-0BAF-46D5-B76F-1ACDFDD317CC}" srcOrd="0" destOrd="0" presId="urn:microsoft.com/office/officeart/2005/8/layout/orgChart1"/>
    <dgm:cxn modelId="{DF5BF35E-207C-462B-BB1F-341C836AE45C}" type="presOf" srcId="{024A8C49-7664-4EC5-9C3A-56957527973D}" destId="{649CA4E3-E33B-4A6A-AF9E-5AC37343F592}" srcOrd="0" destOrd="0" presId="urn:microsoft.com/office/officeart/2005/8/layout/orgChart1"/>
    <dgm:cxn modelId="{9CE5E341-ACE3-4967-A269-C3E42A04C530}" type="presOf" srcId="{BDDC00A2-9FD2-4D2A-A172-67964E55F58B}" destId="{C53FDB7F-E17F-431B-B267-63174139B6CB}" srcOrd="0" destOrd="0" presId="urn:microsoft.com/office/officeart/2005/8/layout/orgChart1"/>
    <dgm:cxn modelId="{CED4ED41-BF66-4864-BC6B-673DD99686C2}" type="presOf" srcId="{8286B0AD-B260-4DD7-8268-13CDF15511DD}" destId="{88E227C7-FFD1-401E-A1D1-F28FE0639A2A}" srcOrd="0" destOrd="0" presId="urn:microsoft.com/office/officeart/2005/8/layout/orgChart1"/>
    <dgm:cxn modelId="{6E940962-B263-4CFC-BEB9-CB8AA98E04D6}" type="presOf" srcId="{54EC0E18-4DFD-4ED1-B9D6-D47F0B717363}" destId="{16AD0A64-8039-4830-B838-430A8A7A0F7C}" srcOrd="0" destOrd="0" presId="urn:microsoft.com/office/officeart/2005/8/layout/orgChart1"/>
    <dgm:cxn modelId="{65BF7462-A4EB-4C04-B1B4-08495385116C}" type="presOf" srcId="{FC4F3B63-21D9-423C-BDB8-98EDF51671AF}" destId="{BE950772-BC72-4682-972A-B4800C7041E5}" srcOrd="0" destOrd="0" presId="urn:microsoft.com/office/officeart/2005/8/layout/orgChart1"/>
    <dgm:cxn modelId="{20F0A047-8A90-44AD-90D2-AB779F9B066F}" srcId="{F9124130-E39D-43F6-8434-4CDB1A23D171}" destId="{19C39751-3EC9-436F-AF67-7D3FE67D1516}" srcOrd="4" destOrd="0" parTransId="{79F850F1-DBB6-4FDD-82A3-76EEDC70A93F}" sibTransId="{D16BCB8E-9A3E-4793-B8F3-E71BAC07A47A}"/>
    <dgm:cxn modelId="{ED343948-F1A0-42EF-9957-CCDB2B4515C9}" type="presOf" srcId="{49CEB057-1165-446F-93DC-2EE83F7DE93C}" destId="{E3AA7B5D-F24F-48C2-A887-1C693B852029}" srcOrd="1" destOrd="0" presId="urn:microsoft.com/office/officeart/2005/8/layout/orgChart1"/>
    <dgm:cxn modelId="{0BCE5148-E3C4-48D3-8DA9-32360643723C}" type="presOf" srcId="{CD064E1C-5A84-4AF4-B10B-29E9CABEFE15}" destId="{A8E73E04-6C2D-4055-8BCE-C4B1137AEA88}" srcOrd="0" destOrd="0" presId="urn:microsoft.com/office/officeart/2005/8/layout/orgChart1"/>
    <dgm:cxn modelId="{847E844D-7DBF-469D-A9C1-538DB771906D}" type="presOf" srcId="{C6C10531-0726-4D5C-88F1-5EF44B278081}" destId="{F7222FA1-EFB3-4F2E-A10C-B81730736041}" srcOrd="0" destOrd="0" presId="urn:microsoft.com/office/officeart/2005/8/layout/orgChart1"/>
    <dgm:cxn modelId="{0240896D-7B99-4411-B155-021316F6AEEC}" type="presOf" srcId="{2162FA13-E24C-4B44-B7AB-E7A55BD248DD}" destId="{FB2EECE8-020C-4581-A471-0DBD0FA85773}" srcOrd="0" destOrd="0" presId="urn:microsoft.com/office/officeart/2005/8/layout/orgChart1"/>
    <dgm:cxn modelId="{7C0C136E-0638-4DC5-B3E1-D96286B32728}" type="presOf" srcId="{EE8818AD-7913-4CCA-9086-0D5477DD139F}" destId="{1A31C8A7-6BCC-4733-B5B2-86E72AA8812E}" srcOrd="1" destOrd="0" presId="urn:microsoft.com/office/officeart/2005/8/layout/orgChart1"/>
    <dgm:cxn modelId="{9FB0CF6F-F33D-4079-AF8F-2C919565264C}" type="presOf" srcId="{C81D6BB4-A135-4A09-A5F4-A21A1C6F91B1}" destId="{A3AECA38-B672-4751-AAF2-4CBF565A724E}" srcOrd="0" destOrd="0" presId="urn:microsoft.com/office/officeart/2005/8/layout/orgChart1"/>
    <dgm:cxn modelId="{33FAE471-AFFD-480A-AC09-9B0512498CCB}" type="presOf" srcId="{19C39751-3EC9-436F-AF67-7D3FE67D1516}" destId="{DA87AFFF-0F0E-40F4-8D05-DE79C59E2247}" srcOrd="0" destOrd="0" presId="urn:microsoft.com/office/officeart/2005/8/layout/orgChart1"/>
    <dgm:cxn modelId="{BA491273-89DF-48B9-B417-6D6739A67BF6}" srcId="{E04EA990-1EFA-46C8-AAA6-952A969C1168}" destId="{17D78301-FB5F-418C-A09C-63C743AF504F}" srcOrd="1" destOrd="0" parTransId="{6A7B7974-05B7-4F88-A2CF-8D39EA49D100}" sibTransId="{F27E1BFD-D41E-4ED4-91E9-35617098A20C}"/>
    <dgm:cxn modelId="{FDF92C55-23B1-4F0A-BC1D-9251A06B3B8C}" srcId="{02A103E0-D47E-462D-8072-CCF73A9847D0}" destId="{572547D8-1873-4909-BBAA-827CEAE1ACBD}" srcOrd="3" destOrd="0" parTransId="{D8964B7B-1B71-41D9-B55C-3408FF48F4DA}" sibTransId="{3A617CBD-B051-4DF9-BB9B-E55C8068BE69}"/>
    <dgm:cxn modelId="{153DB955-A028-41A3-8F28-C2F50AD6324B}" type="presOf" srcId="{54EC0E18-4DFD-4ED1-B9D6-D47F0B717363}" destId="{F9C51088-D3E5-49CC-8475-88D2CAAE9E57}" srcOrd="1" destOrd="0" presId="urn:microsoft.com/office/officeart/2005/8/layout/orgChart1"/>
    <dgm:cxn modelId="{6AEEF955-C62F-4111-91C8-8CF8D8682EF9}" type="presOf" srcId="{2ACBCC0E-4FDD-4441-A074-5593CF0C1BEB}" destId="{33A89826-9AFD-4DEC-BE30-93C5E4273CA2}" srcOrd="0" destOrd="0" presId="urn:microsoft.com/office/officeart/2005/8/layout/orgChart1"/>
    <dgm:cxn modelId="{754B1456-1FEB-4F0A-9AAF-9DAAF603EB62}" srcId="{F9124130-E39D-43F6-8434-4CDB1A23D171}" destId="{B5D334B4-4FB3-405A-B252-BA44D3A20520}" srcOrd="1" destOrd="0" parTransId="{BE1C6BEB-D800-4E55-88D9-46AC53C9A39A}" sibTransId="{1093A4E9-FEA1-45F6-9803-786B9C903E51}"/>
    <dgm:cxn modelId="{56E03076-9FC6-44B6-9B44-366C5FA80F50}" type="presOf" srcId="{EC8E27E0-21A6-4BE4-89A9-36E537313BF9}" destId="{1C907630-A89F-428C-BF76-FF6153A5A142}" srcOrd="1" destOrd="0" presId="urn:microsoft.com/office/officeart/2005/8/layout/orgChart1"/>
    <dgm:cxn modelId="{B0996B56-8C16-43BD-9536-6D9872FAAAA0}" srcId="{1B48B52F-374A-4B10-9A24-9AE250EA3D59}" destId="{6673E921-2CC6-48AD-AB7D-C3BC52A517C9}" srcOrd="1" destOrd="0" parTransId="{EBCE75CE-A0AD-4DFA-9648-75A1DDBF468C}" sibTransId="{4663BCD2-71CB-4323-9EBD-CC9D12242568}"/>
    <dgm:cxn modelId="{A76F7477-458E-4F8A-9310-C98078DFDF61}" srcId="{6673E921-2CC6-48AD-AB7D-C3BC52A517C9}" destId="{54EC0E18-4DFD-4ED1-B9D6-D47F0B717363}" srcOrd="2" destOrd="0" parTransId="{FBEE2F01-A222-42F9-9AF4-C9943E0649A6}" sibTransId="{2AC9EDFE-72B7-4554-868E-B3C842E5E040}"/>
    <dgm:cxn modelId="{F61CE857-61DF-4C13-AEE9-2096BE91AA15}" type="presOf" srcId="{13837752-E304-45F9-A675-0F918EA150D7}" destId="{43AA26D5-4293-4D7E-9C97-3647641A1A03}" srcOrd="0" destOrd="0" presId="urn:microsoft.com/office/officeart/2005/8/layout/orgChart1"/>
    <dgm:cxn modelId="{698E9F58-1927-4D1A-8895-20C9C2EE7A92}" type="presOf" srcId="{FC4F3B63-21D9-423C-BDB8-98EDF51671AF}" destId="{37F2FB23-4CA4-4113-8C58-2342CF2E0CCE}" srcOrd="1" destOrd="0" presId="urn:microsoft.com/office/officeart/2005/8/layout/orgChart1"/>
    <dgm:cxn modelId="{50E3C178-0196-4967-A32C-3ADF76D4B3FE}" type="presOf" srcId="{FC033281-C6E4-4D7B-B17A-BB8B8435DE8A}" destId="{06698926-6054-41A7-82E0-1C37DBE13C7C}" srcOrd="1" destOrd="0" presId="urn:microsoft.com/office/officeart/2005/8/layout/orgChart1"/>
    <dgm:cxn modelId="{2750A459-CE84-4293-88AC-C7472721349A}" srcId="{1B48B52F-374A-4B10-9A24-9AE250EA3D59}" destId="{02A103E0-D47E-462D-8072-CCF73A9847D0}" srcOrd="0" destOrd="0" parTransId="{B9E91847-2CD8-4372-AA9E-0D15598F323C}" sibTransId="{967C6657-6FEE-42C2-BDCB-3796DBC838A3}"/>
    <dgm:cxn modelId="{A6C0225A-4888-4F16-8969-2E3A2BE30C9F}" type="presOf" srcId="{52F60B75-5784-4768-B48D-DFDCAE676097}" destId="{0A47A027-51FC-40FF-BFAC-279B52749551}" srcOrd="1" destOrd="0" presId="urn:microsoft.com/office/officeart/2005/8/layout/orgChart1"/>
    <dgm:cxn modelId="{ED9CE07A-E8BB-461C-B6BE-5C8C67938F72}" type="presOf" srcId="{A7EF3F1B-AA16-4C16-92FE-AEEBB2AF2326}" destId="{2D04E2AD-0DDD-422E-A9E9-9DF2104380C9}" srcOrd="0" destOrd="0" presId="urn:microsoft.com/office/officeart/2005/8/layout/orgChart1"/>
    <dgm:cxn modelId="{2F3AE27A-C7CD-43E2-AE2C-2F3C1EA1D052}" type="presOf" srcId="{54252D33-F005-46F8-8630-EAC961E11700}" destId="{B2BD4DB9-DD4A-4BDB-A4E7-B6243102858D}" srcOrd="0" destOrd="0" presId="urn:microsoft.com/office/officeart/2005/8/layout/orgChart1"/>
    <dgm:cxn modelId="{397C2480-E0AE-4B52-A770-26D400EE7772}" type="presOf" srcId="{CBE49EF3-B4EA-401B-B4E2-C24B2BBC89BF}" destId="{BF8D2621-D8BF-4E15-943D-1898E1ECE5A9}" srcOrd="0" destOrd="0" presId="urn:microsoft.com/office/officeart/2005/8/layout/orgChart1"/>
    <dgm:cxn modelId="{07D55E82-F719-4EAA-9D34-3D38D0EEBCDB}" type="presOf" srcId="{F9124130-E39D-43F6-8434-4CDB1A23D171}" destId="{9F036009-51DD-4A64-8CC1-1945921BEECD}" srcOrd="1" destOrd="0" presId="urn:microsoft.com/office/officeart/2005/8/layout/orgChart1"/>
    <dgm:cxn modelId="{74728B82-5A4C-477B-A64D-885998CBE4CD}" type="presOf" srcId="{A7EF3F1B-AA16-4C16-92FE-AEEBB2AF2326}" destId="{E9F5A58F-4626-48EC-87E2-FCC76902D6CC}" srcOrd="1" destOrd="0" presId="urn:microsoft.com/office/officeart/2005/8/layout/orgChart1"/>
    <dgm:cxn modelId="{47C31086-5B4C-41D3-9EBE-DEB87CD29251}" type="presOf" srcId="{14F15FA2-7331-4830-B0FE-A544AFDA24EA}" destId="{99241CA6-CE1F-45FA-9925-8F13AE573CD7}" srcOrd="0" destOrd="0" presId="urn:microsoft.com/office/officeart/2005/8/layout/orgChart1"/>
    <dgm:cxn modelId="{7CF33287-639C-454E-A296-83553B9EE4F7}" type="presOf" srcId="{E04EA990-1EFA-46C8-AAA6-952A969C1168}" destId="{8F0FDA8F-E868-4DFE-A8FC-FC85AAB81215}" srcOrd="1" destOrd="0" presId="urn:microsoft.com/office/officeart/2005/8/layout/orgChart1"/>
    <dgm:cxn modelId="{F5ECA588-EEC8-42C4-B9B8-992E08DD4D74}" srcId="{02A103E0-D47E-462D-8072-CCF73A9847D0}" destId="{B76CEF04-BED5-4D20-9087-C5F7826AF964}" srcOrd="2" destOrd="0" parTransId="{25222A49-1605-4E81-9CFA-37DE30D63361}" sibTransId="{96E16B05-F062-4B1E-80A0-8875454F9A49}"/>
    <dgm:cxn modelId="{70FB0F8A-4908-4E1D-AC07-B921C5F6F5C7}" type="presOf" srcId="{A3EB4B8E-10EC-4502-AFF8-02D89BCEF9A3}" destId="{7B1CB52F-DB83-42AC-B1B7-28AE020B5013}" srcOrd="0" destOrd="0" presId="urn:microsoft.com/office/officeart/2005/8/layout/orgChart1"/>
    <dgm:cxn modelId="{16EA398C-40E4-4FB3-9417-BAA8B4BA1850}" type="presOf" srcId="{057DE918-0A90-49C9-980E-EA9D26B6010D}" destId="{D562A0BE-1024-41C9-BA54-E1FC3A5D179B}" srcOrd="0" destOrd="0" presId="urn:microsoft.com/office/officeart/2005/8/layout/orgChart1"/>
    <dgm:cxn modelId="{D8C6758C-E11F-4016-B21D-2246B8F460B3}" type="presOf" srcId="{D6380F5E-7C0B-4A92-ACEC-69E81EE25033}" destId="{AA35F694-8AD8-4207-A6C1-48DC2FA36DF9}" srcOrd="0" destOrd="0" presId="urn:microsoft.com/office/officeart/2005/8/layout/orgChart1"/>
    <dgm:cxn modelId="{C655E18C-C354-4D03-88BD-78D03F0CD12F}" type="presOf" srcId="{572547D8-1873-4909-BBAA-827CEAE1ACBD}" destId="{AC6D5D15-853C-4322-88FB-C8C3943C54A2}" srcOrd="1" destOrd="0" presId="urn:microsoft.com/office/officeart/2005/8/layout/orgChart1"/>
    <dgm:cxn modelId="{0F87278D-B204-440A-9446-EBA910198E22}" type="presOf" srcId="{4AF2D5C1-E95A-42CD-9F7D-E1BDBB121483}" destId="{94EE54E4-C64E-493B-9A4F-36FFA5B8F950}" srcOrd="0" destOrd="0" presId="urn:microsoft.com/office/officeart/2005/8/layout/orgChart1"/>
    <dgm:cxn modelId="{08DFE38D-E370-4F9F-8D49-42190590424E}" type="presOf" srcId="{27FB615F-0B44-452F-BF2A-79DA9C4FC5C6}" destId="{48FDBE0E-51A2-4A48-AA25-7715658B956A}" srcOrd="0" destOrd="0" presId="urn:microsoft.com/office/officeart/2005/8/layout/orgChart1"/>
    <dgm:cxn modelId="{2C20E68E-E886-46A6-A37D-2F4A2425580B}" type="presOf" srcId="{6673E921-2CC6-48AD-AB7D-C3BC52A517C9}" destId="{E2525F67-02E5-48B3-8FF0-FD33833C928F}" srcOrd="0" destOrd="0" presId="urn:microsoft.com/office/officeart/2005/8/layout/orgChart1"/>
    <dgm:cxn modelId="{CEEAC691-0AD9-4129-9732-94C969D76089}" type="presOf" srcId="{34D40404-4E19-4825-B465-A41EA87F9C80}" destId="{75AC3D0E-C647-4B1C-B1B1-9FBFE6BEB07C}" srcOrd="0" destOrd="0" presId="urn:microsoft.com/office/officeart/2005/8/layout/orgChart1"/>
    <dgm:cxn modelId="{FDC30092-3988-447A-940B-BD35D4F09BED}" type="presOf" srcId="{49CEB057-1165-446F-93DC-2EE83F7DE93C}" destId="{E5E61E63-6671-49E4-A012-BD91B5E9FFA6}" srcOrd="0" destOrd="0" presId="urn:microsoft.com/office/officeart/2005/8/layout/orgChart1"/>
    <dgm:cxn modelId="{B3CE7592-1EC4-4A26-9B1F-BC97F25435B5}" type="presOf" srcId="{02A103E0-D47E-462D-8072-CCF73A9847D0}" destId="{18E91830-81CD-4F3D-929F-54A7B59EE71C}" srcOrd="1" destOrd="0" presId="urn:microsoft.com/office/officeart/2005/8/layout/orgChart1"/>
    <dgm:cxn modelId="{D78BB493-C111-4703-ADD9-32679D8E3BBF}" srcId="{34D40404-4E19-4825-B465-A41EA87F9C80}" destId="{FC033281-C6E4-4D7B-B17A-BB8B8435DE8A}" srcOrd="2" destOrd="0" parTransId="{8286B0AD-B260-4DD7-8268-13CDF15511DD}" sibTransId="{9088449E-9789-4A8D-AC1D-7071187DD73E}"/>
    <dgm:cxn modelId="{9B130595-1206-4192-B95D-8A4FD7FC2295}" type="presOf" srcId="{FBEE2F01-A222-42F9-9AF4-C9943E0649A6}" destId="{93063C05-79B3-4A90-B3EC-5116E9BF65F8}" srcOrd="0" destOrd="0" presId="urn:microsoft.com/office/officeart/2005/8/layout/orgChart1"/>
    <dgm:cxn modelId="{18A70995-FF9B-4F40-9FB3-B87026151837}" type="presOf" srcId="{54252D33-F005-46F8-8630-EAC961E11700}" destId="{E57C83F0-8696-4205-9010-88D56826D853}" srcOrd="1" destOrd="0" presId="urn:microsoft.com/office/officeart/2005/8/layout/orgChart1"/>
    <dgm:cxn modelId="{8B9A1C98-D089-4848-B228-2D2A654F3895}" type="presOf" srcId="{34D40404-4E19-4825-B465-A41EA87F9C80}" destId="{6AA6B106-8619-4B91-B37B-3B12D1BD03B2}" srcOrd="1" destOrd="0" presId="urn:microsoft.com/office/officeart/2005/8/layout/orgChart1"/>
    <dgm:cxn modelId="{9117F998-B0C9-427F-9EB2-71D05BFE3305}" type="presOf" srcId="{70C34226-FB48-471D-ACC6-788DB3370D4D}" destId="{7F1D171A-A86E-4391-AEB1-1DE9A8E77EE1}" srcOrd="0" destOrd="0" presId="urn:microsoft.com/office/officeart/2005/8/layout/orgChart1"/>
    <dgm:cxn modelId="{94577C9A-DE53-456D-9FFF-31BDDF7A343C}" type="presOf" srcId="{D6380F5E-7C0B-4A92-ACEC-69E81EE25033}" destId="{12C23814-673F-4A77-B8EF-A6933A2517A6}" srcOrd="1" destOrd="0" presId="urn:microsoft.com/office/officeart/2005/8/layout/orgChart1"/>
    <dgm:cxn modelId="{EBA6CF9A-D4AB-46AE-9DB1-0A4C5DD12C0B}" type="presOf" srcId="{C89AEB2C-498F-4EC6-8EAA-1FAB4E5A73A0}" destId="{287C0802-4196-46EC-8287-77A58D2F37AE}" srcOrd="0" destOrd="0" presId="urn:microsoft.com/office/officeart/2005/8/layout/orgChart1"/>
    <dgm:cxn modelId="{09C0F89A-C2C3-4E8C-84AB-EC43A002A123}" srcId="{34D40404-4E19-4825-B465-A41EA87F9C80}" destId="{70C34226-FB48-471D-ACC6-788DB3370D4D}" srcOrd="0" destOrd="0" parTransId="{EA065BAF-19ED-4A70-818A-23035046829D}" sibTransId="{AC4094E2-2241-4910-8208-C99157A90C5B}"/>
    <dgm:cxn modelId="{2F6EB59B-944A-4FC8-89D4-5E3FF9EB46DD}" type="presOf" srcId="{6A7B7974-05B7-4F88-A2CF-8D39EA49D100}" destId="{1D7E518F-5231-4A30-9D40-FD0983B5D7CD}" srcOrd="0" destOrd="0" presId="urn:microsoft.com/office/officeart/2005/8/layout/orgChart1"/>
    <dgm:cxn modelId="{6611C19C-61F1-411B-9A3B-BC251942911A}" type="presOf" srcId="{BE1C6BEB-D800-4E55-88D9-46AC53C9A39A}" destId="{E3038EFF-FFC8-427A-A422-1D88A98CFB15}" srcOrd="0" destOrd="0" presId="urn:microsoft.com/office/officeart/2005/8/layout/orgChart1"/>
    <dgm:cxn modelId="{6BC05C9D-3954-4229-91F0-7B32005DEFB0}" type="presOf" srcId="{38FB23D7-D323-44DC-8AEE-F161E9265ABB}" destId="{798F2EE3-06F8-4543-AB7F-CD2CDB23E825}" srcOrd="0" destOrd="0" presId="urn:microsoft.com/office/officeart/2005/8/layout/orgChart1"/>
    <dgm:cxn modelId="{24964C9D-08F3-4620-B42A-ED4B3D6A02CA}" type="presOf" srcId="{FC033281-C6E4-4D7B-B17A-BB8B8435DE8A}" destId="{771C5778-657B-4E07-AC23-47F738BB0A7C}" srcOrd="0" destOrd="0" presId="urn:microsoft.com/office/officeart/2005/8/layout/orgChart1"/>
    <dgm:cxn modelId="{ED71249E-7A4F-4F7B-BB03-87F416196129}" type="presOf" srcId="{495F50F5-8256-4EF4-B047-7BA49BF8847D}" destId="{B730DEF4-AD4C-469B-811F-32BEFD47B5BD}" srcOrd="0" destOrd="0" presId="urn:microsoft.com/office/officeart/2005/8/layout/orgChart1"/>
    <dgm:cxn modelId="{E2DFD1A3-1A55-4100-81B3-02FE151D8246}" srcId="{F9124130-E39D-43F6-8434-4CDB1A23D171}" destId="{A7EF3F1B-AA16-4C16-92FE-AEEBB2AF2326}" srcOrd="0" destOrd="0" parTransId="{4AF2D5C1-E95A-42CD-9F7D-E1BDBB121483}" sibTransId="{E5761659-EC79-4099-B15F-6E5ED1D30F80}"/>
    <dgm:cxn modelId="{CBE608AD-25CB-4D71-B1E5-DD6B8CD4F1B3}" srcId="{FC4F3B63-21D9-423C-BDB8-98EDF51671AF}" destId="{024A8C49-7664-4EC5-9C3A-56957527973D}" srcOrd="3" destOrd="0" parTransId="{E9CBCC9C-1B26-42AE-BFA1-108176F28251}" sibTransId="{36F772DB-C933-4E4F-AE48-C6FE70648055}"/>
    <dgm:cxn modelId="{7F8123AD-C972-4DE7-A206-396DDF4CA564}" srcId="{34D40404-4E19-4825-B465-A41EA87F9C80}" destId="{52F60B75-5784-4768-B48D-DFDCAE676097}" srcOrd="3" destOrd="0" parTransId="{CBE49EF3-B4EA-401B-B4E2-C24B2BBC89BF}" sibTransId="{5B5E3070-0536-4FC8-B5AC-901421C989F1}"/>
    <dgm:cxn modelId="{DF3FB2B0-D4EA-4229-A740-844DF5B33EDB}" type="presOf" srcId="{6819A99F-8E93-4746-BE48-0E56B516AC3C}" destId="{B5F47FFC-B4C1-44B9-9987-CBB58635E50C}" srcOrd="0" destOrd="0" presId="urn:microsoft.com/office/officeart/2005/8/layout/orgChart1"/>
    <dgm:cxn modelId="{65D93FB1-290B-43E0-BD09-375C839A988B}" type="presOf" srcId="{D1BD3F46-BD34-4785-8C57-CD59C5228015}" destId="{289DB679-4534-45C2-B223-4988C76EBA7E}" srcOrd="0" destOrd="0" presId="urn:microsoft.com/office/officeart/2005/8/layout/orgChart1"/>
    <dgm:cxn modelId="{1AB763B1-B813-41C3-9578-C900D8FF8CDD}" type="presOf" srcId="{D8964B7B-1B71-41D9-B55C-3408FF48F4DA}" destId="{BC1A4414-7954-4E3B-9F1D-E6CCA2DC54B7}" srcOrd="0" destOrd="0" presId="urn:microsoft.com/office/officeart/2005/8/layout/orgChart1"/>
    <dgm:cxn modelId="{7FD3C6B3-8857-4049-8E34-978CF74445B7}" srcId="{FC4F3B63-21D9-423C-BDB8-98EDF51671AF}" destId="{54252D33-F005-46F8-8630-EAC961E11700}" srcOrd="0" destOrd="0" parTransId="{3E30C82E-CEE9-4CAC-B62F-44FE694140A2}" sibTransId="{150D3D4C-5407-4697-846C-BD74EADAED45}"/>
    <dgm:cxn modelId="{7D830DB9-6CD0-4CD0-81AF-ADC880A76090}" srcId="{E04EA990-1EFA-46C8-AAA6-952A969C1168}" destId="{47F0C4DE-1E21-4826-97E2-78F09E000AAA}" srcOrd="0" destOrd="0" parTransId="{A8197DFC-BC12-4AA5-B97B-43D873B1EA03}" sibTransId="{642116B6-3800-42C7-86E6-74B5B94BDCE5}"/>
    <dgm:cxn modelId="{690007BA-2BA8-4BD4-B423-F5CCF008C75A}" type="presOf" srcId="{E04EA990-1EFA-46C8-AAA6-952A969C1168}" destId="{4897FAD0-714A-486B-A2E1-AC1B079B695D}" srcOrd="0" destOrd="0" presId="urn:microsoft.com/office/officeart/2005/8/layout/orgChart1"/>
    <dgm:cxn modelId="{F89B95BC-971B-47DF-A8FF-DAB49CE6444C}" srcId="{1B48B52F-374A-4B10-9A24-9AE250EA3D59}" destId="{E04EA990-1EFA-46C8-AAA6-952A969C1168}" srcOrd="4" destOrd="0" parTransId="{2ACBCC0E-4FDD-4441-A074-5593CF0C1BEB}" sibTransId="{2CB784BF-B3CA-4A1C-8739-A01E6A1CE8A8}"/>
    <dgm:cxn modelId="{47FC4EBD-BEBF-41C1-890E-93A401DBE47E}" type="presOf" srcId="{5E8A347D-4889-4050-BFCB-FA7D0B6CED2F}" destId="{399D559B-152D-4423-9B32-8B0EEB0033F8}" srcOrd="1" destOrd="0" presId="urn:microsoft.com/office/officeart/2005/8/layout/orgChart1"/>
    <dgm:cxn modelId="{05FC22C2-09CE-4A90-8ABB-9C0F97207B6D}" srcId="{F9124130-E39D-43F6-8434-4CDB1A23D171}" destId="{49CEB057-1165-446F-93DC-2EE83F7DE93C}" srcOrd="5" destOrd="0" parTransId="{15D0B81D-7AFC-4655-B8F8-94DF351FEAA9}" sibTransId="{9D7CAEFC-FE75-4F18-9B8B-A702F2237427}"/>
    <dgm:cxn modelId="{A22746C3-25D1-4ADB-AE00-E716F64999AD}" type="presOf" srcId="{47F0C4DE-1E21-4826-97E2-78F09E000AAA}" destId="{CAAD6F5E-66BF-44C6-9A48-E0A3E9DD66D6}" srcOrd="1" destOrd="0" presId="urn:microsoft.com/office/officeart/2005/8/layout/orgChart1"/>
    <dgm:cxn modelId="{A23C1FC4-920C-4683-A154-010FFD2A1E46}" srcId="{1B48B52F-374A-4B10-9A24-9AE250EA3D59}" destId="{FC4F3B63-21D9-423C-BDB8-98EDF51671AF}" srcOrd="5" destOrd="0" parTransId="{6819A99F-8E93-4746-BE48-0E56B516AC3C}" sibTransId="{71D3266C-570E-4300-9728-DB57603A01C4}"/>
    <dgm:cxn modelId="{4FD352CF-7715-4195-AB25-2C920AA3A2BC}" srcId="{6673E921-2CC6-48AD-AB7D-C3BC52A517C9}" destId="{BDDC00A2-9FD2-4D2A-A172-67964E55F58B}" srcOrd="0" destOrd="0" parTransId="{38FB23D7-D323-44DC-8AEE-F161E9265ABB}" sibTransId="{65C4EEFF-8CD1-41D7-AE0C-23AC542B277D}"/>
    <dgm:cxn modelId="{AB0093CF-E300-4816-B6AC-6774D48F19A5}" type="presOf" srcId="{25222A49-1605-4E81-9CFA-37DE30D63361}" destId="{4330DE61-FA2A-4561-8007-42DE1E3D4C54}" srcOrd="0" destOrd="0" presId="urn:microsoft.com/office/officeart/2005/8/layout/orgChart1"/>
    <dgm:cxn modelId="{9883C0CF-0D0F-4AA4-9DC8-C5A4161D9F4B}" type="presOf" srcId="{27FB615F-0B44-452F-BF2A-79DA9C4FC5C6}" destId="{8DCE0790-0AFF-4CA8-AFA7-D3D9087E3E86}" srcOrd="1" destOrd="0" presId="urn:microsoft.com/office/officeart/2005/8/layout/orgChart1"/>
    <dgm:cxn modelId="{EE7C1ED3-4E69-4ABD-8AEF-A863F3B68D2D}" type="presOf" srcId="{1B48B52F-374A-4B10-9A24-9AE250EA3D59}" destId="{0A7CD6EC-92AC-4E0D-BD9C-C113D50CE086}" srcOrd="0" destOrd="0" presId="urn:microsoft.com/office/officeart/2005/8/layout/orgChart1"/>
    <dgm:cxn modelId="{D0A9FDD3-5D0D-4E4E-9FD2-E6EE51DBBCBD}" type="presOf" srcId="{79F850F1-DBB6-4FDD-82A3-76EEDC70A93F}" destId="{0A65A51B-44EB-4512-AD1E-993606428D09}" srcOrd="0" destOrd="0" presId="urn:microsoft.com/office/officeart/2005/8/layout/orgChart1"/>
    <dgm:cxn modelId="{D18100D6-C535-4EC7-BA03-18C2FFC0FD87}" type="presOf" srcId="{5E8A347D-4889-4050-BFCB-FA7D0B6CED2F}" destId="{44449AC3-AD89-4735-9C65-9D004255A75C}" srcOrd="0" destOrd="0" presId="urn:microsoft.com/office/officeart/2005/8/layout/orgChart1"/>
    <dgm:cxn modelId="{E0A3A9D7-2968-456D-88E2-3F204B71DAA8}" srcId="{E04EA990-1EFA-46C8-AAA6-952A969C1168}" destId="{C89AEB2C-498F-4EC6-8EAA-1FAB4E5A73A0}" srcOrd="2" destOrd="0" parTransId="{13837752-E304-45F9-A675-0F918EA150D7}" sibTransId="{20B3B7C6-4D40-405F-83C4-F896FA8F9019}"/>
    <dgm:cxn modelId="{C2681ED9-0E51-405F-9011-79DA1DE1D542}" type="presOf" srcId="{A8197DFC-BC12-4AA5-B97B-43D873B1EA03}" destId="{04E2EBF2-7762-488F-88EA-AB108D284C7C}" srcOrd="0" destOrd="0" presId="urn:microsoft.com/office/officeart/2005/8/layout/orgChart1"/>
    <dgm:cxn modelId="{329C67DC-3286-43AA-A939-7710DE4422D0}" type="presOf" srcId="{B5D334B4-4FB3-405A-B252-BA44D3A20520}" destId="{7BEF96DA-CC9A-428C-9F76-13CCF1F0FE0A}" srcOrd="1" destOrd="0" presId="urn:microsoft.com/office/officeart/2005/8/layout/orgChart1"/>
    <dgm:cxn modelId="{507885DD-C926-4218-AD68-A5D6C12FA0A4}" type="presOf" srcId="{C89AEB2C-498F-4EC6-8EAA-1FAB4E5A73A0}" destId="{17F61238-E58D-4CF3-8057-358819B22C21}" srcOrd="1" destOrd="0" presId="urn:microsoft.com/office/officeart/2005/8/layout/orgChart1"/>
    <dgm:cxn modelId="{81E290DD-8753-4AE1-9297-BC932537F281}" type="presOf" srcId="{3E30C82E-CEE9-4CAC-B62F-44FE694140A2}" destId="{5E93C861-4CA9-4A4D-A5E3-CC350EFBC123}" srcOrd="0" destOrd="0" presId="urn:microsoft.com/office/officeart/2005/8/layout/orgChart1"/>
    <dgm:cxn modelId="{9C9904DE-DB41-464F-8A0D-AF603827CB96}" type="presOf" srcId="{17D78301-FB5F-418C-A09C-63C743AF504F}" destId="{716BE4FA-08E0-4426-8045-D186C3D33E45}" srcOrd="1" destOrd="0" presId="urn:microsoft.com/office/officeart/2005/8/layout/orgChart1"/>
    <dgm:cxn modelId="{B2D16BDF-CB3D-4EEF-B4AD-4AC0C3DBBFCD}" type="presOf" srcId="{20869DAD-D6FF-4CAF-B147-7EC4BCFDE79F}" destId="{A688003A-3847-469B-A696-1ECD191C9BC1}" srcOrd="0" destOrd="0" presId="urn:microsoft.com/office/officeart/2005/8/layout/orgChart1"/>
    <dgm:cxn modelId="{094445E1-85F7-4C39-B38F-D4DE541B916A}" srcId="{FC4F3B63-21D9-423C-BDB8-98EDF51671AF}" destId="{057DE918-0A90-49C9-980E-EA9D26B6010D}" srcOrd="1" destOrd="0" parTransId="{A3EB4B8E-10EC-4502-AFF8-02D89BCEF9A3}" sibTransId="{D83AC24C-B5A0-41C8-9077-0CCFB835427C}"/>
    <dgm:cxn modelId="{FDBFC1E1-DD31-413D-8A7D-D702B4BDD582}" srcId="{02A103E0-D47E-462D-8072-CCF73A9847D0}" destId="{122AFE6C-3499-43EC-8F79-A91FC29AC0EC}" srcOrd="0" destOrd="0" parTransId="{7E3FE085-7BFA-4CD9-9A66-C31CA649A997}" sibTransId="{5CDFFDD8-B167-4AB1-9AA2-2B77FE8766E0}"/>
    <dgm:cxn modelId="{7DEEFCE2-AC43-44F9-875D-5B1A6E1C9A62}" type="presOf" srcId="{057DE918-0A90-49C9-980E-EA9D26B6010D}" destId="{32B66FDD-A231-4B8B-994D-19A030F07E41}" srcOrd="1" destOrd="0" presId="urn:microsoft.com/office/officeart/2005/8/layout/orgChart1"/>
    <dgm:cxn modelId="{7A709DE9-4072-46E2-B8A2-AA45547FD266}" srcId="{1B48B52F-374A-4B10-9A24-9AE250EA3D59}" destId="{34D40404-4E19-4825-B465-A41EA87F9C80}" srcOrd="2" destOrd="0" parTransId="{D1BD3F46-BD34-4785-8C57-CD59C5228015}" sibTransId="{8EA77DEC-F629-4049-BE4A-80AD6EA1A19E}"/>
    <dgm:cxn modelId="{F171E3E9-8B49-4DC5-9082-FE934656A9C7}" srcId="{F9124130-E39D-43F6-8434-4CDB1A23D171}" destId="{2162FA13-E24C-4B44-B7AB-E7A55BD248DD}" srcOrd="2" destOrd="0" parTransId="{14F15FA2-7331-4830-B0FE-A544AFDA24EA}" sibTransId="{34D448EA-B87F-4F65-B318-998C49CF5381}"/>
    <dgm:cxn modelId="{89E2E5E9-2309-471B-A145-A31D7393528D}" type="presOf" srcId="{FA6BD8CE-7E83-4A86-8458-78EA63FDBA89}" destId="{17A6E790-4B06-4659-8B45-99551B16E14C}" srcOrd="1" destOrd="0" presId="urn:microsoft.com/office/officeart/2005/8/layout/orgChart1"/>
    <dgm:cxn modelId="{80DAEBE9-7453-4E9B-8A95-F6440EC48167}" srcId="{E04EA990-1EFA-46C8-AAA6-952A969C1168}" destId="{EE8818AD-7913-4CCA-9086-0D5477DD139F}" srcOrd="5" destOrd="0" parTransId="{45837797-5FCC-4CE4-84AF-EF33598BDBE5}" sibTransId="{D36E461F-3384-4019-A8D4-B7A8EF378009}"/>
    <dgm:cxn modelId="{A92351EA-D480-416E-A0D4-1A5A05050FF4}" type="presOf" srcId="{17D78301-FB5F-418C-A09C-63C743AF504F}" destId="{9B5C59A0-4AB1-4B2E-99D8-C0BB78B6A245}" srcOrd="0" destOrd="0" presId="urn:microsoft.com/office/officeart/2005/8/layout/orgChart1"/>
    <dgm:cxn modelId="{8C9389EA-1D42-4617-A205-C383BAFC759C}" type="presOf" srcId="{40B15D34-E586-47CA-9E61-B2BE57958DCB}" destId="{DA8BE676-023F-4511-AF70-82C7B6BADD97}" srcOrd="0" destOrd="0" presId="urn:microsoft.com/office/officeart/2005/8/layout/orgChart1"/>
    <dgm:cxn modelId="{51E896EA-6CDD-4030-8151-6D6E2CB860FF}" srcId="{02A103E0-D47E-462D-8072-CCF73A9847D0}" destId="{D6380F5E-7C0B-4A92-ACEC-69E81EE25033}" srcOrd="4" destOrd="0" parTransId="{04BB8D60-E268-4B44-AFB9-92B1167D1A96}" sibTransId="{D46946E2-40F1-48C2-AF94-2A551D9CEE02}"/>
    <dgm:cxn modelId="{00D5D4EE-06E7-4091-9AB2-CC86C3994359}" type="presOf" srcId="{213C79B5-C70B-442F-A9BD-68E1B4C83421}" destId="{1345763E-B0AC-4EF0-BEDC-D72070A09BA6}" srcOrd="1" destOrd="0" presId="urn:microsoft.com/office/officeart/2005/8/layout/orgChart1"/>
    <dgm:cxn modelId="{C455F2EE-E00E-4357-B397-13CC7CBAC03B}" type="presOf" srcId="{6673E921-2CC6-48AD-AB7D-C3BC52A517C9}" destId="{409D3544-BFF9-4126-B494-64C7A4BD786A}" srcOrd="1" destOrd="0" presId="urn:microsoft.com/office/officeart/2005/8/layout/orgChart1"/>
    <dgm:cxn modelId="{D5A02BEF-9C5F-4AFF-8F73-FD6A4F192D0D}" type="presOf" srcId="{024A8C49-7664-4EC5-9C3A-56957527973D}" destId="{F9C2C5C6-4ED5-43AE-898F-E754BC6FB45B}" srcOrd="1" destOrd="0" presId="urn:microsoft.com/office/officeart/2005/8/layout/orgChart1"/>
    <dgm:cxn modelId="{45B2E0F0-A7E7-4292-9CFA-CD0679724E8A}" srcId="{1B48B52F-374A-4B10-9A24-9AE250EA3D59}" destId="{F9124130-E39D-43F6-8434-4CDB1A23D171}" srcOrd="3" destOrd="0" parTransId="{18359C76-8A5A-4CF2-95BC-DDC16BF077CE}" sibTransId="{C5C0DD54-1225-4384-A349-2062C94CB8E9}"/>
    <dgm:cxn modelId="{295E28F3-8127-4982-914E-0EEF4E23548C}" srcId="{44B7F47E-C980-4E29-A62E-DC5981227F93}" destId="{1B48B52F-374A-4B10-9A24-9AE250EA3D59}" srcOrd="0" destOrd="0" parTransId="{01DF5587-75D5-488A-B849-EA548546CABF}" sibTransId="{E06AB09E-7BCB-4B1F-B0D2-42005D001E77}"/>
    <dgm:cxn modelId="{EC7E75F4-1899-4EA7-9210-99DB8CE70589}" srcId="{02A103E0-D47E-462D-8072-CCF73A9847D0}" destId="{C6C10531-0726-4D5C-88F1-5EF44B278081}" srcOrd="5" destOrd="0" parTransId="{7971DEAB-C318-4EF0-8303-1BC60B7D16A8}" sibTransId="{AD25A443-B8E0-414E-B760-D41E0F8C4396}"/>
    <dgm:cxn modelId="{A70959F4-365B-446B-974C-0421CD053B51}" type="presOf" srcId="{122AFE6C-3499-43EC-8F79-A91FC29AC0EC}" destId="{8C2112BA-DA0D-4D9E-96FA-D120FD30E400}" srcOrd="0" destOrd="0" presId="urn:microsoft.com/office/officeart/2005/8/layout/orgChart1"/>
    <dgm:cxn modelId="{CA18E2F6-884D-43D4-B292-2102F80B7A2C}" type="presOf" srcId="{BDDC00A2-9FD2-4D2A-A172-67964E55F58B}" destId="{1D315E6B-19A4-4C1D-A292-077348D41E25}" srcOrd="1" destOrd="0" presId="urn:microsoft.com/office/officeart/2005/8/layout/orgChart1"/>
    <dgm:cxn modelId="{5F8758F8-6943-4154-AFAC-E792D25F4299}" type="presOf" srcId="{B76CEF04-BED5-4D20-9087-C5F7826AF964}" destId="{9A90A4C3-A75B-4F9A-B5B2-5023DEF341F4}" srcOrd="0" destOrd="0" presId="urn:microsoft.com/office/officeart/2005/8/layout/orgChart1"/>
    <dgm:cxn modelId="{0D5E5EFB-D242-4457-B372-1B978A0FB23F}" type="presOf" srcId="{19C39751-3EC9-436F-AF67-7D3FE67D1516}" destId="{1B8A5E22-8D78-4191-B8D5-E6496315B7EF}" srcOrd="1" destOrd="0" presId="urn:microsoft.com/office/officeart/2005/8/layout/orgChart1"/>
    <dgm:cxn modelId="{D90485FB-FFC5-4FB2-9BD5-93D5DFC63F02}" type="presOf" srcId="{EC8E27E0-21A6-4BE4-89A9-36E537313BF9}" destId="{52CE7C18-3E17-495F-8C7B-51245AE7BA5F}" srcOrd="0" destOrd="0" presId="urn:microsoft.com/office/officeart/2005/8/layout/orgChart1"/>
    <dgm:cxn modelId="{B20BF0FB-585C-4293-9E57-F6D622AD3E4B}" type="presOf" srcId="{C81D6BB4-A135-4A09-A5F4-A21A1C6F91B1}" destId="{64FC4FB0-303C-4525-BA3E-05A519B12F03}" srcOrd="1" destOrd="0" presId="urn:microsoft.com/office/officeart/2005/8/layout/orgChart1"/>
    <dgm:cxn modelId="{959575FC-6B47-485A-8258-F9560416799B}" type="presOf" srcId="{52F60B75-5784-4768-B48D-DFDCAE676097}" destId="{8B0B763E-BA8C-40ED-8C07-966CCDC0E54B}" srcOrd="0" destOrd="0" presId="urn:microsoft.com/office/officeart/2005/8/layout/orgChart1"/>
    <dgm:cxn modelId="{0D2B24FE-DF76-46C9-87FA-E1505086206E}" type="presOf" srcId="{4E67EF76-58F2-4D22-AA68-E8A39344E80E}" destId="{405BA423-A5B9-4190-B7AC-3CC135C45C1F}" srcOrd="0" destOrd="0" presId="urn:microsoft.com/office/officeart/2005/8/layout/orgChart1"/>
    <dgm:cxn modelId="{A66FA6FF-8FDA-46AA-8B4D-05792E188152}" type="presOf" srcId="{47F0C4DE-1E21-4826-97E2-78F09E000AAA}" destId="{95B60C92-71F9-4CEC-99AC-9DFB65AEFC78}" srcOrd="0" destOrd="0" presId="urn:microsoft.com/office/officeart/2005/8/layout/orgChart1"/>
    <dgm:cxn modelId="{6E4A2F2F-1824-43F2-B097-31712161E3C6}" type="presParOf" srcId="{F5EB0EDD-11A8-4753-AC06-71B7C964B2EB}" destId="{7A0C2212-F880-4774-A54A-A098CD830449}" srcOrd="0" destOrd="0" presId="urn:microsoft.com/office/officeart/2005/8/layout/orgChart1"/>
    <dgm:cxn modelId="{2D8D3E1B-C8FD-4A97-8B22-CF726A8C5DBA}" type="presParOf" srcId="{7A0C2212-F880-4774-A54A-A098CD830449}" destId="{C54893D2-F943-4B26-8FC2-58E3B4C4EF56}" srcOrd="0" destOrd="0" presId="urn:microsoft.com/office/officeart/2005/8/layout/orgChart1"/>
    <dgm:cxn modelId="{67863F93-C677-4F53-926A-58B34F1D3E18}" type="presParOf" srcId="{C54893D2-F943-4B26-8FC2-58E3B4C4EF56}" destId="{0A7CD6EC-92AC-4E0D-BD9C-C113D50CE086}" srcOrd="0" destOrd="0" presId="urn:microsoft.com/office/officeart/2005/8/layout/orgChart1"/>
    <dgm:cxn modelId="{4DDB5310-2365-4492-9CBC-E82AE724D125}" type="presParOf" srcId="{C54893D2-F943-4B26-8FC2-58E3B4C4EF56}" destId="{D3D21AE8-B892-44D6-9FEE-96258B2159E5}" srcOrd="1" destOrd="0" presId="urn:microsoft.com/office/officeart/2005/8/layout/orgChart1"/>
    <dgm:cxn modelId="{6AE45FD7-366C-442C-9150-66F534F2633C}" type="presParOf" srcId="{7A0C2212-F880-4774-A54A-A098CD830449}" destId="{407102A2-CEE3-4BCF-88AF-9A3088CBC879}" srcOrd="1" destOrd="0" presId="urn:microsoft.com/office/officeart/2005/8/layout/orgChart1"/>
    <dgm:cxn modelId="{C137215C-082A-4ACE-BEF0-2DE692F19992}" type="presParOf" srcId="{407102A2-CEE3-4BCF-88AF-9A3088CBC879}" destId="{8DFB2CF5-58CE-4AB2-B213-7059D2035586}" srcOrd="0" destOrd="0" presId="urn:microsoft.com/office/officeart/2005/8/layout/orgChart1"/>
    <dgm:cxn modelId="{2994C8DD-9C66-4D94-8F9D-870130DA12D7}" type="presParOf" srcId="{407102A2-CEE3-4BCF-88AF-9A3088CBC879}" destId="{1336BB84-EFF2-499B-A965-31DAA0196F15}" srcOrd="1" destOrd="0" presId="urn:microsoft.com/office/officeart/2005/8/layout/orgChart1"/>
    <dgm:cxn modelId="{19672FB7-3DAA-4255-9CC3-9A63B7D4C671}" type="presParOf" srcId="{1336BB84-EFF2-499B-A965-31DAA0196F15}" destId="{9DA65C60-33F5-440D-89B6-93B9AE2B924C}" srcOrd="0" destOrd="0" presId="urn:microsoft.com/office/officeart/2005/8/layout/orgChart1"/>
    <dgm:cxn modelId="{940DD642-06AF-4C7C-A05B-CC21CF539D27}" type="presParOf" srcId="{9DA65C60-33F5-440D-89B6-93B9AE2B924C}" destId="{A812EB41-5FFA-4C20-9625-E1933CDDC1AA}" srcOrd="0" destOrd="0" presId="urn:microsoft.com/office/officeart/2005/8/layout/orgChart1"/>
    <dgm:cxn modelId="{69EA6884-6AED-4354-B431-A0D90F099DE9}" type="presParOf" srcId="{9DA65C60-33F5-440D-89B6-93B9AE2B924C}" destId="{18E91830-81CD-4F3D-929F-54A7B59EE71C}" srcOrd="1" destOrd="0" presId="urn:microsoft.com/office/officeart/2005/8/layout/orgChart1"/>
    <dgm:cxn modelId="{9B003DF0-A755-4575-A944-A7C1FBE57F2F}" type="presParOf" srcId="{1336BB84-EFF2-499B-A965-31DAA0196F15}" destId="{43A684CD-8699-44B6-AA82-AE4C047FA52B}" srcOrd="1" destOrd="0" presId="urn:microsoft.com/office/officeart/2005/8/layout/orgChart1"/>
    <dgm:cxn modelId="{A14F07EE-7445-48EF-9408-FC2D0BAEDADF}" type="presParOf" srcId="{43A684CD-8699-44B6-AA82-AE4C047FA52B}" destId="{BDC0A8BB-B7AC-4C26-981D-6F3704F23BD6}" srcOrd="0" destOrd="0" presId="urn:microsoft.com/office/officeart/2005/8/layout/orgChart1"/>
    <dgm:cxn modelId="{F311A564-B6BF-40F1-A1E0-3517D837A701}" type="presParOf" srcId="{43A684CD-8699-44B6-AA82-AE4C047FA52B}" destId="{89F056C6-4DED-45D7-83F6-18EDDBED09A3}" srcOrd="1" destOrd="0" presId="urn:microsoft.com/office/officeart/2005/8/layout/orgChart1"/>
    <dgm:cxn modelId="{0B1DC115-D166-40E6-9E80-F9651A4D8693}" type="presParOf" srcId="{89F056C6-4DED-45D7-83F6-18EDDBED09A3}" destId="{E542FA10-809A-407D-85BF-25F14C1C8424}" srcOrd="0" destOrd="0" presId="urn:microsoft.com/office/officeart/2005/8/layout/orgChart1"/>
    <dgm:cxn modelId="{FF07CF3D-D27F-4E90-ADD1-EC6F580AF5EB}" type="presParOf" srcId="{E542FA10-809A-407D-85BF-25F14C1C8424}" destId="{8C2112BA-DA0D-4D9E-96FA-D120FD30E400}" srcOrd="0" destOrd="0" presId="urn:microsoft.com/office/officeart/2005/8/layout/orgChart1"/>
    <dgm:cxn modelId="{7167C4FA-E6BE-44C2-9066-89832654355F}" type="presParOf" srcId="{E542FA10-809A-407D-85BF-25F14C1C8424}" destId="{5153A6FB-111F-4B08-8E9D-B5798A3CF68A}" srcOrd="1" destOrd="0" presId="urn:microsoft.com/office/officeart/2005/8/layout/orgChart1"/>
    <dgm:cxn modelId="{591BB4B9-14C8-4D22-A109-179209BF8EE2}" type="presParOf" srcId="{89F056C6-4DED-45D7-83F6-18EDDBED09A3}" destId="{64BE2CA7-4436-4D0A-9699-2D31EF04E733}" srcOrd="1" destOrd="0" presId="urn:microsoft.com/office/officeart/2005/8/layout/orgChart1"/>
    <dgm:cxn modelId="{55443A15-A396-43F0-B20A-505BCDA5A5EB}" type="presParOf" srcId="{89F056C6-4DED-45D7-83F6-18EDDBED09A3}" destId="{D43C8371-E27E-4CB1-83AB-80DB75DCD564}" srcOrd="2" destOrd="0" presId="urn:microsoft.com/office/officeart/2005/8/layout/orgChart1"/>
    <dgm:cxn modelId="{4FFA7F6D-ECA2-439D-B0C1-53A0CE775413}" type="presParOf" srcId="{43A684CD-8699-44B6-AA82-AE4C047FA52B}" destId="{C703EE6F-1E3A-49C5-9531-9C2769274A9D}" srcOrd="2" destOrd="0" presId="urn:microsoft.com/office/officeart/2005/8/layout/orgChart1"/>
    <dgm:cxn modelId="{9E67FB69-8E87-4090-B345-225882F15D2F}" type="presParOf" srcId="{43A684CD-8699-44B6-AA82-AE4C047FA52B}" destId="{AD782DE9-0BA6-4821-B554-97AEB229905D}" srcOrd="3" destOrd="0" presId="urn:microsoft.com/office/officeart/2005/8/layout/orgChart1"/>
    <dgm:cxn modelId="{B22E5545-06E6-4E36-A72B-611CCB3A6D1A}" type="presParOf" srcId="{AD782DE9-0BA6-4821-B554-97AEB229905D}" destId="{C6902585-B87D-46CE-B7F5-36F94476E29D}" srcOrd="0" destOrd="0" presId="urn:microsoft.com/office/officeart/2005/8/layout/orgChart1"/>
    <dgm:cxn modelId="{57845ACD-0460-4A74-80FE-8F8B707A02A8}" type="presParOf" srcId="{C6902585-B87D-46CE-B7F5-36F94476E29D}" destId="{A688003A-3847-469B-A696-1ECD191C9BC1}" srcOrd="0" destOrd="0" presId="urn:microsoft.com/office/officeart/2005/8/layout/orgChart1"/>
    <dgm:cxn modelId="{9630BFC6-8E5A-4AD2-886C-2FBD13BF3227}" type="presParOf" srcId="{C6902585-B87D-46CE-B7F5-36F94476E29D}" destId="{3CA9BDFF-81C1-4235-A170-A0907F6DDA51}" srcOrd="1" destOrd="0" presId="urn:microsoft.com/office/officeart/2005/8/layout/orgChart1"/>
    <dgm:cxn modelId="{A5FA36F0-D0CB-45C6-813B-73DACC10E9BE}" type="presParOf" srcId="{AD782DE9-0BA6-4821-B554-97AEB229905D}" destId="{C089436E-5A80-419B-9E14-86F214BD36F1}" srcOrd="1" destOrd="0" presId="urn:microsoft.com/office/officeart/2005/8/layout/orgChart1"/>
    <dgm:cxn modelId="{D9909632-D7A2-43B9-A8D6-8E79ABFDFDD6}" type="presParOf" srcId="{AD782DE9-0BA6-4821-B554-97AEB229905D}" destId="{EBDDB122-671D-49C2-9DFF-6BE93259E8AD}" srcOrd="2" destOrd="0" presId="urn:microsoft.com/office/officeart/2005/8/layout/orgChart1"/>
    <dgm:cxn modelId="{13DAEC64-979E-430B-9CD0-ACD35B71CC52}" type="presParOf" srcId="{43A684CD-8699-44B6-AA82-AE4C047FA52B}" destId="{4330DE61-FA2A-4561-8007-42DE1E3D4C54}" srcOrd="4" destOrd="0" presId="urn:microsoft.com/office/officeart/2005/8/layout/orgChart1"/>
    <dgm:cxn modelId="{29F61907-7DA4-4D2C-A44B-C2AFA6F9EE05}" type="presParOf" srcId="{43A684CD-8699-44B6-AA82-AE4C047FA52B}" destId="{183E9695-ACF4-4BAA-B998-82AB18ADB276}" srcOrd="5" destOrd="0" presId="urn:microsoft.com/office/officeart/2005/8/layout/orgChart1"/>
    <dgm:cxn modelId="{9FE8A5E3-5A61-43C6-8CEE-3DC3B545EF89}" type="presParOf" srcId="{183E9695-ACF4-4BAA-B998-82AB18ADB276}" destId="{037E8B30-E650-4C44-9A8C-25CC13729846}" srcOrd="0" destOrd="0" presId="urn:microsoft.com/office/officeart/2005/8/layout/orgChart1"/>
    <dgm:cxn modelId="{AE55CF31-60D9-4C0E-AE0A-9431C529271A}" type="presParOf" srcId="{037E8B30-E650-4C44-9A8C-25CC13729846}" destId="{9A90A4C3-A75B-4F9A-B5B2-5023DEF341F4}" srcOrd="0" destOrd="0" presId="urn:microsoft.com/office/officeart/2005/8/layout/orgChart1"/>
    <dgm:cxn modelId="{EEDCB713-05B2-480E-9D66-52588851A062}" type="presParOf" srcId="{037E8B30-E650-4C44-9A8C-25CC13729846}" destId="{6117B34F-2F5A-49BC-AF97-E4931ED92C54}" srcOrd="1" destOrd="0" presId="urn:microsoft.com/office/officeart/2005/8/layout/orgChart1"/>
    <dgm:cxn modelId="{DE22E2E4-443F-4FFE-9EFE-A21CFFD8C032}" type="presParOf" srcId="{183E9695-ACF4-4BAA-B998-82AB18ADB276}" destId="{A89069B2-54E2-4493-A214-B44BC19276B0}" srcOrd="1" destOrd="0" presId="urn:microsoft.com/office/officeart/2005/8/layout/orgChart1"/>
    <dgm:cxn modelId="{7673EAA6-D8A0-4DC2-BA64-24AA292C6255}" type="presParOf" srcId="{183E9695-ACF4-4BAA-B998-82AB18ADB276}" destId="{E7B06795-9189-4E4C-BEAE-8AB865EF0537}" srcOrd="2" destOrd="0" presId="urn:microsoft.com/office/officeart/2005/8/layout/orgChart1"/>
    <dgm:cxn modelId="{6640B013-1862-4CF9-A339-7C063ED89682}" type="presParOf" srcId="{43A684CD-8699-44B6-AA82-AE4C047FA52B}" destId="{BC1A4414-7954-4E3B-9F1D-E6CCA2DC54B7}" srcOrd="6" destOrd="0" presId="urn:microsoft.com/office/officeart/2005/8/layout/orgChart1"/>
    <dgm:cxn modelId="{943F24B0-3F12-4702-8E68-2B5D929D7AD5}" type="presParOf" srcId="{43A684CD-8699-44B6-AA82-AE4C047FA52B}" destId="{F86233FD-5980-42F0-9884-598397C76E2B}" srcOrd="7" destOrd="0" presId="urn:microsoft.com/office/officeart/2005/8/layout/orgChart1"/>
    <dgm:cxn modelId="{BA171C93-895D-4FD4-849A-AFC816718771}" type="presParOf" srcId="{F86233FD-5980-42F0-9884-598397C76E2B}" destId="{E519B04A-7137-4EEC-8CBD-5196EB5CDEDD}" srcOrd="0" destOrd="0" presId="urn:microsoft.com/office/officeart/2005/8/layout/orgChart1"/>
    <dgm:cxn modelId="{147BEB0B-B55E-4539-9FD6-A27987CA8E5E}" type="presParOf" srcId="{E519B04A-7137-4EEC-8CBD-5196EB5CDEDD}" destId="{7349F723-6C07-4EF3-8042-C63C77F1BA6E}" srcOrd="0" destOrd="0" presId="urn:microsoft.com/office/officeart/2005/8/layout/orgChart1"/>
    <dgm:cxn modelId="{89C716E1-480E-455C-9F2F-40E013AA95B5}" type="presParOf" srcId="{E519B04A-7137-4EEC-8CBD-5196EB5CDEDD}" destId="{AC6D5D15-853C-4322-88FB-C8C3943C54A2}" srcOrd="1" destOrd="0" presId="urn:microsoft.com/office/officeart/2005/8/layout/orgChart1"/>
    <dgm:cxn modelId="{9C4C3072-4433-4923-9A22-ACA2594ECEB5}" type="presParOf" srcId="{F86233FD-5980-42F0-9884-598397C76E2B}" destId="{EC07C262-FCEC-4D65-B746-B50A01DB10AF}" srcOrd="1" destOrd="0" presId="urn:microsoft.com/office/officeart/2005/8/layout/orgChart1"/>
    <dgm:cxn modelId="{D7A7A295-2CDF-46B5-BD0F-7F5DDDDD174A}" type="presParOf" srcId="{F86233FD-5980-42F0-9884-598397C76E2B}" destId="{16DCBA8B-1C17-4F08-AE80-5A2638FBDAAA}" srcOrd="2" destOrd="0" presId="urn:microsoft.com/office/officeart/2005/8/layout/orgChart1"/>
    <dgm:cxn modelId="{066AE81C-8650-46E4-8C39-E16831AB4005}" type="presParOf" srcId="{43A684CD-8699-44B6-AA82-AE4C047FA52B}" destId="{2DC3425D-0BAF-46D5-B76F-1ACDFDD317CC}" srcOrd="8" destOrd="0" presId="urn:microsoft.com/office/officeart/2005/8/layout/orgChart1"/>
    <dgm:cxn modelId="{D423209A-93AE-478B-9E3C-3E4E8E4D5FB0}" type="presParOf" srcId="{43A684CD-8699-44B6-AA82-AE4C047FA52B}" destId="{B359A9CF-6128-4A99-89FC-4EC5C17A9C6D}" srcOrd="9" destOrd="0" presId="urn:microsoft.com/office/officeart/2005/8/layout/orgChart1"/>
    <dgm:cxn modelId="{AF58721F-4B35-428B-8DDA-31D6FCA67533}" type="presParOf" srcId="{B359A9CF-6128-4A99-89FC-4EC5C17A9C6D}" destId="{CC76C1E0-D6EF-4608-87C6-E08756B2F94D}" srcOrd="0" destOrd="0" presId="urn:microsoft.com/office/officeart/2005/8/layout/orgChart1"/>
    <dgm:cxn modelId="{A87D82A6-DEB4-4EBD-9FAC-A5A1AD85D9FC}" type="presParOf" srcId="{CC76C1E0-D6EF-4608-87C6-E08756B2F94D}" destId="{AA35F694-8AD8-4207-A6C1-48DC2FA36DF9}" srcOrd="0" destOrd="0" presId="urn:microsoft.com/office/officeart/2005/8/layout/orgChart1"/>
    <dgm:cxn modelId="{0C64EF85-D87F-4942-824F-307DC01602AC}" type="presParOf" srcId="{CC76C1E0-D6EF-4608-87C6-E08756B2F94D}" destId="{12C23814-673F-4A77-B8EF-A6933A2517A6}" srcOrd="1" destOrd="0" presId="urn:microsoft.com/office/officeart/2005/8/layout/orgChart1"/>
    <dgm:cxn modelId="{8FF51A78-BD05-47A2-8C3E-5AD544723BDC}" type="presParOf" srcId="{B359A9CF-6128-4A99-89FC-4EC5C17A9C6D}" destId="{32424785-1C99-48D3-840E-1EBFB5A2AF85}" srcOrd="1" destOrd="0" presId="urn:microsoft.com/office/officeart/2005/8/layout/orgChart1"/>
    <dgm:cxn modelId="{A089B8F8-4B86-44F2-B4AF-9EB875ABF221}" type="presParOf" srcId="{B359A9CF-6128-4A99-89FC-4EC5C17A9C6D}" destId="{C3718D9F-4AA1-4BA9-A33C-DF82332A66DB}" srcOrd="2" destOrd="0" presId="urn:microsoft.com/office/officeart/2005/8/layout/orgChart1"/>
    <dgm:cxn modelId="{6906C7C3-EB1A-4F97-8B4F-93EF733B8DFF}" type="presParOf" srcId="{43A684CD-8699-44B6-AA82-AE4C047FA52B}" destId="{6F2E4090-2F1A-442B-9744-327F067FE2D3}" srcOrd="10" destOrd="0" presId="urn:microsoft.com/office/officeart/2005/8/layout/orgChart1"/>
    <dgm:cxn modelId="{124D15CE-6DFD-4CAC-A499-DE31485CEDC6}" type="presParOf" srcId="{43A684CD-8699-44B6-AA82-AE4C047FA52B}" destId="{96142C4D-DBF6-454F-9D3C-3E3017A5B88F}" srcOrd="11" destOrd="0" presId="urn:microsoft.com/office/officeart/2005/8/layout/orgChart1"/>
    <dgm:cxn modelId="{6213FCEE-B2BB-4F6E-AEFB-A251B99B1028}" type="presParOf" srcId="{96142C4D-DBF6-454F-9D3C-3E3017A5B88F}" destId="{5740C44E-E0DB-4A3A-971D-33218281485D}" srcOrd="0" destOrd="0" presId="urn:microsoft.com/office/officeart/2005/8/layout/orgChart1"/>
    <dgm:cxn modelId="{4C0A244E-C282-45DB-84E3-92FBB2C67A86}" type="presParOf" srcId="{5740C44E-E0DB-4A3A-971D-33218281485D}" destId="{F7222FA1-EFB3-4F2E-A10C-B81730736041}" srcOrd="0" destOrd="0" presId="urn:microsoft.com/office/officeart/2005/8/layout/orgChart1"/>
    <dgm:cxn modelId="{C0241D5E-EEE8-4DFF-BA78-941A27577C66}" type="presParOf" srcId="{5740C44E-E0DB-4A3A-971D-33218281485D}" destId="{9A1BACC2-2E97-45D7-8DFF-1BE762CAB0EB}" srcOrd="1" destOrd="0" presId="urn:microsoft.com/office/officeart/2005/8/layout/orgChart1"/>
    <dgm:cxn modelId="{529975C0-F60A-4763-A39E-0CBB7F7A82B9}" type="presParOf" srcId="{96142C4D-DBF6-454F-9D3C-3E3017A5B88F}" destId="{3E246BF5-48EF-4B71-8B4C-DEEF95B9D4C0}" srcOrd="1" destOrd="0" presId="urn:microsoft.com/office/officeart/2005/8/layout/orgChart1"/>
    <dgm:cxn modelId="{B43238F3-31BD-43BF-BCC1-0A742082C2F4}" type="presParOf" srcId="{96142C4D-DBF6-454F-9D3C-3E3017A5B88F}" destId="{AC4EB416-D48D-4FDC-9DA4-227647D721B0}" srcOrd="2" destOrd="0" presId="urn:microsoft.com/office/officeart/2005/8/layout/orgChart1"/>
    <dgm:cxn modelId="{3FD4EB22-5F88-42BD-8A0E-24F1044B1070}" type="presParOf" srcId="{1336BB84-EFF2-499B-A965-31DAA0196F15}" destId="{0007D78F-4785-4EC6-BD2B-FDA9F341EB95}" srcOrd="2" destOrd="0" presId="urn:microsoft.com/office/officeart/2005/8/layout/orgChart1"/>
    <dgm:cxn modelId="{47A566FC-D506-44DB-BD91-43DEB0FD29F0}" type="presParOf" srcId="{407102A2-CEE3-4BCF-88AF-9A3088CBC879}" destId="{2124CFC3-1F7F-4372-83DD-B916BF0221E4}" srcOrd="2" destOrd="0" presId="urn:microsoft.com/office/officeart/2005/8/layout/orgChart1"/>
    <dgm:cxn modelId="{8E7022E7-BBD4-4346-9FAE-57675C09CD91}" type="presParOf" srcId="{407102A2-CEE3-4BCF-88AF-9A3088CBC879}" destId="{72F960A3-3F77-42EC-A891-D785FA7A64E7}" srcOrd="3" destOrd="0" presId="urn:microsoft.com/office/officeart/2005/8/layout/orgChart1"/>
    <dgm:cxn modelId="{FDDB3440-9039-498B-82FC-21B5ECCEEEFE}" type="presParOf" srcId="{72F960A3-3F77-42EC-A891-D785FA7A64E7}" destId="{E9CEF164-3FD6-459C-A97B-6E3E87F7F20E}" srcOrd="0" destOrd="0" presId="urn:microsoft.com/office/officeart/2005/8/layout/orgChart1"/>
    <dgm:cxn modelId="{B3DF0120-A13B-4EE8-A929-4EB38E0011C9}" type="presParOf" srcId="{E9CEF164-3FD6-459C-A97B-6E3E87F7F20E}" destId="{E2525F67-02E5-48B3-8FF0-FD33833C928F}" srcOrd="0" destOrd="0" presId="urn:microsoft.com/office/officeart/2005/8/layout/orgChart1"/>
    <dgm:cxn modelId="{8DB8EE3B-C495-453F-819E-7406D8C3BD87}" type="presParOf" srcId="{E9CEF164-3FD6-459C-A97B-6E3E87F7F20E}" destId="{409D3544-BFF9-4126-B494-64C7A4BD786A}" srcOrd="1" destOrd="0" presId="urn:microsoft.com/office/officeart/2005/8/layout/orgChart1"/>
    <dgm:cxn modelId="{ACC6589C-5BEF-4AFD-BA8F-81B918A2CB78}" type="presParOf" srcId="{72F960A3-3F77-42EC-A891-D785FA7A64E7}" destId="{4DFEF195-EA63-4953-ABBE-824FEBA08F89}" srcOrd="1" destOrd="0" presId="urn:microsoft.com/office/officeart/2005/8/layout/orgChart1"/>
    <dgm:cxn modelId="{9E5E235A-B7EC-4569-BCDD-EBDCD2A8BEB4}" type="presParOf" srcId="{4DFEF195-EA63-4953-ABBE-824FEBA08F89}" destId="{798F2EE3-06F8-4543-AB7F-CD2CDB23E825}" srcOrd="0" destOrd="0" presId="urn:microsoft.com/office/officeart/2005/8/layout/orgChart1"/>
    <dgm:cxn modelId="{5FFA3B9C-344D-4B27-B974-42B58CA27036}" type="presParOf" srcId="{4DFEF195-EA63-4953-ABBE-824FEBA08F89}" destId="{4B2A1C7E-4811-4416-9966-A12A6BA20098}" srcOrd="1" destOrd="0" presId="urn:microsoft.com/office/officeart/2005/8/layout/orgChart1"/>
    <dgm:cxn modelId="{791EAC14-FECF-4CAC-B704-08F97C8D1CAB}" type="presParOf" srcId="{4B2A1C7E-4811-4416-9966-A12A6BA20098}" destId="{EFBF3D50-A847-436B-95EB-33946524F11C}" srcOrd="0" destOrd="0" presId="urn:microsoft.com/office/officeart/2005/8/layout/orgChart1"/>
    <dgm:cxn modelId="{91933791-1791-4CD9-BC10-9665B77BCB3C}" type="presParOf" srcId="{EFBF3D50-A847-436B-95EB-33946524F11C}" destId="{C53FDB7F-E17F-431B-B267-63174139B6CB}" srcOrd="0" destOrd="0" presId="urn:microsoft.com/office/officeart/2005/8/layout/orgChart1"/>
    <dgm:cxn modelId="{E9ADCAB7-32E9-48A1-AD83-034EC8BCFFCB}" type="presParOf" srcId="{EFBF3D50-A847-436B-95EB-33946524F11C}" destId="{1D315E6B-19A4-4C1D-A292-077348D41E25}" srcOrd="1" destOrd="0" presId="urn:microsoft.com/office/officeart/2005/8/layout/orgChart1"/>
    <dgm:cxn modelId="{2377B8A6-0E5F-4EDD-9175-EF15C71C6A30}" type="presParOf" srcId="{4B2A1C7E-4811-4416-9966-A12A6BA20098}" destId="{5A655089-2620-4401-8A20-8002C20C742B}" srcOrd="1" destOrd="0" presId="urn:microsoft.com/office/officeart/2005/8/layout/orgChart1"/>
    <dgm:cxn modelId="{AE1E15D6-EE5B-45B2-8DCA-A4E13743742E}" type="presParOf" srcId="{4B2A1C7E-4811-4416-9966-A12A6BA20098}" destId="{439A1C71-BDEB-4840-A14A-07ADE08BAD83}" srcOrd="2" destOrd="0" presId="urn:microsoft.com/office/officeart/2005/8/layout/orgChart1"/>
    <dgm:cxn modelId="{9A9510DE-E59C-4E49-9AB0-3574DEC48556}" type="presParOf" srcId="{4DFEF195-EA63-4953-ABBE-824FEBA08F89}" destId="{B730DEF4-AD4C-469B-811F-32BEFD47B5BD}" srcOrd="2" destOrd="0" presId="urn:microsoft.com/office/officeart/2005/8/layout/orgChart1"/>
    <dgm:cxn modelId="{739D1A88-3E50-48A2-9F3F-B0B9384AFD9C}" type="presParOf" srcId="{4DFEF195-EA63-4953-ABBE-824FEBA08F89}" destId="{877125AA-66CF-4D62-9C25-5B577E26ADB1}" srcOrd="3" destOrd="0" presId="urn:microsoft.com/office/officeart/2005/8/layout/orgChart1"/>
    <dgm:cxn modelId="{C1C144CD-3000-430A-A9DB-13F155859315}" type="presParOf" srcId="{877125AA-66CF-4D62-9C25-5B577E26ADB1}" destId="{974AA8D2-4B89-4FBE-B31D-7A8959C85673}" srcOrd="0" destOrd="0" presId="urn:microsoft.com/office/officeart/2005/8/layout/orgChart1"/>
    <dgm:cxn modelId="{2253D9BB-8A96-467A-AEB1-F3CF82F8DC57}" type="presParOf" srcId="{974AA8D2-4B89-4FBE-B31D-7A8959C85673}" destId="{48FDBE0E-51A2-4A48-AA25-7715658B956A}" srcOrd="0" destOrd="0" presId="urn:microsoft.com/office/officeart/2005/8/layout/orgChart1"/>
    <dgm:cxn modelId="{B4ABFE1E-1A4E-466D-8517-3BE60772FDCB}" type="presParOf" srcId="{974AA8D2-4B89-4FBE-B31D-7A8959C85673}" destId="{8DCE0790-0AFF-4CA8-AFA7-D3D9087E3E86}" srcOrd="1" destOrd="0" presId="urn:microsoft.com/office/officeart/2005/8/layout/orgChart1"/>
    <dgm:cxn modelId="{659DAE48-5C2F-4C89-BBA4-AE09D16AF094}" type="presParOf" srcId="{877125AA-66CF-4D62-9C25-5B577E26ADB1}" destId="{B351C94D-C532-406C-9201-F6D8770325E2}" srcOrd="1" destOrd="0" presId="urn:microsoft.com/office/officeart/2005/8/layout/orgChart1"/>
    <dgm:cxn modelId="{C69CA12F-31F4-49A3-90E4-C9FEF9A3AF84}" type="presParOf" srcId="{877125AA-66CF-4D62-9C25-5B577E26ADB1}" destId="{7B66B594-0DAD-4904-9C3B-8EB2C7271084}" srcOrd="2" destOrd="0" presId="urn:microsoft.com/office/officeart/2005/8/layout/orgChart1"/>
    <dgm:cxn modelId="{9A36C2B7-F990-43D7-9AF9-8F7D81BD0EFC}" type="presParOf" srcId="{4DFEF195-EA63-4953-ABBE-824FEBA08F89}" destId="{93063C05-79B3-4A90-B3EC-5116E9BF65F8}" srcOrd="4" destOrd="0" presId="urn:microsoft.com/office/officeart/2005/8/layout/orgChart1"/>
    <dgm:cxn modelId="{A57B73A7-7C2D-46F0-B15E-20A30C4B7C2B}" type="presParOf" srcId="{4DFEF195-EA63-4953-ABBE-824FEBA08F89}" destId="{2DE33BA1-A9E4-4F55-A998-C40CBF9908EA}" srcOrd="5" destOrd="0" presId="urn:microsoft.com/office/officeart/2005/8/layout/orgChart1"/>
    <dgm:cxn modelId="{B683F6AD-F191-44D1-90C1-31F730DA9AD5}" type="presParOf" srcId="{2DE33BA1-A9E4-4F55-A998-C40CBF9908EA}" destId="{57D4D4C0-7895-4E74-853E-36FDAFD6F8BF}" srcOrd="0" destOrd="0" presId="urn:microsoft.com/office/officeart/2005/8/layout/orgChart1"/>
    <dgm:cxn modelId="{C03AF270-B968-4FCF-9883-228BAC783C81}" type="presParOf" srcId="{57D4D4C0-7895-4E74-853E-36FDAFD6F8BF}" destId="{16AD0A64-8039-4830-B838-430A8A7A0F7C}" srcOrd="0" destOrd="0" presId="urn:microsoft.com/office/officeart/2005/8/layout/orgChart1"/>
    <dgm:cxn modelId="{27A7431A-6AA1-4CA1-9558-19F8D04D9883}" type="presParOf" srcId="{57D4D4C0-7895-4E74-853E-36FDAFD6F8BF}" destId="{F9C51088-D3E5-49CC-8475-88D2CAAE9E57}" srcOrd="1" destOrd="0" presId="urn:microsoft.com/office/officeart/2005/8/layout/orgChart1"/>
    <dgm:cxn modelId="{45BAF9A5-CA6E-4A0A-BABA-53D9AB2554AD}" type="presParOf" srcId="{2DE33BA1-A9E4-4F55-A998-C40CBF9908EA}" destId="{06949331-072B-4867-ACEA-4411941C4AF2}" srcOrd="1" destOrd="0" presId="urn:microsoft.com/office/officeart/2005/8/layout/orgChart1"/>
    <dgm:cxn modelId="{FBB62D76-49C0-4C39-A0CB-4EE6CCA97D95}" type="presParOf" srcId="{2DE33BA1-A9E4-4F55-A998-C40CBF9908EA}" destId="{B909F890-F691-476A-97B2-4DC3A8F12F83}" srcOrd="2" destOrd="0" presId="urn:microsoft.com/office/officeart/2005/8/layout/orgChart1"/>
    <dgm:cxn modelId="{CF4EA8B9-4668-4F6E-83A9-BC6F5F0703C1}" type="presParOf" srcId="{72F960A3-3F77-42EC-A891-D785FA7A64E7}" destId="{19248531-8A12-4731-8B82-CEE51A62DFBA}" srcOrd="2" destOrd="0" presId="urn:microsoft.com/office/officeart/2005/8/layout/orgChart1"/>
    <dgm:cxn modelId="{F0633D81-3C23-4358-921C-F2265CCBB036}" type="presParOf" srcId="{407102A2-CEE3-4BCF-88AF-9A3088CBC879}" destId="{289DB679-4534-45C2-B223-4988C76EBA7E}" srcOrd="4" destOrd="0" presId="urn:microsoft.com/office/officeart/2005/8/layout/orgChart1"/>
    <dgm:cxn modelId="{ABB7154F-81DE-49AE-9E1D-F054AB2A5EB7}" type="presParOf" srcId="{407102A2-CEE3-4BCF-88AF-9A3088CBC879}" destId="{A06E75F9-1ED5-45E3-8D46-763A95C46BC8}" srcOrd="5" destOrd="0" presId="urn:microsoft.com/office/officeart/2005/8/layout/orgChart1"/>
    <dgm:cxn modelId="{2F789ABB-CBEE-4065-BAE8-A0FEC4E98759}" type="presParOf" srcId="{A06E75F9-1ED5-45E3-8D46-763A95C46BC8}" destId="{5BF2531A-28DE-4C69-9B6D-5787F8AC234A}" srcOrd="0" destOrd="0" presId="urn:microsoft.com/office/officeart/2005/8/layout/orgChart1"/>
    <dgm:cxn modelId="{27B677D8-393D-45F3-AE48-59F568CBEC5B}" type="presParOf" srcId="{5BF2531A-28DE-4C69-9B6D-5787F8AC234A}" destId="{75AC3D0E-C647-4B1C-B1B1-9FBFE6BEB07C}" srcOrd="0" destOrd="0" presId="urn:microsoft.com/office/officeart/2005/8/layout/orgChart1"/>
    <dgm:cxn modelId="{E19ADEC9-567E-435F-9255-F6B8A2C51921}" type="presParOf" srcId="{5BF2531A-28DE-4C69-9B6D-5787F8AC234A}" destId="{6AA6B106-8619-4B91-B37B-3B12D1BD03B2}" srcOrd="1" destOrd="0" presId="urn:microsoft.com/office/officeart/2005/8/layout/orgChart1"/>
    <dgm:cxn modelId="{35654C73-80F0-4E0F-8EA2-54C13E5552EF}" type="presParOf" srcId="{A06E75F9-1ED5-45E3-8D46-763A95C46BC8}" destId="{853BB087-A317-4105-8393-4964FF5B89EA}" srcOrd="1" destOrd="0" presId="urn:microsoft.com/office/officeart/2005/8/layout/orgChart1"/>
    <dgm:cxn modelId="{53EC0348-861C-41B2-8F96-27D625272351}" type="presParOf" srcId="{853BB087-A317-4105-8393-4964FF5B89EA}" destId="{67CC75BA-4A4E-4C2C-BD69-39C354AC9746}" srcOrd="0" destOrd="0" presId="urn:microsoft.com/office/officeart/2005/8/layout/orgChart1"/>
    <dgm:cxn modelId="{9C228BC5-F35A-4D55-A29B-8C8402715036}" type="presParOf" srcId="{853BB087-A317-4105-8393-4964FF5B89EA}" destId="{5242DCDF-D007-4CC0-80CE-0FF364702F23}" srcOrd="1" destOrd="0" presId="urn:microsoft.com/office/officeart/2005/8/layout/orgChart1"/>
    <dgm:cxn modelId="{88CB9B86-85BB-4BC8-89F9-51E86BD0E036}" type="presParOf" srcId="{5242DCDF-D007-4CC0-80CE-0FF364702F23}" destId="{0DD52F57-AD12-49E4-B496-D4D736A8C5AF}" srcOrd="0" destOrd="0" presId="urn:microsoft.com/office/officeart/2005/8/layout/orgChart1"/>
    <dgm:cxn modelId="{CCBACE2A-1436-4CD1-8B6D-13F657A5E2EC}" type="presParOf" srcId="{0DD52F57-AD12-49E4-B496-D4D736A8C5AF}" destId="{7F1D171A-A86E-4391-AEB1-1DE9A8E77EE1}" srcOrd="0" destOrd="0" presId="urn:microsoft.com/office/officeart/2005/8/layout/orgChart1"/>
    <dgm:cxn modelId="{3B8D8EF1-6434-4462-B1E8-BC86412432CC}" type="presParOf" srcId="{0DD52F57-AD12-49E4-B496-D4D736A8C5AF}" destId="{8CA41897-ABCB-4171-8D00-88B43671F4DA}" srcOrd="1" destOrd="0" presId="urn:microsoft.com/office/officeart/2005/8/layout/orgChart1"/>
    <dgm:cxn modelId="{2C447AE2-F7A1-4EEA-B802-8C9CD838865A}" type="presParOf" srcId="{5242DCDF-D007-4CC0-80CE-0FF364702F23}" destId="{977F0A26-C286-47D8-8343-71D1B1B53E1E}" srcOrd="1" destOrd="0" presId="urn:microsoft.com/office/officeart/2005/8/layout/orgChart1"/>
    <dgm:cxn modelId="{A62B4D14-E88B-4E0C-A0BD-F8570C7358C1}" type="presParOf" srcId="{5242DCDF-D007-4CC0-80CE-0FF364702F23}" destId="{E8953513-CC67-4EB0-9CA0-CA0B5C3433BA}" srcOrd="2" destOrd="0" presId="urn:microsoft.com/office/officeart/2005/8/layout/orgChart1"/>
    <dgm:cxn modelId="{13F87C6B-2D8C-498F-A547-784A0807D9F8}" type="presParOf" srcId="{853BB087-A317-4105-8393-4964FF5B89EA}" destId="{405BA423-A5B9-4190-B7AC-3CC135C45C1F}" srcOrd="2" destOrd="0" presId="urn:microsoft.com/office/officeart/2005/8/layout/orgChart1"/>
    <dgm:cxn modelId="{97069CE5-B9B1-470F-9DE4-0FD92A90ED9B}" type="presParOf" srcId="{853BB087-A317-4105-8393-4964FF5B89EA}" destId="{0EF6425D-7DD0-4928-98DE-93F0A5F07EC5}" srcOrd="3" destOrd="0" presId="urn:microsoft.com/office/officeart/2005/8/layout/orgChart1"/>
    <dgm:cxn modelId="{5725602A-E44D-4E35-AC9C-12D0B3DD4FC0}" type="presParOf" srcId="{0EF6425D-7DD0-4928-98DE-93F0A5F07EC5}" destId="{55704A9C-B470-40EE-A3EF-93E8FBB4ED87}" srcOrd="0" destOrd="0" presId="urn:microsoft.com/office/officeart/2005/8/layout/orgChart1"/>
    <dgm:cxn modelId="{12318AE5-A1FD-4CE3-9167-CFE172B02C85}" type="presParOf" srcId="{55704A9C-B470-40EE-A3EF-93E8FBB4ED87}" destId="{A3AECA38-B672-4751-AAF2-4CBF565A724E}" srcOrd="0" destOrd="0" presId="urn:microsoft.com/office/officeart/2005/8/layout/orgChart1"/>
    <dgm:cxn modelId="{2B6D4788-05AB-44C0-9400-2A38E9C4E8A9}" type="presParOf" srcId="{55704A9C-B470-40EE-A3EF-93E8FBB4ED87}" destId="{64FC4FB0-303C-4525-BA3E-05A519B12F03}" srcOrd="1" destOrd="0" presId="urn:microsoft.com/office/officeart/2005/8/layout/orgChart1"/>
    <dgm:cxn modelId="{3F10263D-7FC9-4613-BE5F-FD66E6F2B557}" type="presParOf" srcId="{0EF6425D-7DD0-4928-98DE-93F0A5F07EC5}" destId="{26D4E1CF-5561-4E9C-96CD-ECEB560091CC}" srcOrd="1" destOrd="0" presId="urn:microsoft.com/office/officeart/2005/8/layout/orgChart1"/>
    <dgm:cxn modelId="{5D5C698C-92B7-4436-A178-E2F0087372BB}" type="presParOf" srcId="{0EF6425D-7DD0-4928-98DE-93F0A5F07EC5}" destId="{1C4A06ED-69A8-4272-9032-B03864461DC7}" srcOrd="2" destOrd="0" presId="urn:microsoft.com/office/officeart/2005/8/layout/orgChart1"/>
    <dgm:cxn modelId="{B7CA855E-E02D-4B82-8F6E-631BD2C5A3CF}" type="presParOf" srcId="{853BB087-A317-4105-8393-4964FF5B89EA}" destId="{88E227C7-FFD1-401E-A1D1-F28FE0639A2A}" srcOrd="4" destOrd="0" presId="urn:microsoft.com/office/officeart/2005/8/layout/orgChart1"/>
    <dgm:cxn modelId="{CDA4301F-9FDF-4661-8D0B-8B3F1582A525}" type="presParOf" srcId="{853BB087-A317-4105-8393-4964FF5B89EA}" destId="{900A2EBE-2B10-43D0-A7E8-AF7CC6FE4636}" srcOrd="5" destOrd="0" presId="urn:microsoft.com/office/officeart/2005/8/layout/orgChart1"/>
    <dgm:cxn modelId="{A92DA2ED-0034-484E-AC6A-B9763DF64C21}" type="presParOf" srcId="{900A2EBE-2B10-43D0-A7E8-AF7CC6FE4636}" destId="{4E5B0003-A3D8-43C0-878A-85137ACA1146}" srcOrd="0" destOrd="0" presId="urn:microsoft.com/office/officeart/2005/8/layout/orgChart1"/>
    <dgm:cxn modelId="{AA648A0C-EE9A-4CF3-8C89-52D0DF11FEBE}" type="presParOf" srcId="{4E5B0003-A3D8-43C0-878A-85137ACA1146}" destId="{771C5778-657B-4E07-AC23-47F738BB0A7C}" srcOrd="0" destOrd="0" presId="urn:microsoft.com/office/officeart/2005/8/layout/orgChart1"/>
    <dgm:cxn modelId="{3F89E095-522C-4BC1-A5AC-075A75A36268}" type="presParOf" srcId="{4E5B0003-A3D8-43C0-878A-85137ACA1146}" destId="{06698926-6054-41A7-82E0-1C37DBE13C7C}" srcOrd="1" destOrd="0" presId="urn:microsoft.com/office/officeart/2005/8/layout/orgChart1"/>
    <dgm:cxn modelId="{CF551AE8-167D-4885-9B5A-725D999DB4F4}" type="presParOf" srcId="{900A2EBE-2B10-43D0-A7E8-AF7CC6FE4636}" destId="{3BED26C7-A7E2-4436-A674-F2FFA5D92DAA}" srcOrd="1" destOrd="0" presId="urn:microsoft.com/office/officeart/2005/8/layout/orgChart1"/>
    <dgm:cxn modelId="{716577E5-408E-49E2-B7FE-CDE710A53CE2}" type="presParOf" srcId="{900A2EBE-2B10-43D0-A7E8-AF7CC6FE4636}" destId="{2E770904-582B-4336-AF2F-6907A24955CD}" srcOrd="2" destOrd="0" presId="urn:microsoft.com/office/officeart/2005/8/layout/orgChart1"/>
    <dgm:cxn modelId="{F1DD192C-7EA9-40B6-8564-86998FE19B4C}" type="presParOf" srcId="{853BB087-A317-4105-8393-4964FF5B89EA}" destId="{BF8D2621-D8BF-4E15-943D-1898E1ECE5A9}" srcOrd="6" destOrd="0" presId="urn:microsoft.com/office/officeart/2005/8/layout/orgChart1"/>
    <dgm:cxn modelId="{23D36189-71A1-46D1-B6EC-6E2D355150DE}" type="presParOf" srcId="{853BB087-A317-4105-8393-4964FF5B89EA}" destId="{9CDA0188-2C98-498A-867C-0F6487BE27B9}" srcOrd="7" destOrd="0" presId="urn:microsoft.com/office/officeart/2005/8/layout/orgChart1"/>
    <dgm:cxn modelId="{3D7EAB26-6DC7-4D4B-98BA-FD540020BA5B}" type="presParOf" srcId="{9CDA0188-2C98-498A-867C-0F6487BE27B9}" destId="{794D1F3B-7971-400A-A717-BB40172E7417}" srcOrd="0" destOrd="0" presId="urn:microsoft.com/office/officeart/2005/8/layout/orgChart1"/>
    <dgm:cxn modelId="{A93FF4C7-74B8-4ED4-BB2B-F48D1D740965}" type="presParOf" srcId="{794D1F3B-7971-400A-A717-BB40172E7417}" destId="{8B0B763E-BA8C-40ED-8C07-966CCDC0E54B}" srcOrd="0" destOrd="0" presId="urn:microsoft.com/office/officeart/2005/8/layout/orgChart1"/>
    <dgm:cxn modelId="{9237CC2C-636B-4861-A965-85FA3FBFC27E}" type="presParOf" srcId="{794D1F3B-7971-400A-A717-BB40172E7417}" destId="{0A47A027-51FC-40FF-BFAC-279B52749551}" srcOrd="1" destOrd="0" presId="urn:microsoft.com/office/officeart/2005/8/layout/orgChart1"/>
    <dgm:cxn modelId="{BDDDB854-FEF6-4844-BB8C-FB213BE6FCC4}" type="presParOf" srcId="{9CDA0188-2C98-498A-867C-0F6487BE27B9}" destId="{AD399395-DA7D-4732-A3EB-99F29FDFD872}" srcOrd="1" destOrd="0" presId="urn:microsoft.com/office/officeart/2005/8/layout/orgChart1"/>
    <dgm:cxn modelId="{03A43B4E-0113-480D-8124-8397B0828962}" type="presParOf" srcId="{9CDA0188-2C98-498A-867C-0F6487BE27B9}" destId="{E59D9A60-62E7-4F78-A7E4-719A1E5AA54F}" srcOrd="2" destOrd="0" presId="urn:microsoft.com/office/officeart/2005/8/layout/orgChart1"/>
    <dgm:cxn modelId="{D410725E-7415-4000-BEAA-DAC17BBAC213}" type="presParOf" srcId="{853BB087-A317-4105-8393-4964FF5B89EA}" destId="{31E058B0-DA02-4C74-80CE-38C424472404}" srcOrd="8" destOrd="0" presId="urn:microsoft.com/office/officeart/2005/8/layout/orgChart1"/>
    <dgm:cxn modelId="{6EFEB30E-4F63-4DF8-A4AF-C571748B4D5B}" type="presParOf" srcId="{853BB087-A317-4105-8393-4964FF5B89EA}" destId="{DAD9045B-F3BA-4047-B388-F2AE7826CCFC}" srcOrd="9" destOrd="0" presId="urn:microsoft.com/office/officeart/2005/8/layout/orgChart1"/>
    <dgm:cxn modelId="{B51AEB02-AE79-4CE2-ABE9-022749E6F1EA}" type="presParOf" srcId="{DAD9045B-F3BA-4047-B388-F2AE7826CCFC}" destId="{13C6219D-B5BB-4F87-BC89-4FB9E8CF158E}" srcOrd="0" destOrd="0" presId="urn:microsoft.com/office/officeart/2005/8/layout/orgChart1"/>
    <dgm:cxn modelId="{05B1A1DF-E372-4C80-9E4C-F0DB2A3775F3}" type="presParOf" srcId="{13C6219D-B5BB-4F87-BC89-4FB9E8CF158E}" destId="{72FACAA1-1CF1-49A4-931E-5F0FC67E5DB5}" srcOrd="0" destOrd="0" presId="urn:microsoft.com/office/officeart/2005/8/layout/orgChart1"/>
    <dgm:cxn modelId="{2CB4E9E2-1E9F-4DE9-929C-CAE3F0B36A51}" type="presParOf" srcId="{13C6219D-B5BB-4F87-BC89-4FB9E8CF158E}" destId="{17A6E790-4B06-4659-8B45-99551B16E14C}" srcOrd="1" destOrd="0" presId="urn:microsoft.com/office/officeart/2005/8/layout/orgChart1"/>
    <dgm:cxn modelId="{F7EDD664-C326-434E-B7F3-398B8DF13B0D}" type="presParOf" srcId="{DAD9045B-F3BA-4047-B388-F2AE7826CCFC}" destId="{E86C19F7-C37D-42C4-894A-7ECF3417E2C4}" srcOrd="1" destOrd="0" presId="urn:microsoft.com/office/officeart/2005/8/layout/orgChart1"/>
    <dgm:cxn modelId="{0E2BB41D-41BD-497B-ADB5-7DD8CBA80387}" type="presParOf" srcId="{DAD9045B-F3BA-4047-B388-F2AE7826CCFC}" destId="{1DE64E37-1288-4FE7-B267-83026EE3A9E7}" srcOrd="2" destOrd="0" presId="urn:microsoft.com/office/officeart/2005/8/layout/orgChart1"/>
    <dgm:cxn modelId="{16842AF6-BE77-4237-BF75-1BC363C39737}" type="presParOf" srcId="{A06E75F9-1ED5-45E3-8D46-763A95C46BC8}" destId="{4E70C910-7E4A-4671-B71D-BDA1A6A452CC}" srcOrd="2" destOrd="0" presId="urn:microsoft.com/office/officeart/2005/8/layout/orgChart1"/>
    <dgm:cxn modelId="{9D5C0BFF-2A4D-4F3F-996F-B8F06A02F024}" type="presParOf" srcId="{407102A2-CEE3-4BCF-88AF-9A3088CBC879}" destId="{6C437324-D3F9-4B05-B3BD-B2F44D6B0DE3}" srcOrd="6" destOrd="0" presId="urn:microsoft.com/office/officeart/2005/8/layout/orgChart1"/>
    <dgm:cxn modelId="{E41B43E1-A052-4559-959B-06F574D43992}" type="presParOf" srcId="{407102A2-CEE3-4BCF-88AF-9A3088CBC879}" destId="{F2C9618D-CEE9-4F27-9C0A-B460BA1A283C}" srcOrd="7" destOrd="0" presId="urn:microsoft.com/office/officeart/2005/8/layout/orgChart1"/>
    <dgm:cxn modelId="{FA0255FD-645B-49EA-BB40-91E1A5570577}" type="presParOf" srcId="{F2C9618D-CEE9-4F27-9C0A-B460BA1A283C}" destId="{7C7EEDCB-FED0-4083-8E32-E43FB7C89B69}" srcOrd="0" destOrd="0" presId="urn:microsoft.com/office/officeart/2005/8/layout/orgChart1"/>
    <dgm:cxn modelId="{17233F15-2EC3-4F4F-BDED-C459F9381006}" type="presParOf" srcId="{7C7EEDCB-FED0-4083-8E32-E43FB7C89B69}" destId="{DFB83283-A8C2-4B3A-B741-A6072F295F74}" srcOrd="0" destOrd="0" presId="urn:microsoft.com/office/officeart/2005/8/layout/orgChart1"/>
    <dgm:cxn modelId="{A0C5EC06-FDFD-4B98-B1CB-633AF3814FFE}" type="presParOf" srcId="{7C7EEDCB-FED0-4083-8E32-E43FB7C89B69}" destId="{9F036009-51DD-4A64-8CC1-1945921BEECD}" srcOrd="1" destOrd="0" presId="urn:microsoft.com/office/officeart/2005/8/layout/orgChart1"/>
    <dgm:cxn modelId="{B88BBF0C-4628-46FB-8959-23D3CE038A17}" type="presParOf" srcId="{F2C9618D-CEE9-4F27-9C0A-B460BA1A283C}" destId="{5E173EFE-406A-443F-968C-E26943E6428D}" srcOrd="1" destOrd="0" presId="urn:microsoft.com/office/officeart/2005/8/layout/orgChart1"/>
    <dgm:cxn modelId="{0C8E07B7-D8D4-4C9E-BB45-04C8FC511414}" type="presParOf" srcId="{5E173EFE-406A-443F-968C-E26943E6428D}" destId="{94EE54E4-C64E-493B-9A4F-36FFA5B8F950}" srcOrd="0" destOrd="0" presId="urn:microsoft.com/office/officeart/2005/8/layout/orgChart1"/>
    <dgm:cxn modelId="{A05B5C48-9C16-4EE9-ACE7-31368E46D612}" type="presParOf" srcId="{5E173EFE-406A-443F-968C-E26943E6428D}" destId="{28F3072E-0102-4D6D-8D5E-EEF0FA0A09C4}" srcOrd="1" destOrd="0" presId="urn:microsoft.com/office/officeart/2005/8/layout/orgChart1"/>
    <dgm:cxn modelId="{189AB3C4-91B2-4649-ABB1-A3D7E67CFFEF}" type="presParOf" srcId="{28F3072E-0102-4D6D-8D5E-EEF0FA0A09C4}" destId="{624E79FF-7E51-45CD-BD8F-9383065B2F73}" srcOrd="0" destOrd="0" presId="urn:microsoft.com/office/officeart/2005/8/layout/orgChart1"/>
    <dgm:cxn modelId="{EDBF997B-25F3-4314-A5FA-5FEE72827522}" type="presParOf" srcId="{624E79FF-7E51-45CD-BD8F-9383065B2F73}" destId="{2D04E2AD-0DDD-422E-A9E9-9DF2104380C9}" srcOrd="0" destOrd="0" presId="urn:microsoft.com/office/officeart/2005/8/layout/orgChart1"/>
    <dgm:cxn modelId="{FC16FB50-0B9D-4529-9751-A649922EF2CE}" type="presParOf" srcId="{624E79FF-7E51-45CD-BD8F-9383065B2F73}" destId="{E9F5A58F-4626-48EC-87E2-FCC76902D6CC}" srcOrd="1" destOrd="0" presId="urn:microsoft.com/office/officeart/2005/8/layout/orgChart1"/>
    <dgm:cxn modelId="{3CFE8DAB-D73D-42D6-B1B2-1BBB98BEDB60}" type="presParOf" srcId="{28F3072E-0102-4D6D-8D5E-EEF0FA0A09C4}" destId="{1C5F51CD-C48A-40DF-95E2-D3AFF3C0C2B0}" srcOrd="1" destOrd="0" presId="urn:microsoft.com/office/officeart/2005/8/layout/orgChart1"/>
    <dgm:cxn modelId="{887A124F-6DB5-422E-846F-3B0A7A169E66}" type="presParOf" srcId="{28F3072E-0102-4D6D-8D5E-EEF0FA0A09C4}" destId="{60A25ACC-7B00-4832-B2CC-6A791F841A67}" srcOrd="2" destOrd="0" presId="urn:microsoft.com/office/officeart/2005/8/layout/orgChart1"/>
    <dgm:cxn modelId="{48C6154D-9E60-44C7-B44B-CB0BE2D2B113}" type="presParOf" srcId="{5E173EFE-406A-443F-968C-E26943E6428D}" destId="{E3038EFF-FFC8-427A-A422-1D88A98CFB15}" srcOrd="2" destOrd="0" presId="urn:microsoft.com/office/officeart/2005/8/layout/orgChart1"/>
    <dgm:cxn modelId="{E4504C4D-75BB-4663-B13F-204FFE37A32B}" type="presParOf" srcId="{5E173EFE-406A-443F-968C-E26943E6428D}" destId="{762EA922-406B-403C-969C-4EF1D24C221D}" srcOrd="3" destOrd="0" presId="urn:microsoft.com/office/officeart/2005/8/layout/orgChart1"/>
    <dgm:cxn modelId="{51C498AC-350F-4AD7-8B25-E7310D9CB37C}" type="presParOf" srcId="{762EA922-406B-403C-969C-4EF1D24C221D}" destId="{BDA720B0-FB1B-4595-8F39-C887E272BEB5}" srcOrd="0" destOrd="0" presId="urn:microsoft.com/office/officeart/2005/8/layout/orgChart1"/>
    <dgm:cxn modelId="{8B30296A-64E6-42CA-A421-F2856AA68F64}" type="presParOf" srcId="{BDA720B0-FB1B-4595-8F39-C887E272BEB5}" destId="{8AF8AD4D-20DA-4BD0-9778-45086B9E5735}" srcOrd="0" destOrd="0" presId="urn:microsoft.com/office/officeart/2005/8/layout/orgChart1"/>
    <dgm:cxn modelId="{5DC75DBC-1446-46E9-A401-A56550AE9CAD}" type="presParOf" srcId="{BDA720B0-FB1B-4595-8F39-C887E272BEB5}" destId="{7BEF96DA-CC9A-428C-9F76-13CCF1F0FE0A}" srcOrd="1" destOrd="0" presId="urn:microsoft.com/office/officeart/2005/8/layout/orgChart1"/>
    <dgm:cxn modelId="{9C6402F5-F337-4C9A-A218-351D01E2CEE5}" type="presParOf" srcId="{762EA922-406B-403C-969C-4EF1D24C221D}" destId="{E644024A-1264-4915-9851-C6F230AE734E}" srcOrd="1" destOrd="0" presId="urn:microsoft.com/office/officeart/2005/8/layout/orgChart1"/>
    <dgm:cxn modelId="{67406DA8-B4E8-4B03-B352-55AE8691EEFF}" type="presParOf" srcId="{762EA922-406B-403C-969C-4EF1D24C221D}" destId="{64E93C98-9799-445B-BDF4-22E5C3008AD3}" srcOrd="2" destOrd="0" presId="urn:microsoft.com/office/officeart/2005/8/layout/orgChart1"/>
    <dgm:cxn modelId="{614C05B7-02A1-47A1-881E-841D40907ED3}" type="presParOf" srcId="{5E173EFE-406A-443F-968C-E26943E6428D}" destId="{99241CA6-CE1F-45FA-9925-8F13AE573CD7}" srcOrd="4" destOrd="0" presId="urn:microsoft.com/office/officeart/2005/8/layout/orgChart1"/>
    <dgm:cxn modelId="{6AC93AA7-6907-41FA-B638-3A65D9180BE6}" type="presParOf" srcId="{5E173EFE-406A-443F-968C-E26943E6428D}" destId="{45DEBB5F-E607-404A-A161-0CB2356D9A3E}" srcOrd="5" destOrd="0" presId="urn:microsoft.com/office/officeart/2005/8/layout/orgChart1"/>
    <dgm:cxn modelId="{C4D41F24-1501-4BA9-875F-CF0EF43902F8}" type="presParOf" srcId="{45DEBB5F-E607-404A-A161-0CB2356D9A3E}" destId="{AFFF060B-530D-4DC7-BCD7-478BDE77E998}" srcOrd="0" destOrd="0" presId="urn:microsoft.com/office/officeart/2005/8/layout/orgChart1"/>
    <dgm:cxn modelId="{20EFA091-A401-4656-8EFD-FCEBAE61D248}" type="presParOf" srcId="{AFFF060B-530D-4DC7-BCD7-478BDE77E998}" destId="{FB2EECE8-020C-4581-A471-0DBD0FA85773}" srcOrd="0" destOrd="0" presId="urn:microsoft.com/office/officeart/2005/8/layout/orgChart1"/>
    <dgm:cxn modelId="{2B622878-14EB-49DA-9829-C42D692DD17A}" type="presParOf" srcId="{AFFF060B-530D-4DC7-BCD7-478BDE77E998}" destId="{8B1A2257-9865-4DC0-9CBA-1B8439D77F66}" srcOrd="1" destOrd="0" presId="urn:microsoft.com/office/officeart/2005/8/layout/orgChart1"/>
    <dgm:cxn modelId="{EA0CAB1D-42CB-4EC4-B6B8-2BFAC259C561}" type="presParOf" srcId="{45DEBB5F-E607-404A-A161-0CB2356D9A3E}" destId="{A79B2A99-34AF-4C52-A5BC-F92438DC27E1}" srcOrd="1" destOrd="0" presId="urn:microsoft.com/office/officeart/2005/8/layout/orgChart1"/>
    <dgm:cxn modelId="{F97A4DF1-1322-44F8-AD56-4A7DEFF0B14E}" type="presParOf" srcId="{45DEBB5F-E607-404A-A161-0CB2356D9A3E}" destId="{8B8B0BBA-4DDF-4E9C-8138-882B15601681}" srcOrd="2" destOrd="0" presId="urn:microsoft.com/office/officeart/2005/8/layout/orgChart1"/>
    <dgm:cxn modelId="{EA7E8048-534B-4694-9267-9FB973E0BEC1}" type="presParOf" srcId="{5E173EFE-406A-443F-968C-E26943E6428D}" destId="{F56E71BE-298C-4488-95CA-274C9E540F58}" srcOrd="6" destOrd="0" presId="urn:microsoft.com/office/officeart/2005/8/layout/orgChart1"/>
    <dgm:cxn modelId="{91878E4A-C2DB-4551-9120-02B4FAC30BDF}" type="presParOf" srcId="{5E173EFE-406A-443F-968C-E26943E6428D}" destId="{AC329B16-C7DA-463E-ADAC-9B188BEBD649}" srcOrd="7" destOrd="0" presId="urn:microsoft.com/office/officeart/2005/8/layout/orgChart1"/>
    <dgm:cxn modelId="{6A63708A-CD25-4C6D-9876-542FE4DE9A00}" type="presParOf" srcId="{AC329B16-C7DA-463E-ADAC-9B188BEBD649}" destId="{AABFA34C-4E59-408B-9383-B6AECB977489}" srcOrd="0" destOrd="0" presId="urn:microsoft.com/office/officeart/2005/8/layout/orgChart1"/>
    <dgm:cxn modelId="{74FB9603-C07F-41E9-A0A0-12D509AD111D}" type="presParOf" srcId="{AABFA34C-4E59-408B-9383-B6AECB977489}" destId="{C8F497CC-E481-425D-AE80-B29DD59E0555}" srcOrd="0" destOrd="0" presId="urn:microsoft.com/office/officeart/2005/8/layout/orgChart1"/>
    <dgm:cxn modelId="{0A57A10B-0604-4614-BCAD-75A07316B26E}" type="presParOf" srcId="{AABFA34C-4E59-408B-9383-B6AECB977489}" destId="{1345763E-B0AC-4EF0-BEDC-D72070A09BA6}" srcOrd="1" destOrd="0" presId="urn:microsoft.com/office/officeart/2005/8/layout/orgChart1"/>
    <dgm:cxn modelId="{5BE05E8B-2BE3-4D70-B336-FAB53A62C24A}" type="presParOf" srcId="{AC329B16-C7DA-463E-ADAC-9B188BEBD649}" destId="{7DEB253E-6C17-4788-96AF-3900BAA3F116}" srcOrd="1" destOrd="0" presId="urn:microsoft.com/office/officeart/2005/8/layout/orgChart1"/>
    <dgm:cxn modelId="{FBC2A597-EC76-4B41-915D-AAE018E3D911}" type="presParOf" srcId="{AC329B16-C7DA-463E-ADAC-9B188BEBD649}" destId="{A25042EC-E404-4B27-A4C2-51C726634639}" srcOrd="2" destOrd="0" presId="urn:microsoft.com/office/officeart/2005/8/layout/orgChart1"/>
    <dgm:cxn modelId="{189EFB8D-CE15-4A2A-A12B-2BDC3A1A35E9}" type="presParOf" srcId="{5E173EFE-406A-443F-968C-E26943E6428D}" destId="{0A65A51B-44EB-4512-AD1E-993606428D09}" srcOrd="8" destOrd="0" presId="urn:microsoft.com/office/officeart/2005/8/layout/orgChart1"/>
    <dgm:cxn modelId="{8C08E356-F15C-41C9-9CBB-269B01AE1D1C}" type="presParOf" srcId="{5E173EFE-406A-443F-968C-E26943E6428D}" destId="{D00DA771-FB8D-4CD9-824D-62CD37D3B475}" srcOrd="9" destOrd="0" presId="urn:microsoft.com/office/officeart/2005/8/layout/orgChart1"/>
    <dgm:cxn modelId="{DCAF86D8-8D8D-4E15-A332-6652B883DC4E}" type="presParOf" srcId="{D00DA771-FB8D-4CD9-824D-62CD37D3B475}" destId="{87194846-FBB8-4B7B-AF8F-E034CD05BF08}" srcOrd="0" destOrd="0" presId="urn:microsoft.com/office/officeart/2005/8/layout/orgChart1"/>
    <dgm:cxn modelId="{016A8B81-6AF0-4635-9EF9-D584AE3C8B45}" type="presParOf" srcId="{87194846-FBB8-4B7B-AF8F-E034CD05BF08}" destId="{DA87AFFF-0F0E-40F4-8D05-DE79C59E2247}" srcOrd="0" destOrd="0" presId="urn:microsoft.com/office/officeart/2005/8/layout/orgChart1"/>
    <dgm:cxn modelId="{7AFC091D-B539-4887-86EF-7EB751261BF0}" type="presParOf" srcId="{87194846-FBB8-4B7B-AF8F-E034CD05BF08}" destId="{1B8A5E22-8D78-4191-B8D5-E6496315B7EF}" srcOrd="1" destOrd="0" presId="urn:microsoft.com/office/officeart/2005/8/layout/orgChart1"/>
    <dgm:cxn modelId="{7687F433-3E1B-4BA2-8AE0-728B6D179921}" type="presParOf" srcId="{D00DA771-FB8D-4CD9-824D-62CD37D3B475}" destId="{9ECDD977-BFB4-42A1-B201-2B78C4C3F111}" srcOrd="1" destOrd="0" presId="urn:microsoft.com/office/officeart/2005/8/layout/orgChart1"/>
    <dgm:cxn modelId="{15326529-1BE6-4786-B10D-5B350156241C}" type="presParOf" srcId="{D00DA771-FB8D-4CD9-824D-62CD37D3B475}" destId="{312FE2B7-2EC6-450C-9DA7-A49622153ECB}" srcOrd="2" destOrd="0" presId="urn:microsoft.com/office/officeart/2005/8/layout/orgChart1"/>
    <dgm:cxn modelId="{5933A3ED-62A8-42B8-9559-BE6B83A2F446}" type="presParOf" srcId="{5E173EFE-406A-443F-968C-E26943E6428D}" destId="{8BC37676-D9F8-4392-8572-21E848AA9B3F}" srcOrd="10" destOrd="0" presId="urn:microsoft.com/office/officeart/2005/8/layout/orgChart1"/>
    <dgm:cxn modelId="{0F222490-4F6E-420D-A213-E235F6C6077F}" type="presParOf" srcId="{5E173EFE-406A-443F-968C-E26943E6428D}" destId="{DDC17FDC-CAE2-4181-8EB6-1DFC2FBB9DAD}" srcOrd="11" destOrd="0" presId="urn:microsoft.com/office/officeart/2005/8/layout/orgChart1"/>
    <dgm:cxn modelId="{9A5DD990-645D-443A-AF6A-22A4914832D7}" type="presParOf" srcId="{DDC17FDC-CAE2-4181-8EB6-1DFC2FBB9DAD}" destId="{615A34A4-9646-42BD-A79B-EB8F7AD4165B}" srcOrd="0" destOrd="0" presId="urn:microsoft.com/office/officeart/2005/8/layout/orgChart1"/>
    <dgm:cxn modelId="{9D9C647A-399C-41AA-A8BD-F60C3CF019F5}" type="presParOf" srcId="{615A34A4-9646-42BD-A79B-EB8F7AD4165B}" destId="{E5E61E63-6671-49E4-A012-BD91B5E9FFA6}" srcOrd="0" destOrd="0" presId="urn:microsoft.com/office/officeart/2005/8/layout/orgChart1"/>
    <dgm:cxn modelId="{0CC654D0-6D17-4A0F-BF73-CCAF7ADEE831}" type="presParOf" srcId="{615A34A4-9646-42BD-A79B-EB8F7AD4165B}" destId="{E3AA7B5D-F24F-48C2-A887-1C693B852029}" srcOrd="1" destOrd="0" presId="urn:microsoft.com/office/officeart/2005/8/layout/orgChart1"/>
    <dgm:cxn modelId="{B94EAF47-FB29-438C-AD61-63E28E5E5C52}" type="presParOf" srcId="{DDC17FDC-CAE2-4181-8EB6-1DFC2FBB9DAD}" destId="{1BA92F87-3360-42A1-8936-0F8E3AB8398E}" srcOrd="1" destOrd="0" presId="urn:microsoft.com/office/officeart/2005/8/layout/orgChart1"/>
    <dgm:cxn modelId="{62FA04FF-2A5E-42EA-B0F4-480F7B83DFFF}" type="presParOf" srcId="{DDC17FDC-CAE2-4181-8EB6-1DFC2FBB9DAD}" destId="{E47E09CD-E0BA-418C-B0D9-6624D858468B}" srcOrd="2" destOrd="0" presId="urn:microsoft.com/office/officeart/2005/8/layout/orgChart1"/>
    <dgm:cxn modelId="{85A5DB9B-C1A0-4C56-B55F-13BE17CDA099}" type="presParOf" srcId="{F2C9618D-CEE9-4F27-9C0A-B460BA1A283C}" destId="{57C62E36-93BC-4D0F-A6C5-EC116DB1B8CB}" srcOrd="2" destOrd="0" presId="urn:microsoft.com/office/officeart/2005/8/layout/orgChart1"/>
    <dgm:cxn modelId="{9224F1B8-1626-4859-B3A8-8F9DD93C0BCA}" type="presParOf" srcId="{407102A2-CEE3-4BCF-88AF-9A3088CBC879}" destId="{33A89826-9AFD-4DEC-BE30-93C5E4273CA2}" srcOrd="8" destOrd="0" presId="urn:microsoft.com/office/officeart/2005/8/layout/orgChart1"/>
    <dgm:cxn modelId="{14C4388B-74DE-46D2-8147-2593414FE1D5}" type="presParOf" srcId="{407102A2-CEE3-4BCF-88AF-9A3088CBC879}" destId="{1F6FBAB6-9286-409A-82E7-4AC14B93513E}" srcOrd="9" destOrd="0" presId="urn:microsoft.com/office/officeart/2005/8/layout/orgChart1"/>
    <dgm:cxn modelId="{3A64A75F-2BA9-43D1-ACBC-5BEF3A7BCEF8}" type="presParOf" srcId="{1F6FBAB6-9286-409A-82E7-4AC14B93513E}" destId="{F6967D2C-AF09-4D64-B51B-F614335B3382}" srcOrd="0" destOrd="0" presId="urn:microsoft.com/office/officeart/2005/8/layout/orgChart1"/>
    <dgm:cxn modelId="{29F3B1F2-8ABC-48A1-A121-29E70E2605B6}" type="presParOf" srcId="{F6967D2C-AF09-4D64-B51B-F614335B3382}" destId="{4897FAD0-714A-486B-A2E1-AC1B079B695D}" srcOrd="0" destOrd="0" presId="urn:microsoft.com/office/officeart/2005/8/layout/orgChart1"/>
    <dgm:cxn modelId="{BEECF761-D3BC-45F4-997D-F40DCB5BDB9E}" type="presParOf" srcId="{F6967D2C-AF09-4D64-B51B-F614335B3382}" destId="{8F0FDA8F-E868-4DFE-A8FC-FC85AAB81215}" srcOrd="1" destOrd="0" presId="urn:microsoft.com/office/officeart/2005/8/layout/orgChart1"/>
    <dgm:cxn modelId="{1975C275-F56F-44B1-B9E5-318691A776E8}" type="presParOf" srcId="{1F6FBAB6-9286-409A-82E7-4AC14B93513E}" destId="{3A4ACDF4-5894-4396-A9AE-D2F236BEA7C4}" srcOrd="1" destOrd="0" presId="urn:microsoft.com/office/officeart/2005/8/layout/orgChart1"/>
    <dgm:cxn modelId="{0384612A-7A31-4AD8-8283-91CBAF8BAB17}" type="presParOf" srcId="{3A4ACDF4-5894-4396-A9AE-D2F236BEA7C4}" destId="{04E2EBF2-7762-488F-88EA-AB108D284C7C}" srcOrd="0" destOrd="0" presId="urn:microsoft.com/office/officeart/2005/8/layout/orgChart1"/>
    <dgm:cxn modelId="{C53D44A0-9116-4416-BB42-ADCCF2E9D3C7}" type="presParOf" srcId="{3A4ACDF4-5894-4396-A9AE-D2F236BEA7C4}" destId="{4BA22802-9B59-4B7E-BC13-197563F71C91}" srcOrd="1" destOrd="0" presId="urn:microsoft.com/office/officeart/2005/8/layout/orgChart1"/>
    <dgm:cxn modelId="{947DE673-778F-4E7F-9B46-04768C4DC353}" type="presParOf" srcId="{4BA22802-9B59-4B7E-BC13-197563F71C91}" destId="{DB666088-B394-4B5F-8F4F-41D3E8EAAFE8}" srcOrd="0" destOrd="0" presId="urn:microsoft.com/office/officeart/2005/8/layout/orgChart1"/>
    <dgm:cxn modelId="{6C76A843-6603-4AD9-AA44-2E4250C02BB1}" type="presParOf" srcId="{DB666088-B394-4B5F-8F4F-41D3E8EAAFE8}" destId="{95B60C92-71F9-4CEC-99AC-9DFB65AEFC78}" srcOrd="0" destOrd="0" presId="urn:microsoft.com/office/officeart/2005/8/layout/orgChart1"/>
    <dgm:cxn modelId="{C81F3FC9-6C80-4147-B06E-66EB034BDB12}" type="presParOf" srcId="{DB666088-B394-4B5F-8F4F-41D3E8EAAFE8}" destId="{CAAD6F5E-66BF-44C6-9A48-E0A3E9DD66D6}" srcOrd="1" destOrd="0" presId="urn:microsoft.com/office/officeart/2005/8/layout/orgChart1"/>
    <dgm:cxn modelId="{D79D5EB4-4B67-4286-A7C6-2F5650ACC72C}" type="presParOf" srcId="{4BA22802-9B59-4B7E-BC13-197563F71C91}" destId="{7D894DD5-4AAE-4699-8884-42AB5260E26E}" srcOrd="1" destOrd="0" presId="urn:microsoft.com/office/officeart/2005/8/layout/orgChart1"/>
    <dgm:cxn modelId="{A9DAFD11-3EEC-4DB8-A7C2-7264AC52EF13}" type="presParOf" srcId="{4BA22802-9B59-4B7E-BC13-197563F71C91}" destId="{8F94012B-F0CD-4B47-846A-F2E9F73EFE28}" srcOrd="2" destOrd="0" presId="urn:microsoft.com/office/officeart/2005/8/layout/orgChart1"/>
    <dgm:cxn modelId="{9BD39193-BF50-440F-AA11-66637E652234}" type="presParOf" srcId="{3A4ACDF4-5894-4396-A9AE-D2F236BEA7C4}" destId="{1D7E518F-5231-4A30-9D40-FD0983B5D7CD}" srcOrd="2" destOrd="0" presId="urn:microsoft.com/office/officeart/2005/8/layout/orgChart1"/>
    <dgm:cxn modelId="{F965FD27-223D-40AE-B0C2-659ABAC8258E}" type="presParOf" srcId="{3A4ACDF4-5894-4396-A9AE-D2F236BEA7C4}" destId="{982D61F4-3E28-4206-B581-1A9878F71B86}" srcOrd="3" destOrd="0" presId="urn:microsoft.com/office/officeart/2005/8/layout/orgChart1"/>
    <dgm:cxn modelId="{03C02C07-E896-418F-8CF7-5FF1ADCAD077}" type="presParOf" srcId="{982D61F4-3E28-4206-B581-1A9878F71B86}" destId="{86F45758-1619-4983-AD9C-C99D0650DC4E}" srcOrd="0" destOrd="0" presId="urn:microsoft.com/office/officeart/2005/8/layout/orgChart1"/>
    <dgm:cxn modelId="{D4413313-74A9-4B02-A4EE-693F17983506}" type="presParOf" srcId="{86F45758-1619-4983-AD9C-C99D0650DC4E}" destId="{9B5C59A0-4AB1-4B2E-99D8-C0BB78B6A245}" srcOrd="0" destOrd="0" presId="urn:microsoft.com/office/officeart/2005/8/layout/orgChart1"/>
    <dgm:cxn modelId="{FB1FA622-3710-4AEC-9E95-9A74497753EC}" type="presParOf" srcId="{86F45758-1619-4983-AD9C-C99D0650DC4E}" destId="{716BE4FA-08E0-4426-8045-D186C3D33E45}" srcOrd="1" destOrd="0" presId="urn:microsoft.com/office/officeart/2005/8/layout/orgChart1"/>
    <dgm:cxn modelId="{239A9701-820E-46E4-A7BD-DE4124C28612}" type="presParOf" srcId="{982D61F4-3E28-4206-B581-1A9878F71B86}" destId="{FF23A04B-12D5-4A2E-A17F-8435887CC1CA}" srcOrd="1" destOrd="0" presId="urn:microsoft.com/office/officeart/2005/8/layout/orgChart1"/>
    <dgm:cxn modelId="{A07DA72C-EE2E-41E1-9389-252864238BC9}" type="presParOf" srcId="{982D61F4-3E28-4206-B581-1A9878F71B86}" destId="{38D3A1AC-08CE-4A1D-B1D2-BFE71D254E30}" srcOrd="2" destOrd="0" presId="urn:microsoft.com/office/officeart/2005/8/layout/orgChart1"/>
    <dgm:cxn modelId="{EB73C133-816B-4826-9F96-5F2CDEFA6644}" type="presParOf" srcId="{3A4ACDF4-5894-4396-A9AE-D2F236BEA7C4}" destId="{43AA26D5-4293-4D7E-9C97-3647641A1A03}" srcOrd="4" destOrd="0" presId="urn:microsoft.com/office/officeart/2005/8/layout/orgChart1"/>
    <dgm:cxn modelId="{CC634046-7C37-4C28-BCFE-C50052473D06}" type="presParOf" srcId="{3A4ACDF4-5894-4396-A9AE-D2F236BEA7C4}" destId="{1D353E8E-F383-4C69-9B3C-75F4A584E770}" srcOrd="5" destOrd="0" presId="urn:microsoft.com/office/officeart/2005/8/layout/orgChart1"/>
    <dgm:cxn modelId="{C5D94DF8-A523-48C1-B295-BC5031E1F254}" type="presParOf" srcId="{1D353E8E-F383-4C69-9B3C-75F4A584E770}" destId="{9CAFC718-7B01-49BC-8A2D-866EB59D2552}" srcOrd="0" destOrd="0" presId="urn:microsoft.com/office/officeart/2005/8/layout/orgChart1"/>
    <dgm:cxn modelId="{CCCC4BDE-E156-4CD5-8606-F6816C0D44EC}" type="presParOf" srcId="{9CAFC718-7B01-49BC-8A2D-866EB59D2552}" destId="{287C0802-4196-46EC-8287-77A58D2F37AE}" srcOrd="0" destOrd="0" presId="urn:microsoft.com/office/officeart/2005/8/layout/orgChart1"/>
    <dgm:cxn modelId="{997DC6B8-815F-4554-987B-9F6F72FF892D}" type="presParOf" srcId="{9CAFC718-7B01-49BC-8A2D-866EB59D2552}" destId="{17F61238-E58D-4CF3-8057-358819B22C21}" srcOrd="1" destOrd="0" presId="urn:microsoft.com/office/officeart/2005/8/layout/orgChart1"/>
    <dgm:cxn modelId="{098CF48B-9B33-4B6E-97F8-D7E899A0C8DA}" type="presParOf" srcId="{1D353E8E-F383-4C69-9B3C-75F4A584E770}" destId="{6F95EC8C-AA01-41DC-951F-076A9BBD24B6}" srcOrd="1" destOrd="0" presId="urn:microsoft.com/office/officeart/2005/8/layout/orgChart1"/>
    <dgm:cxn modelId="{D8853FE9-E742-4C21-8BB0-BF05EDE73786}" type="presParOf" srcId="{1D353E8E-F383-4C69-9B3C-75F4A584E770}" destId="{7F52F03B-B684-4193-99AA-AF12BB139B44}" srcOrd="2" destOrd="0" presId="urn:microsoft.com/office/officeart/2005/8/layout/orgChart1"/>
    <dgm:cxn modelId="{F444D470-DBCC-42BA-A250-6A45B926EB4C}" type="presParOf" srcId="{3A4ACDF4-5894-4396-A9AE-D2F236BEA7C4}" destId="{705AF98A-46FC-4A84-9751-34C6F0CC6925}" srcOrd="6" destOrd="0" presId="urn:microsoft.com/office/officeart/2005/8/layout/orgChart1"/>
    <dgm:cxn modelId="{09B289AD-9F5C-4760-9C08-2E9D1CDD795E}" type="presParOf" srcId="{3A4ACDF4-5894-4396-A9AE-D2F236BEA7C4}" destId="{40CC3D0C-9C41-4D94-9513-E1442A85433D}" srcOrd="7" destOrd="0" presId="urn:microsoft.com/office/officeart/2005/8/layout/orgChart1"/>
    <dgm:cxn modelId="{473C99D4-D288-4433-8BDD-B34279511482}" type="presParOf" srcId="{40CC3D0C-9C41-4D94-9513-E1442A85433D}" destId="{25194BAC-AA09-4EE2-B7CF-674B182BB06A}" srcOrd="0" destOrd="0" presId="urn:microsoft.com/office/officeart/2005/8/layout/orgChart1"/>
    <dgm:cxn modelId="{C7BFAEE6-41F7-4A89-803F-8966E038552D}" type="presParOf" srcId="{25194BAC-AA09-4EE2-B7CF-674B182BB06A}" destId="{52CE7C18-3E17-495F-8C7B-51245AE7BA5F}" srcOrd="0" destOrd="0" presId="urn:microsoft.com/office/officeart/2005/8/layout/orgChart1"/>
    <dgm:cxn modelId="{33089B3E-7E90-4B34-8F5F-F9AF7A84C2D9}" type="presParOf" srcId="{25194BAC-AA09-4EE2-B7CF-674B182BB06A}" destId="{1C907630-A89F-428C-BF76-FF6153A5A142}" srcOrd="1" destOrd="0" presId="urn:microsoft.com/office/officeart/2005/8/layout/orgChart1"/>
    <dgm:cxn modelId="{E3E58604-DEE6-4607-BE46-05F58A096AE9}" type="presParOf" srcId="{40CC3D0C-9C41-4D94-9513-E1442A85433D}" destId="{3B94E47D-154D-4B52-BE2A-72CF552680F4}" srcOrd="1" destOrd="0" presId="urn:microsoft.com/office/officeart/2005/8/layout/orgChart1"/>
    <dgm:cxn modelId="{2621F95B-F2D1-45CC-B549-235929CED7C0}" type="presParOf" srcId="{40CC3D0C-9C41-4D94-9513-E1442A85433D}" destId="{E4604125-3638-4359-8417-E06F25BCB68B}" srcOrd="2" destOrd="0" presId="urn:microsoft.com/office/officeart/2005/8/layout/orgChart1"/>
    <dgm:cxn modelId="{498E19FC-39D9-4BE3-A0D6-662A9050E90E}" type="presParOf" srcId="{3A4ACDF4-5894-4396-A9AE-D2F236BEA7C4}" destId="{22E11EB7-B1F1-4407-9E13-5CDDD8E963BD}" srcOrd="8" destOrd="0" presId="urn:microsoft.com/office/officeart/2005/8/layout/orgChart1"/>
    <dgm:cxn modelId="{52B0BD23-99BC-4C59-9CE9-62F0398BB4A3}" type="presParOf" srcId="{3A4ACDF4-5894-4396-A9AE-D2F236BEA7C4}" destId="{C52F83EC-8FA9-40BC-ABF0-DA89B8564891}" srcOrd="9" destOrd="0" presId="urn:microsoft.com/office/officeart/2005/8/layout/orgChart1"/>
    <dgm:cxn modelId="{D70210A6-D6F1-494A-B36F-3D617E73AF53}" type="presParOf" srcId="{C52F83EC-8FA9-40BC-ABF0-DA89B8564891}" destId="{2A8467C1-90A6-415B-A835-B2700F48BF52}" srcOrd="0" destOrd="0" presId="urn:microsoft.com/office/officeart/2005/8/layout/orgChart1"/>
    <dgm:cxn modelId="{54AD62AE-5E9B-4165-8D4C-F100F75A62F3}" type="presParOf" srcId="{2A8467C1-90A6-415B-A835-B2700F48BF52}" destId="{A8E73E04-6C2D-4055-8BCE-C4B1137AEA88}" srcOrd="0" destOrd="0" presId="urn:microsoft.com/office/officeart/2005/8/layout/orgChart1"/>
    <dgm:cxn modelId="{6A047FD3-DBC3-45E1-AB7D-491791ECEF14}" type="presParOf" srcId="{2A8467C1-90A6-415B-A835-B2700F48BF52}" destId="{FAE9A38A-B73B-4A84-8751-941F36D6E0C3}" srcOrd="1" destOrd="0" presId="urn:microsoft.com/office/officeart/2005/8/layout/orgChart1"/>
    <dgm:cxn modelId="{71F8CA67-3B37-4CB9-B5CD-3B0590DFBF18}" type="presParOf" srcId="{C52F83EC-8FA9-40BC-ABF0-DA89B8564891}" destId="{0274F895-A89A-4E5E-99B2-D2B59ECAFF57}" srcOrd="1" destOrd="0" presId="urn:microsoft.com/office/officeart/2005/8/layout/orgChart1"/>
    <dgm:cxn modelId="{3B100E3C-9524-4911-A1D6-556B198E9E47}" type="presParOf" srcId="{C52F83EC-8FA9-40BC-ABF0-DA89B8564891}" destId="{E402336C-4961-4341-8367-4C96EC000B69}" srcOrd="2" destOrd="0" presId="urn:microsoft.com/office/officeart/2005/8/layout/orgChart1"/>
    <dgm:cxn modelId="{9FD55B20-D752-4CEE-A1B6-43AF80B6F6A6}" type="presParOf" srcId="{3A4ACDF4-5894-4396-A9AE-D2F236BEA7C4}" destId="{2469C078-0D3E-4565-86E6-76153609F845}" srcOrd="10" destOrd="0" presId="urn:microsoft.com/office/officeart/2005/8/layout/orgChart1"/>
    <dgm:cxn modelId="{FCCB23B7-EDA1-40A9-8555-8A4AD86923D1}" type="presParOf" srcId="{3A4ACDF4-5894-4396-A9AE-D2F236BEA7C4}" destId="{2FE61472-9A57-4D0A-8CA4-A7AD22D5DA66}" srcOrd="11" destOrd="0" presId="urn:microsoft.com/office/officeart/2005/8/layout/orgChart1"/>
    <dgm:cxn modelId="{DEBBF23C-0FD5-415D-805C-326DC0ABAFAE}" type="presParOf" srcId="{2FE61472-9A57-4D0A-8CA4-A7AD22D5DA66}" destId="{2F7F59A1-6628-4206-81B8-4CDEE41E8BA8}" srcOrd="0" destOrd="0" presId="urn:microsoft.com/office/officeart/2005/8/layout/orgChart1"/>
    <dgm:cxn modelId="{86140987-0C3F-4094-B1B9-17707B3D2C38}" type="presParOf" srcId="{2F7F59A1-6628-4206-81B8-4CDEE41E8BA8}" destId="{57E1AAB0-B13F-4675-BB9B-7B6BD204EAF6}" srcOrd="0" destOrd="0" presId="urn:microsoft.com/office/officeart/2005/8/layout/orgChart1"/>
    <dgm:cxn modelId="{4DFA17B7-8BFE-4178-AC24-02F7A9FC3222}" type="presParOf" srcId="{2F7F59A1-6628-4206-81B8-4CDEE41E8BA8}" destId="{1A31C8A7-6BCC-4733-B5B2-86E72AA8812E}" srcOrd="1" destOrd="0" presId="urn:microsoft.com/office/officeart/2005/8/layout/orgChart1"/>
    <dgm:cxn modelId="{9C24BA36-6CC7-4A36-B938-38CBB091E867}" type="presParOf" srcId="{2FE61472-9A57-4D0A-8CA4-A7AD22D5DA66}" destId="{EDEB01E4-B8C6-4566-A3BF-8B2BB18D3039}" srcOrd="1" destOrd="0" presId="urn:microsoft.com/office/officeart/2005/8/layout/orgChart1"/>
    <dgm:cxn modelId="{C5C2BAF0-2E33-4746-84D6-EC15F502BFD6}" type="presParOf" srcId="{2FE61472-9A57-4D0A-8CA4-A7AD22D5DA66}" destId="{111A7BBB-CEDC-43B8-98F9-A14DF04B6805}" srcOrd="2" destOrd="0" presId="urn:microsoft.com/office/officeart/2005/8/layout/orgChart1"/>
    <dgm:cxn modelId="{C551F199-A18D-44B4-A51F-37F5D2D4FD16}" type="presParOf" srcId="{1F6FBAB6-9286-409A-82E7-4AC14B93513E}" destId="{FD6AF9FC-6711-4112-8F0D-A8C8874D8093}" srcOrd="2" destOrd="0" presId="urn:microsoft.com/office/officeart/2005/8/layout/orgChart1"/>
    <dgm:cxn modelId="{27F7C66D-26B0-440E-BDC4-9A29C4AF6DDF}" type="presParOf" srcId="{407102A2-CEE3-4BCF-88AF-9A3088CBC879}" destId="{B5F47FFC-B4C1-44B9-9987-CBB58635E50C}" srcOrd="10" destOrd="0" presId="urn:microsoft.com/office/officeart/2005/8/layout/orgChart1"/>
    <dgm:cxn modelId="{9CAEEDD4-8AAF-4322-B8F8-D8BAF2051BE8}" type="presParOf" srcId="{407102A2-CEE3-4BCF-88AF-9A3088CBC879}" destId="{293466F2-9A78-49A2-BE39-9B06D76A9952}" srcOrd="11" destOrd="0" presId="urn:microsoft.com/office/officeart/2005/8/layout/orgChart1"/>
    <dgm:cxn modelId="{5F607383-C377-4066-8C81-27F04266FF36}" type="presParOf" srcId="{293466F2-9A78-49A2-BE39-9B06D76A9952}" destId="{AD02998B-2235-44C5-A04A-B255C8F6155A}" srcOrd="0" destOrd="0" presId="urn:microsoft.com/office/officeart/2005/8/layout/orgChart1"/>
    <dgm:cxn modelId="{36A8D620-10A7-4B2F-93CC-792B0B62CCFF}" type="presParOf" srcId="{AD02998B-2235-44C5-A04A-B255C8F6155A}" destId="{BE950772-BC72-4682-972A-B4800C7041E5}" srcOrd="0" destOrd="0" presId="urn:microsoft.com/office/officeart/2005/8/layout/orgChart1"/>
    <dgm:cxn modelId="{37D4AB7A-2D30-46C2-9082-03B69E3429BD}" type="presParOf" srcId="{AD02998B-2235-44C5-A04A-B255C8F6155A}" destId="{37F2FB23-4CA4-4113-8C58-2342CF2E0CCE}" srcOrd="1" destOrd="0" presId="urn:microsoft.com/office/officeart/2005/8/layout/orgChart1"/>
    <dgm:cxn modelId="{0C2A80E8-2321-4D1A-A1B6-9E7F20E5F732}" type="presParOf" srcId="{293466F2-9A78-49A2-BE39-9B06D76A9952}" destId="{67E45815-895A-43CE-824F-67610491A151}" srcOrd="1" destOrd="0" presId="urn:microsoft.com/office/officeart/2005/8/layout/orgChart1"/>
    <dgm:cxn modelId="{18410F06-F3D8-4985-BE72-878E22A4C7ED}" type="presParOf" srcId="{67E45815-895A-43CE-824F-67610491A151}" destId="{5E93C861-4CA9-4A4D-A5E3-CC350EFBC123}" srcOrd="0" destOrd="0" presId="urn:microsoft.com/office/officeart/2005/8/layout/orgChart1"/>
    <dgm:cxn modelId="{9EB014A7-3B66-4774-9394-A4F6E2449363}" type="presParOf" srcId="{67E45815-895A-43CE-824F-67610491A151}" destId="{57B4CEBB-37E7-46EA-9B13-DE0672A55F8C}" srcOrd="1" destOrd="0" presId="urn:microsoft.com/office/officeart/2005/8/layout/orgChart1"/>
    <dgm:cxn modelId="{769C6517-1633-47C7-87B8-012E98F3ADEE}" type="presParOf" srcId="{57B4CEBB-37E7-46EA-9B13-DE0672A55F8C}" destId="{EA5B7E29-2F89-4926-B719-F2B291D4B46A}" srcOrd="0" destOrd="0" presId="urn:microsoft.com/office/officeart/2005/8/layout/orgChart1"/>
    <dgm:cxn modelId="{82FFA2E1-07EA-48B0-963D-75404AEC8197}" type="presParOf" srcId="{EA5B7E29-2F89-4926-B719-F2B291D4B46A}" destId="{B2BD4DB9-DD4A-4BDB-A4E7-B6243102858D}" srcOrd="0" destOrd="0" presId="urn:microsoft.com/office/officeart/2005/8/layout/orgChart1"/>
    <dgm:cxn modelId="{163C3A05-3BA0-42AE-B620-DD185125F075}" type="presParOf" srcId="{EA5B7E29-2F89-4926-B719-F2B291D4B46A}" destId="{E57C83F0-8696-4205-9010-88D56826D853}" srcOrd="1" destOrd="0" presId="urn:microsoft.com/office/officeart/2005/8/layout/orgChart1"/>
    <dgm:cxn modelId="{934253D5-B88D-41A5-A83F-DFE4BD55AFAB}" type="presParOf" srcId="{57B4CEBB-37E7-46EA-9B13-DE0672A55F8C}" destId="{18951C4D-89A0-4EBA-8799-9D0D9BCA3EFD}" srcOrd="1" destOrd="0" presId="urn:microsoft.com/office/officeart/2005/8/layout/orgChart1"/>
    <dgm:cxn modelId="{F61CB2B5-F9A2-41BF-9C45-B36ACA5629A4}" type="presParOf" srcId="{57B4CEBB-37E7-46EA-9B13-DE0672A55F8C}" destId="{019F4252-A64A-4667-9360-CC99D97EED77}" srcOrd="2" destOrd="0" presId="urn:microsoft.com/office/officeart/2005/8/layout/orgChart1"/>
    <dgm:cxn modelId="{AFAD7D75-4F2B-48A5-A141-C1617656A6A3}" type="presParOf" srcId="{67E45815-895A-43CE-824F-67610491A151}" destId="{7B1CB52F-DB83-42AC-B1B7-28AE020B5013}" srcOrd="2" destOrd="0" presId="urn:microsoft.com/office/officeart/2005/8/layout/orgChart1"/>
    <dgm:cxn modelId="{048AF76E-5A2C-41A0-9D6C-34D203A078E5}" type="presParOf" srcId="{67E45815-895A-43CE-824F-67610491A151}" destId="{15BAD99D-5A5F-4FC3-ADA6-D2FAA00E0206}" srcOrd="3" destOrd="0" presId="urn:microsoft.com/office/officeart/2005/8/layout/orgChart1"/>
    <dgm:cxn modelId="{FCF7D023-C3D1-4454-A747-2A0E7482AB3E}" type="presParOf" srcId="{15BAD99D-5A5F-4FC3-ADA6-D2FAA00E0206}" destId="{7DBF7B29-0821-4E0F-B023-9D0579D7F9B9}" srcOrd="0" destOrd="0" presId="urn:microsoft.com/office/officeart/2005/8/layout/orgChart1"/>
    <dgm:cxn modelId="{D73DDFDC-1846-458F-BB0D-F3E4E7CAB454}" type="presParOf" srcId="{7DBF7B29-0821-4E0F-B023-9D0579D7F9B9}" destId="{D562A0BE-1024-41C9-BA54-E1FC3A5D179B}" srcOrd="0" destOrd="0" presId="urn:microsoft.com/office/officeart/2005/8/layout/orgChart1"/>
    <dgm:cxn modelId="{237D633A-C93F-42C8-9985-74C96C069665}" type="presParOf" srcId="{7DBF7B29-0821-4E0F-B023-9D0579D7F9B9}" destId="{32B66FDD-A231-4B8B-994D-19A030F07E41}" srcOrd="1" destOrd="0" presId="urn:microsoft.com/office/officeart/2005/8/layout/orgChart1"/>
    <dgm:cxn modelId="{A71CB2EF-BC00-4E13-95BE-3940E7CF0551}" type="presParOf" srcId="{15BAD99D-5A5F-4FC3-ADA6-D2FAA00E0206}" destId="{4FD10D1F-0196-4E28-BDD5-53739269B8CA}" srcOrd="1" destOrd="0" presId="urn:microsoft.com/office/officeart/2005/8/layout/orgChart1"/>
    <dgm:cxn modelId="{F88880EF-22E1-406A-83CA-449660C2D949}" type="presParOf" srcId="{15BAD99D-5A5F-4FC3-ADA6-D2FAA00E0206}" destId="{77B82C9F-A8DB-4670-8562-0B7DA3454AB5}" srcOrd="2" destOrd="0" presId="urn:microsoft.com/office/officeart/2005/8/layout/orgChart1"/>
    <dgm:cxn modelId="{B0D5FF4F-DC08-4973-A923-B779DF707069}" type="presParOf" srcId="{67E45815-895A-43CE-824F-67610491A151}" destId="{DA8BE676-023F-4511-AF70-82C7B6BADD97}" srcOrd="4" destOrd="0" presId="urn:microsoft.com/office/officeart/2005/8/layout/orgChart1"/>
    <dgm:cxn modelId="{8C5F56EB-9EA2-4473-938E-EB6968EDA6E8}" type="presParOf" srcId="{67E45815-895A-43CE-824F-67610491A151}" destId="{B6E96528-DB91-4288-9E2E-BB3745EBE7CC}" srcOrd="5" destOrd="0" presId="urn:microsoft.com/office/officeart/2005/8/layout/orgChart1"/>
    <dgm:cxn modelId="{F521AE5D-7F50-41EE-AA2A-9A13B5665D2B}" type="presParOf" srcId="{B6E96528-DB91-4288-9E2E-BB3745EBE7CC}" destId="{45171D9D-9D18-4F44-AA0D-608AA95BC42F}" srcOrd="0" destOrd="0" presId="urn:microsoft.com/office/officeart/2005/8/layout/orgChart1"/>
    <dgm:cxn modelId="{C8E30B4F-12B1-4675-AD55-31DCECBD9299}" type="presParOf" srcId="{45171D9D-9D18-4F44-AA0D-608AA95BC42F}" destId="{44449AC3-AD89-4735-9C65-9D004255A75C}" srcOrd="0" destOrd="0" presId="urn:microsoft.com/office/officeart/2005/8/layout/orgChart1"/>
    <dgm:cxn modelId="{12989B97-FCE9-4542-8BAE-80058F1B4167}" type="presParOf" srcId="{45171D9D-9D18-4F44-AA0D-608AA95BC42F}" destId="{399D559B-152D-4423-9B32-8B0EEB0033F8}" srcOrd="1" destOrd="0" presId="urn:microsoft.com/office/officeart/2005/8/layout/orgChart1"/>
    <dgm:cxn modelId="{91F0C06C-ECB7-4E1C-8D70-078CA19AC3C2}" type="presParOf" srcId="{B6E96528-DB91-4288-9E2E-BB3745EBE7CC}" destId="{0F691865-F0E0-415E-84E0-3FD649C0E189}" srcOrd="1" destOrd="0" presId="urn:microsoft.com/office/officeart/2005/8/layout/orgChart1"/>
    <dgm:cxn modelId="{C92B3EB9-55BA-4845-BBA6-3C49EA4F956B}" type="presParOf" srcId="{B6E96528-DB91-4288-9E2E-BB3745EBE7CC}" destId="{94EF4E78-A506-490C-B583-AE1A25862AC3}" srcOrd="2" destOrd="0" presId="urn:microsoft.com/office/officeart/2005/8/layout/orgChart1"/>
    <dgm:cxn modelId="{94FA408D-EF12-487D-B365-1D249F41DEBC}" type="presParOf" srcId="{67E45815-895A-43CE-824F-67610491A151}" destId="{981C28CB-1497-469C-AAD0-DD11FBB000BE}" srcOrd="6" destOrd="0" presId="urn:microsoft.com/office/officeart/2005/8/layout/orgChart1"/>
    <dgm:cxn modelId="{167BA2D8-6D96-4196-80E7-3C97AE3E10CA}" type="presParOf" srcId="{67E45815-895A-43CE-824F-67610491A151}" destId="{0A6E175F-DFD0-4685-B094-ECFD8E6F9E5E}" srcOrd="7" destOrd="0" presId="urn:microsoft.com/office/officeart/2005/8/layout/orgChart1"/>
    <dgm:cxn modelId="{78DC1889-1F17-4A67-9D34-1ABBCBDBB558}" type="presParOf" srcId="{0A6E175F-DFD0-4685-B094-ECFD8E6F9E5E}" destId="{ACA1B3C9-6C27-497C-B720-2EAE5B8FA6A8}" srcOrd="0" destOrd="0" presId="urn:microsoft.com/office/officeart/2005/8/layout/orgChart1"/>
    <dgm:cxn modelId="{B9F1CCA0-0DCD-49D6-9DE1-3DA933ADA907}" type="presParOf" srcId="{ACA1B3C9-6C27-497C-B720-2EAE5B8FA6A8}" destId="{649CA4E3-E33B-4A6A-AF9E-5AC37343F592}" srcOrd="0" destOrd="0" presId="urn:microsoft.com/office/officeart/2005/8/layout/orgChart1"/>
    <dgm:cxn modelId="{B0D80FA6-8170-4860-AC33-244EBA7A39AD}" type="presParOf" srcId="{ACA1B3C9-6C27-497C-B720-2EAE5B8FA6A8}" destId="{F9C2C5C6-4ED5-43AE-898F-E754BC6FB45B}" srcOrd="1" destOrd="0" presId="urn:microsoft.com/office/officeart/2005/8/layout/orgChart1"/>
    <dgm:cxn modelId="{7AF4A49E-2BF5-49D7-A6DB-6DFBCC72E709}" type="presParOf" srcId="{0A6E175F-DFD0-4685-B094-ECFD8E6F9E5E}" destId="{E082CA3F-DDAA-4581-B8AE-4F5A91BBAE31}" srcOrd="1" destOrd="0" presId="urn:microsoft.com/office/officeart/2005/8/layout/orgChart1"/>
    <dgm:cxn modelId="{90A79AFE-ED68-499A-BDFF-9DCBF9114CB7}" type="presParOf" srcId="{0A6E175F-DFD0-4685-B094-ECFD8E6F9E5E}" destId="{83093C70-1DAB-43DC-BFC6-BD308B0BC055}" srcOrd="2" destOrd="0" presId="urn:microsoft.com/office/officeart/2005/8/layout/orgChart1"/>
    <dgm:cxn modelId="{8A469AD6-F260-4B34-A124-3A32213ED0AC}" type="presParOf" srcId="{293466F2-9A78-49A2-BE39-9B06D76A9952}" destId="{0AA1CCBE-DD7F-4724-83B0-F1F80A7A6A0E}" srcOrd="2" destOrd="0" presId="urn:microsoft.com/office/officeart/2005/8/layout/orgChart1"/>
    <dgm:cxn modelId="{78C73408-A74A-45EF-98A1-08316AF1BE2B}" type="presParOf" srcId="{7A0C2212-F880-4774-A54A-A098CD830449}" destId="{50FDEE17-CDAB-4D71-980C-AD83ABC39BFD}"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C1AE8-961E-427A-9CB1-37B9FD77432E}">
      <dsp:nvSpPr>
        <dsp:cNvPr id="0" name=""/>
        <dsp:cNvSpPr/>
      </dsp:nvSpPr>
      <dsp:spPr>
        <a:xfrm>
          <a:off x="3640419" y="1372298"/>
          <a:ext cx="206413" cy="91440"/>
        </a:xfrm>
        <a:custGeom>
          <a:avLst/>
          <a:gdLst/>
          <a:ahLst/>
          <a:cxnLst/>
          <a:rect l="0" t="0" r="0" b="0"/>
          <a:pathLst>
            <a:path>
              <a:moveTo>
                <a:pt x="0" y="45720"/>
              </a:moveTo>
              <a:lnTo>
                <a:pt x="218206" y="45720"/>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3738465" y="1412858"/>
        <a:ext cx="0" cy="0"/>
      </dsp:txXfrm>
    </dsp:sp>
    <dsp:sp modelId="{C4D3C75B-11D3-4827-B79D-D5C6D5F99CA5}">
      <dsp:nvSpPr>
        <dsp:cNvPr id="0" name=""/>
        <dsp:cNvSpPr/>
      </dsp:nvSpPr>
      <dsp:spPr>
        <a:xfrm>
          <a:off x="2401936" y="1221359"/>
          <a:ext cx="206413" cy="196659"/>
        </a:xfrm>
        <a:custGeom>
          <a:avLst/>
          <a:gdLst/>
          <a:ahLst/>
          <a:cxnLst/>
          <a:rect l="0" t="0" r="0" b="0"/>
          <a:pathLst>
            <a:path>
              <a:moveTo>
                <a:pt x="0" y="0"/>
              </a:moveTo>
              <a:lnTo>
                <a:pt x="109103" y="0"/>
              </a:lnTo>
              <a:lnTo>
                <a:pt x="109103" y="207895"/>
              </a:lnTo>
              <a:lnTo>
                <a:pt x="218206" y="20789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2498015" y="1312561"/>
        <a:ext cx="0" cy="0"/>
      </dsp:txXfrm>
    </dsp:sp>
    <dsp:sp modelId="{B7840AB5-A73E-4D30-A3D6-85C2F34ABDFD}">
      <dsp:nvSpPr>
        <dsp:cNvPr id="0" name=""/>
        <dsp:cNvSpPr/>
      </dsp:nvSpPr>
      <dsp:spPr>
        <a:xfrm>
          <a:off x="2401936" y="1024699"/>
          <a:ext cx="206413" cy="196659"/>
        </a:xfrm>
        <a:custGeom>
          <a:avLst/>
          <a:gdLst/>
          <a:ahLst/>
          <a:cxnLst/>
          <a:rect l="0" t="0" r="0" b="0"/>
          <a:pathLst>
            <a:path>
              <a:moveTo>
                <a:pt x="0" y="207895"/>
              </a:moveTo>
              <a:lnTo>
                <a:pt x="109103" y="207895"/>
              </a:lnTo>
              <a:lnTo>
                <a:pt x="109103" y="0"/>
              </a:lnTo>
              <a:lnTo>
                <a:pt x="218206" y="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2498015" y="1115901"/>
        <a:ext cx="0" cy="0"/>
      </dsp:txXfrm>
    </dsp:sp>
    <dsp:sp modelId="{C3F5FBE1-42A7-4608-BA4E-E5F07A745EDB}">
      <dsp:nvSpPr>
        <dsp:cNvPr id="0" name=""/>
        <dsp:cNvSpPr/>
      </dsp:nvSpPr>
      <dsp:spPr>
        <a:xfrm>
          <a:off x="1163453" y="828040"/>
          <a:ext cx="206413" cy="393319"/>
        </a:xfrm>
        <a:custGeom>
          <a:avLst/>
          <a:gdLst/>
          <a:ahLst/>
          <a:cxnLst/>
          <a:rect l="0" t="0" r="0" b="0"/>
          <a:pathLst>
            <a:path>
              <a:moveTo>
                <a:pt x="0" y="0"/>
              </a:moveTo>
              <a:lnTo>
                <a:pt x="109103" y="0"/>
              </a:lnTo>
              <a:lnTo>
                <a:pt x="109103" y="415790"/>
              </a:lnTo>
              <a:lnTo>
                <a:pt x="218206" y="41579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1255555" y="1013594"/>
        <a:ext cx="0" cy="0"/>
      </dsp:txXfrm>
    </dsp:sp>
    <dsp:sp modelId="{C7B9D46C-D5E6-4089-9D79-BEA01F113F9A}">
      <dsp:nvSpPr>
        <dsp:cNvPr id="0" name=""/>
        <dsp:cNvSpPr/>
      </dsp:nvSpPr>
      <dsp:spPr>
        <a:xfrm>
          <a:off x="3640419" y="631380"/>
          <a:ext cx="206413" cy="196659"/>
        </a:xfrm>
        <a:custGeom>
          <a:avLst/>
          <a:gdLst/>
          <a:ahLst/>
          <a:cxnLst/>
          <a:rect l="0" t="0" r="0" b="0"/>
          <a:pathLst>
            <a:path>
              <a:moveTo>
                <a:pt x="0" y="0"/>
              </a:moveTo>
              <a:lnTo>
                <a:pt x="109103" y="0"/>
              </a:lnTo>
              <a:lnTo>
                <a:pt x="109103" y="207895"/>
              </a:lnTo>
              <a:lnTo>
                <a:pt x="218206" y="207895"/>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3736498" y="722582"/>
        <a:ext cx="0" cy="0"/>
      </dsp:txXfrm>
    </dsp:sp>
    <dsp:sp modelId="{CCDA344F-578E-4EB1-BBD8-32EE4D917C35}">
      <dsp:nvSpPr>
        <dsp:cNvPr id="0" name=""/>
        <dsp:cNvSpPr/>
      </dsp:nvSpPr>
      <dsp:spPr>
        <a:xfrm>
          <a:off x="3640419" y="434721"/>
          <a:ext cx="206413" cy="196659"/>
        </a:xfrm>
        <a:custGeom>
          <a:avLst/>
          <a:gdLst/>
          <a:ahLst/>
          <a:cxnLst/>
          <a:rect l="0" t="0" r="0" b="0"/>
          <a:pathLst>
            <a:path>
              <a:moveTo>
                <a:pt x="0" y="207895"/>
              </a:moveTo>
              <a:lnTo>
                <a:pt x="109103" y="207895"/>
              </a:lnTo>
              <a:lnTo>
                <a:pt x="109103" y="0"/>
              </a:lnTo>
              <a:lnTo>
                <a:pt x="218206" y="0"/>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3736498" y="525923"/>
        <a:ext cx="0" cy="0"/>
      </dsp:txXfrm>
    </dsp:sp>
    <dsp:sp modelId="{117DDD53-C49E-4AD0-822B-B91551920156}">
      <dsp:nvSpPr>
        <dsp:cNvPr id="0" name=""/>
        <dsp:cNvSpPr/>
      </dsp:nvSpPr>
      <dsp:spPr>
        <a:xfrm>
          <a:off x="2401936" y="434721"/>
          <a:ext cx="206413" cy="196659"/>
        </a:xfrm>
        <a:custGeom>
          <a:avLst/>
          <a:gdLst/>
          <a:ahLst/>
          <a:cxnLst/>
          <a:rect l="0" t="0" r="0" b="0"/>
          <a:pathLst>
            <a:path>
              <a:moveTo>
                <a:pt x="0" y="0"/>
              </a:moveTo>
              <a:lnTo>
                <a:pt x="109103" y="0"/>
              </a:lnTo>
              <a:lnTo>
                <a:pt x="109103" y="207895"/>
              </a:lnTo>
              <a:lnTo>
                <a:pt x="218206" y="207895"/>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2498015" y="525923"/>
        <a:ext cx="0" cy="0"/>
      </dsp:txXfrm>
    </dsp:sp>
    <dsp:sp modelId="{06D869C7-A8F8-478C-B399-4D83462A06D8}">
      <dsp:nvSpPr>
        <dsp:cNvPr id="0" name=""/>
        <dsp:cNvSpPr/>
      </dsp:nvSpPr>
      <dsp:spPr>
        <a:xfrm>
          <a:off x="2401936" y="238061"/>
          <a:ext cx="206413" cy="196659"/>
        </a:xfrm>
        <a:custGeom>
          <a:avLst/>
          <a:gdLst/>
          <a:ahLst/>
          <a:cxnLst/>
          <a:rect l="0" t="0" r="0" b="0"/>
          <a:pathLst>
            <a:path>
              <a:moveTo>
                <a:pt x="0" y="207895"/>
              </a:moveTo>
              <a:lnTo>
                <a:pt x="109103" y="207895"/>
              </a:lnTo>
              <a:lnTo>
                <a:pt x="109103" y="0"/>
              </a:lnTo>
              <a:lnTo>
                <a:pt x="218206" y="0"/>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2498015" y="329263"/>
        <a:ext cx="0" cy="0"/>
      </dsp:txXfrm>
    </dsp:sp>
    <dsp:sp modelId="{005B9A5B-55BF-475D-BE5C-5891608C3926}">
      <dsp:nvSpPr>
        <dsp:cNvPr id="0" name=""/>
        <dsp:cNvSpPr/>
      </dsp:nvSpPr>
      <dsp:spPr>
        <a:xfrm>
          <a:off x="1163453" y="434721"/>
          <a:ext cx="206413" cy="393318"/>
        </a:xfrm>
        <a:custGeom>
          <a:avLst/>
          <a:gdLst/>
          <a:ahLst/>
          <a:cxnLst/>
          <a:rect l="0" t="0" r="0" b="0"/>
          <a:pathLst>
            <a:path>
              <a:moveTo>
                <a:pt x="0" y="415790"/>
              </a:moveTo>
              <a:lnTo>
                <a:pt x="109103" y="415790"/>
              </a:lnTo>
              <a:lnTo>
                <a:pt x="109103" y="0"/>
              </a:lnTo>
              <a:lnTo>
                <a:pt x="218206" y="0"/>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solidFill>
              <a:sysClr val="windowText" lastClr="000000">
                <a:hueOff val="0"/>
                <a:satOff val="0"/>
                <a:lumOff val="0"/>
                <a:alphaOff val="0"/>
              </a:sysClr>
            </a:solidFill>
            <a:latin typeface="Calibri" panose="020F0502020204030204"/>
            <a:ea typeface="+mn-ea"/>
            <a:cs typeface="+mn-cs"/>
          </a:endParaRPr>
        </a:p>
      </dsp:txBody>
      <dsp:txXfrm>
        <a:off x="1255555" y="620275"/>
        <a:ext cx="0" cy="0"/>
      </dsp:txXfrm>
    </dsp:sp>
    <dsp:sp modelId="{6E1B6499-2058-4292-9096-2B2E4EC77340}">
      <dsp:nvSpPr>
        <dsp:cNvPr id="0" name=""/>
        <dsp:cNvSpPr/>
      </dsp:nvSpPr>
      <dsp:spPr>
        <a:xfrm rot="16200000">
          <a:off x="178085" y="670712"/>
          <a:ext cx="1656080" cy="314655"/>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Deep Learning </a:t>
          </a:r>
        </a:p>
      </dsp:txBody>
      <dsp:txXfrm>
        <a:off x="178085" y="670712"/>
        <a:ext cx="1656080" cy="314655"/>
      </dsp:txXfrm>
    </dsp:sp>
    <dsp:sp modelId="{3DCA2E7E-1B9D-48DF-BD0C-75BDCFE72D2C}">
      <dsp:nvSpPr>
        <dsp:cNvPr id="0" name=""/>
        <dsp:cNvSpPr/>
      </dsp:nvSpPr>
      <dsp:spPr>
        <a:xfrm>
          <a:off x="1369867" y="277393"/>
          <a:ext cx="1032069" cy="314655"/>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Supervised Learning</a:t>
          </a:r>
        </a:p>
      </dsp:txBody>
      <dsp:txXfrm>
        <a:off x="1369867" y="277393"/>
        <a:ext cx="1032069" cy="314655"/>
      </dsp:txXfrm>
    </dsp:sp>
    <dsp:sp modelId="{45815FA5-9C2B-4092-A7EA-E3D56464DEE7}">
      <dsp:nvSpPr>
        <dsp:cNvPr id="0" name=""/>
        <dsp:cNvSpPr/>
      </dsp:nvSpPr>
      <dsp:spPr>
        <a:xfrm>
          <a:off x="2608349" y="80733"/>
          <a:ext cx="1032069" cy="31465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Convolutional Neural Network</a:t>
          </a:r>
        </a:p>
      </dsp:txBody>
      <dsp:txXfrm>
        <a:off x="2608349" y="80733"/>
        <a:ext cx="1032069" cy="314655"/>
      </dsp:txXfrm>
    </dsp:sp>
    <dsp:sp modelId="{74E2A668-05A1-4B84-9B9E-337FCD2E8EBB}">
      <dsp:nvSpPr>
        <dsp:cNvPr id="0" name=""/>
        <dsp:cNvSpPr/>
      </dsp:nvSpPr>
      <dsp:spPr>
        <a:xfrm>
          <a:off x="2608349" y="474052"/>
          <a:ext cx="1032069" cy="31465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Recurrent Neural Network</a:t>
          </a:r>
        </a:p>
      </dsp:txBody>
      <dsp:txXfrm>
        <a:off x="2608349" y="474052"/>
        <a:ext cx="1032069" cy="314655"/>
      </dsp:txXfrm>
    </dsp:sp>
    <dsp:sp modelId="{7F3B437E-F0C9-44FA-9753-50E6C127C4B7}">
      <dsp:nvSpPr>
        <dsp:cNvPr id="0" name=""/>
        <dsp:cNvSpPr/>
      </dsp:nvSpPr>
      <dsp:spPr>
        <a:xfrm>
          <a:off x="3846832" y="277393"/>
          <a:ext cx="1032069" cy="31465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Long Short Term Memory</a:t>
          </a:r>
        </a:p>
      </dsp:txBody>
      <dsp:txXfrm>
        <a:off x="3846832" y="277393"/>
        <a:ext cx="1032069" cy="314655"/>
      </dsp:txXfrm>
    </dsp:sp>
    <dsp:sp modelId="{3CF8B62B-AC92-42D0-B098-BA8BF00A71DA}">
      <dsp:nvSpPr>
        <dsp:cNvPr id="0" name=""/>
        <dsp:cNvSpPr/>
      </dsp:nvSpPr>
      <dsp:spPr>
        <a:xfrm>
          <a:off x="3846832" y="670712"/>
          <a:ext cx="1032069" cy="31465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Gate Recurrent Unit</a:t>
          </a:r>
        </a:p>
      </dsp:txBody>
      <dsp:txXfrm>
        <a:off x="3846832" y="670712"/>
        <a:ext cx="1032069" cy="314655"/>
      </dsp:txXfrm>
    </dsp:sp>
    <dsp:sp modelId="{6456FC53-0C4D-46E1-AC10-62F644E6C560}">
      <dsp:nvSpPr>
        <dsp:cNvPr id="0" name=""/>
        <dsp:cNvSpPr/>
      </dsp:nvSpPr>
      <dsp:spPr>
        <a:xfrm>
          <a:off x="1369867" y="1064031"/>
          <a:ext cx="1032069" cy="314655"/>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Unsupervised Learning</a:t>
          </a:r>
        </a:p>
      </dsp:txBody>
      <dsp:txXfrm>
        <a:off x="1369867" y="1064031"/>
        <a:ext cx="1032069" cy="314655"/>
      </dsp:txXfrm>
    </dsp:sp>
    <dsp:sp modelId="{44B0E63B-D112-40F2-B0E1-88BA5EA8CE12}">
      <dsp:nvSpPr>
        <dsp:cNvPr id="0" name=""/>
        <dsp:cNvSpPr/>
      </dsp:nvSpPr>
      <dsp:spPr>
        <a:xfrm>
          <a:off x="2608349" y="867371"/>
          <a:ext cx="1032069" cy="31465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Self Organizing Map</a:t>
          </a:r>
        </a:p>
      </dsp:txBody>
      <dsp:txXfrm>
        <a:off x="2608349" y="867371"/>
        <a:ext cx="1032069" cy="314655"/>
      </dsp:txXfrm>
    </dsp:sp>
    <dsp:sp modelId="{1A13DB0B-204F-4E37-B43C-A0116BE4097C}">
      <dsp:nvSpPr>
        <dsp:cNvPr id="0" name=""/>
        <dsp:cNvSpPr/>
      </dsp:nvSpPr>
      <dsp:spPr>
        <a:xfrm>
          <a:off x="2608349" y="1260690"/>
          <a:ext cx="1032069" cy="31465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Autoencoder</a:t>
          </a:r>
        </a:p>
      </dsp:txBody>
      <dsp:txXfrm>
        <a:off x="2608349" y="1260690"/>
        <a:ext cx="1032069" cy="314655"/>
      </dsp:txXfrm>
    </dsp:sp>
    <dsp:sp modelId="{9090AC8E-F2D9-4582-81A3-C792F6A51931}">
      <dsp:nvSpPr>
        <dsp:cNvPr id="0" name=""/>
        <dsp:cNvSpPr/>
      </dsp:nvSpPr>
      <dsp:spPr>
        <a:xfrm>
          <a:off x="3846832" y="1260690"/>
          <a:ext cx="1032069" cy="31465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Restricted Boltzmann Mechine</a:t>
          </a:r>
        </a:p>
      </dsp:txBody>
      <dsp:txXfrm>
        <a:off x="3846832" y="1260690"/>
        <a:ext cx="1032069" cy="3146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D4EE52-91FA-4ECD-8847-F444068B9D68}">
      <dsp:nvSpPr>
        <dsp:cNvPr id="0" name=""/>
        <dsp:cNvSpPr/>
      </dsp:nvSpPr>
      <dsp:spPr>
        <a:xfrm>
          <a:off x="812513" y="225522"/>
          <a:ext cx="1759260" cy="1759260"/>
        </a:xfrm>
        <a:prstGeom prst="blockArc">
          <a:avLst>
            <a:gd name="adj1" fmla="val 12487651"/>
            <a:gd name="adj2" fmla="val 17119058"/>
            <a:gd name="adj3" fmla="val 450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08417EB7-BF92-412B-A16E-510547E55D0C}">
      <dsp:nvSpPr>
        <dsp:cNvPr id="0" name=""/>
        <dsp:cNvSpPr/>
      </dsp:nvSpPr>
      <dsp:spPr>
        <a:xfrm>
          <a:off x="802444" y="243820"/>
          <a:ext cx="1759260" cy="1759260"/>
        </a:xfrm>
        <a:prstGeom prst="blockArc">
          <a:avLst>
            <a:gd name="adj1" fmla="val 8830518"/>
            <a:gd name="adj2" fmla="val 12571155"/>
            <a:gd name="adj3" fmla="val 4500"/>
          </a:avLst>
        </a:prstGeom>
        <a:solidFill>
          <a:srgbClr val="70AD47">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C532C950-8A96-435C-B2C4-A032E6F159E9}">
      <dsp:nvSpPr>
        <dsp:cNvPr id="0" name=""/>
        <dsp:cNvSpPr/>
      </dsp:nvSpPr>
      <dsp:spPr>
        <a:xfrm>
          <a:off x="826247" y="282972"/>
          <a:ext cx="1759260" cy="1759260"/>
        </a:xfrm>
        <a:prstGeom prst="blockArc">
          <a:avLst>
            <a:gd name="adj1" fmla="val 4537748"/>
            <a:gd name="adj2" fmla="val 9013733"/>
            <a:gd name="adj3" fmla="val 4500"/>
          </a:avLst>
        </a:prstGeom>
        <a:solidFill>
          <a:srgbClr val="5B9BD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D2C585F-62F4-4D8B-897A-8BE4C1E8F50B}">
      <dsp:nvSpPr>
        <dsp:cNvPr id="0" name=""/>
        <dsp:cNvSpPr/>
      </dsp:nvSpPr>
      <dsp:spPr>
        <a:xfrm>
          <a:off x="1262934" y="285562"/>
          <a:ext cx="1759260" cy="1759260"/>
        </a:xfrm>
        <a:prstGeom prst="blockArc">
          <a:avLst>
            <a:gd name="adj1" fmla="val 1801908"/>
            <a:gd name="adj2" fmla="val 6303040"/>
            <a:gd name="adj3" fmla="val 4500"/>
          </a:avLst>
        </a:prstGeom>
        <a:solidFill>
          <a:srgbClr val="FFC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41F013A-7D24-4FF0-B104-44B62B986CB9}">
      <dsp:nvSpPr>
        <dsp:cNvPr id="0" name=""/>
        <dsp:cNvSpPr/>
      </dsp:nvSpPr>
      <dsp:spPr>
        <a:xfrm>
          <a:off x="1281513" y="254916"/>
          <a:ext cx="1759260" cy="1759260"/>
        </a:xfrm>
        <a:prstGeom prst="blockArc">
          <a:avLst>
            <a:gd name="adj1" fmla="val 19777651"/>
            <a:gd name="adj2" fmla="val 1945203"/>
            <a:gd name="adj3" fmla="val 4500"/>
          </a:avLst>
        </a:prstGeom>
        <a:solidFill>
          <a:srgbClr val="A5A5A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7492983C-D81A-4F91-AD93-F6F0504D81FA}">
      <dsp:nvSpPr>
        <dsp:cNvPr id="0" name=""/>
        <dsp:cNvSpPr/>
      </dsp:nvSpPr>
      <dsp:spPr>
        <a:xfrm>
          <a:off x="1265274" y="225939"/>
          <a:ext cx="1759260" cy="1759260"/>
        </a:xfrm>
        <a:prstGeom prst="blockArc">
          <a:avLst>
            <a:gd name="adj1" fmla="val 15287268"/>
            <a:gd name="adj2" fmla="val 19910466"/>
            <a:gd name="adj3" fmla="val 450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76FEBD2C-2828-4153-ADD9-28948D8125C6}">
      <dsp:nvSpPr>
        <dsp:cNvPr id="0" name=""/>
        <dsp:cNvSpPr/>
      </dsp:nvSpPr>
      <dsp:spPr>
        <a:xfrm>
          <a:off x="1225056" y="743030"/>
          <a:ext cx="1388461" cy="785333"/>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Deep Learning Model</a:t>
          </a:r>
        </a:p>
      </dsp:txBody>
      <dsp:txXfrm>
        <a:off x="1428391" y="858039"/>
        <a:ext cx="981791" cy="555315"/>
      </dsp:txXfrm>
    </dsp:sp>
    <dsp:sp modelId="{D38B9166-70A9-4800-9ADE-93D8817E04D6}">
      <dsp:nvSpPr>
        <dsp:cNvPr id="0" name=""/>
        <dsp:cNvSpPr/>
      </dsp:nvSpPr>
      <dsp:spPr>
        <a:xfrm>
          <a:off x="1433328" y="991"/>
          <a:ext cx="971917" cy="549733"/>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Load data</a:t>
          </a:r>
        </a:p>
      </dsp:txBody>
      <dsp:txXfrm>
        <a:off x="1575662" y="81498"/>
        <a:ext cx="687249" cy="388719"/>
      </dsp:txXfrm>
    </dsp:sp>
    <dsp:sp modelId="{19F7AA53-D5FD-4EC5-9C38-3499EA0250C4}">
      <dsp:nvSpPr>
        <dsp:cNvPr id="0" name=""/>
        <dsp:cNvSpPr/>
      </dsp:nvSpPr>
      <dsp:spPr>
        <a:xfrm>
          <a:off x="2417017" y="424928"/>
          <a:ext cx="971917" cy="549733"/>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Preprocess data </a:t>
          </a:r>
        </a:p>
      </dsp:txBody>
      <dsp:txXfrm>
        <a:off x="2559351" y="505435"/>
        <a:ext cx="687249" cy="388719"/>
      </dsp:txXfrm>
    </dsp:sp>
    <dsp:sp modelId="{AB6EE182-3CDC-4CB2-B7DC-D0FE22E8C354}">
      <dsp:nvSpPr>
        <dsp:cNvPr id="0" name=""/>
        <dsp:cNvSpPr/>
      </dsp:nvSpPr>
      <dsp:spPr>
        <a:xfrm>
          <a:off x="2401010" y="1320659"/>
          <a:ext cx="971917" cy="549733"/>
        </a:xfrm>
        <a:prstGeom prst="ellipse">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Convert document </a:t>
          </a:r>
        </a:p>
      </dsp:txBody>
      <dsp:txXfrm>
        <a:off x="2543344" y="1401166"/>
        <a:ext cx="687249" cy="388719"/>
      </dsp:txXfrm>
    </dsp:sp>
    <dsp:sp modelId="{F0BE4C0D-DF2B-4705-9C5C-126A93EA20A4}">
      <dsp:nvSpPr>
        <dsp:cNvPr id="0" name=""/>
        <dsp:cNvSpPr/>
      </dsp:nvSpPr>
      <dsp:spPr>
        <a:xfrm>
          <a:off x="1433328" y="1720670"/>
          <a:ext cx="971917" cy="549733"/>
        </a:xfrm>
        <a:prstGeom prst="ellipse">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Create and train LSTM netrowork</a:t>
          </a:r>
        </a:p>
      </dsp:txBody>
      <dsp:txXfrm>
        <a:off x="1575662" y="1801177"/>
        <a:ext cx="687249" cy="388719"/>
      </dsp:txXfrm>
    </dsp:sp>
    <dsp:sp modelId="{A4BA153F-2E0E-4023-9FA0-B781283DD77A}">
      <dsp:nvSpPr>
        <dsp:cNvPr id="0" name=""/>
        <dsp:cNvSpPr/>
      </dsp:nvSpPr>
      <dsp:spPr>
        <a:xfrm>
          <a:off x="473564" y="1314677"/>
          <a:ext cx="971917" cy="549733"/>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Specify training options</a:t>
          </a:r>
        </a:p>
      </dsp:txBody>
      <dsp:txXfrm>
        <a:off x="615898" y="1395184"/>
        <a:ext cx="687249" cy="388719"/>
      </dsp:txXfrm>
    </dsp:sp>
    <dsp:sp modelId="{7485C2AA-7B6A-4DA7-8022-F9C1BB736A8B}">
      <dsp:nvSpPr>
        <dsp:cNvPr id="0" name=""/>
        <dsp:cNvSpPr/>
      </dsp:nvSpPr>
      <dsp:spPr>
        <a:xfrm>
          <a:off x="447891" y="424926"/>
          <a:ext cx="971917" cy="549733"/>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D" sz="900" kern="1200">
              <a:solidFill>
                <a:sysClr val="windowText" lastClr="000000"/>
              </a:solidFill>
              <a:latin typeface="Times New Roman" panose="02020603050405020304" pitchFamily="18" charset="0"/>
              <a:ea typeface="+mn-ea"/>
              <a:cs typeface="Times New Roman" panose="02020603050405020304" pitchFamily="18" charset="0"/>
            </a:rPr>
            <a:t>Predict using new data</a:t>
          </a:r>
        </a:p>
      </dsp:txBody>
      <dsp:txXfrm>
        <a:off x="590225" y="505433"/>
        <a:ext cx="687249" cy="3887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3D567-C63B-49B8-87C5-5FB057AA170E}">
      <dsp:nvSpPr>
        <dsp:cNvPr id="0" name=""/>
        <dsp:cNvSpPr/>
      </dsp:nvSpPr>
      <dsp:spPr>
        <a:xfrm>
          <a:off x="1885893" y="888383"/>
          <a:ext cx="679563" cy="537808"/>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D" sz="800" kern="1200">
              <a:solidFill>
                <a:sysClr val="windowText" lastClr="000000"/>
              </a:solidFill>
              <a:latin typeface="Times New Roman" panose="02020603050405020304" pitchFamily="18" charset="0"/>
              <a:ea typeface="+mn-ea"/>
              <a:cs typeface="Times New Roman" panose="02020603050405020304" pitchFamily="18" charset="0"/>
            </a:rPr>
            <a:t>LSTM Network</a:t>
          </a:r>
        </a:p>
      </dsp:txBody>
      <dsp:txXfrm>
        <a:off x="1985413" y="967143"/>
        <a:ext cx="480523" cy="380288"/>
      </dsp:txXfrm>
    </dsp:sp>
    <dsp:sp modelId="{75B2AF33-224B-4150-9BB6-078F849F0FEB}">
      <dsp:nvSpPr>
        <dsp:cNvPr id="0" name=""/>
        <dsp:cNvSpPr/>
      </dsp:nvSpPr>
      <dsp:spPr>
        <a:xfrm rot="16200000">
          <a:off x="2168212" y="691788"/>
          <a:ext cx="114925" cy="182854"/>
        </a:xfrm>
        <a:prstGeom prst="rightArrow">
          <a:avLst>
            <a:gd name="adj1" fmla="val 60000"/>
            <a:gd name="adj2" fmla="val 5000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solidFill>
              <a:sysClr val="window" lastClr="FFFFFF"/>
            </a:solidFill>
            <a:latin typeface="Calibri" panose="020F0502020204030204"/>
            <a:ea typeface="+mn-ea"/>
            <a:cs typeface="+mn-cs"/>
          </a:endParaRPr>
        </a:p>
      </dsp:txBody>
      <dsp:txXfrm>
        <a:off x="2185451" y="745598"/>
        <a:ext cx="80448" cy="109712"/>
      </dsp:txXfrm>
    </dsp:sp>
    <dsp:sp modelId="{29287DCF-65B3-4B41-95EB-7D2C21567CDE}">
      <dsp:nvSpPr>
        <dsp:cNvPr id="0" name=""/>
        <dsp:cNvSpPr/>
      </dsp:nvSpPr>
      <dsp:spPr>
        <a:xfrm>
          <a:off x="1803602" y="3483"/>
          <a:ext cx="844145" cy="668058"/>
        </a:xfrm>
        <a:prstGeom prst="ellipse">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D" sz="800" kern="1200">
              <a:solidFill>
                <a:sysClr val="windowText" lastClr="000000"/>
              </a:solidFill>
              <a:latin typeface="Times New Roman" panose="02020603050405020304" pitchFamily="18" charset="0"/>
              <a:ea typeface="+mn-ea"/>
              <a:cs typeface="Times New Roman" panose="02020603050405020304" pitchFamily="18" charset="0"/>
            </a:rPr>
            <a:t>Load and pre-process data</a:t>
          </a:r>
        </a:p>
      </dsp:txBody>
      <dsp:txXfrm>
        <a:off x="1927224" y="101318"/>
        <a:ext cx="596901" cy="472388"/>
      </dsp:txXfrm>
    </dsp:sp>
    <dsp:sp modelId="{A0DB58B0-433C-411A-B015-9D2FDDC2B5E3}">
      <dsp:nvSpPr>
        <dsp:cNvPr id="0" name=""/>
        <dsp:cNvSpPr/>
      </dsp:nvSpPr>
      <dsp:spPr>
        <a:xfrm rot="21006">
          <a:off x="2606179" y="1068485"/>
          <a:ext cx="98133" cy="182854"/>
        </a:xfrm>
        <a:prstGeom prst="rightArrow">
          <a:avLst>
            <a:gd name="adj1" fmla="val 60000"/>
            <a:gd name="adj2" fmla="val 50000"/>
          </a:avLst>
        </a:prstGeom>
        <a:solidFill>
          <a:srgbClr val="A5A5A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solidFill>
              <a:sysClr val="window" lastClr="FFFFFF"/>
            </a:solidFill>
            <a:latin typeface="Calibri" panose="020F0502020204030204"/>
            <a:ea typeface="+mn-ea"/>
            <a:cs typeface="+mn-cs"/>
          </a:endParaRPr>
        </a:p>
      </dsp:txBody>
      <dsp:txXfrm>
        <a:off x="2606179" y="1104966"/>
        <a:ext cx="68693" cy="109712"/>
      </dsp:txXfrm>
    </dsp:sp>
    <dsp:sp modelId="{7401E023-299A-4732-B6BD-7354F442299D}">
      <dsp:nvSpPr>
        <dsp:cNvPr id="0" name=""/>
        <dsp:cNvSpPr/>
      </dsp:nvSpPr>
      <dsp:spPr>
        <a:xfrm>
          <a:off x="2750588" y="829044"/>
          <a:ext cx="844145" cy="668058"/>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D" sz="800" kern="1200">
              <a:solidFill>
                <a:sysClr val="windowText" lastClr="000000"/>
              </a:solidFill>
              <a:latin typeface="Times New Roman" panose="02020603050405020304" pitchFamily="18" charset="0"/>
              <a:ea typeface="+mn-ea"/>
              <a:cs typeface="Times New Roman" panose="02020603050405020304" pitchFamily="18" charset="0"/>
            </a:rPr>
            <a:t>Create and train the  network </a:t>
          </a:r>
        </a:p>
      </dsp:txBody>
      <dsp:txXfrm>
        <a:off x="2874210" y="926879"/>
        <a:ext cx="596901" cy="472388"/>
      </dsp:txXfrm>
    </dsp:sp>
    <dsp:sp modelId="{E5D588C6-577D-4469-B8A1-3D145B823648}">
      <dsp:nvSpPr>
        <dsp:cNvPr id="0" name=""/>
        <dsp:cNvSpPr/>
      </dsp:nvSpPr>
      <dsp:spPr>
        <a:xfrm rot="5400000">
          <a:off x="2168212" y="1439932"/>
          <a:ext cx="114925" cy="182854"/>
        </a:xfrm>
        <a:prstGeom prst="rightArrow">
          <a:avLst>
            <a:gd name="adj1" fmla="val 60000"/>
            <a:gd name="adj2" fmla="val 50000"/>
          </a:avLst>
        </a:prstGeom>
        <a:solidFill>
          <a:srgbClr val="FFC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solidFill>
              <a:sysClr val="window" lastClr="FFFFFF"/>
            </a:solidFill>
            <a:latin typeface="Calibri" panose="020F0502020204030204"/>
            <a:ea typeface="+mn-ea"/>
            <a:cs typeface="+mn-cs"/>
          </a:endParaRPr>
        </a:p>
      </dsp:txBody>
      <dsp:txXfrm>
        <a:off x="2185451" y="1459265"/>
        <a:ext cx="80448" cy="109712"/>
      </dsp:txXfrm>
    </dsp:sp>
    <dsp:sp modelId="{908A84A7-81BB-47EA-8F55-EB78AD3ECEC6}">
      <dsp:nvSpPr>
        <dsp:cNvPr id="0" name=""/>
        <dsp:cNvSpPr/>
      </dsp:nvSpPr>
      <dsp:spPr>
        <a:xfrm>
          <a:off x="1803602" y="1643032"/>
          <a:ext cx="844145" cy="668058"/>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D" sz="800" kern="1200">
              <a:solidFill>
                <a:sysClr val="windowText" lastClr="000000"/>
              </a:solidFill>
              <a:latin typeface="Times New Roman" panose="02020603050405020304" pitchFamily="18" charset="0"/>
              <a:ea typeface="+mn-ea"/>
              <a:cs typeface="Times New Roman" panose="02020603050405020304" pitchFamily="18" charset="0"/>
            </a:rPr>
            <a:t>Classify new text data </a:t>
          </a:r>
        </a:p>
      </dsp:txBody>
      <dsp:txXfrm>
        <a:off x="1927224" y="1740867"/>
        <a:ext cx="596901" cy="472388"/>
      </dsp:txXfrm>
    </dsp:sp>
    <dsp:sp modelId="{746FD970-0351-4B80-80D2-8CBC7079537A}">
      <dsp:nvSpPr>
        <dsp:cNvPr id="0" name=""/>
        <dsp:cNvSpPr/>
      </dsp:nvSpPr>
      <dsp:spPr>
        <a:xfrm rot="10800000">
          <a:off x="1729699" y="1065860"/>
          <a:ext cx="110376" cy="182854"/>
        </a:xfrm>
        <a:prstGeom prst="rightArrow">
          <a:avLst>
            <a:gd name="adj1" fmla="val 60000"/>
            <a:gd name="adj2" fmla="val 50000"/>
          </a:avLst>
        </a:prstGeom>
        <a:solidFill>
          <a:srgbClr val="5B9BD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solidFill>
              <a:sysClr val="window" lastClr="FFFFFF"/>
            </a:solidFill>
            <a:latin typeface="Calibri" panose="020F0502020204030204"/>
            <a:ea typeface="+mn-ea"/>
            <a:cs typeface="+mn-cs"/>
          </a:endParaRPr>
        </a:p>
      </dsp:txBody>
      <dsp:txXfrm rot="10800000">
        <a:off x="1762812" y="1102431"/>
        <a:ext cx="77263" cy="109712"/>
      </dsp:txXfrm>
    </dsp:sp>
    <dsp:sp modelId="{BF6095AF-D76D-453D-AD75-59A1807EDAA8}">
      <dsp:nvSpPr>
        <dsp:cNvPr id="0" name=""/>
        <dsp:cNvSpPr/>
      </dsp:nvSpPr>
      <dsp:spPr>
        <a:xfrm>
          <a:off x="833489" y="823258"/>
          <a:ext cx="844145" cy="668058"/>
        </a:xfrm>
        <a:prstGeom prst="ellipse">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D" sz="800" kern="1200">
              <a:solidFill>
                <a:sysClr val="windowText" lastClr="000000"/>
              </a:solidFill>
              <a:latin typeface="Times New Roman" panose="02020603050405020304" pitchFamily="18" charset="0"/>
              <a:ea typeface="+mn-ea"/>
              <a:cs typeface="Times New Roman" panose="02020603050405020304" pitchFamily="18" charset="0"/>
            </a:rPr>
            <a:t>Convert the words </a:t>
          </a:r>
        </a:p>
      </dsp:txBody>
      <dsp:txXfrm>
        <a:off x="957111" y="921093"/>
        <a:ext cx="596901" cy="4723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1C28CB-1497-469C-AAD0-DD11FBB000BE}">
      <dsp:nvSpPr>
        <dsp:cNvPr id="0" name=""/>
        <dsp:cNvSpPr/>
      </dsp:nvSpPr>
      <dsp:spPr>
        <a:xfrm>
          <a:off x="4620527" y="1193217"/>
          <a:ext cx="112639" cy="1944911"/>
        </a:xfrm>
        <a:custGeom>
          <a:avLst/>
          <a:gdLst/>
          <a:ahLst/>
          <a:cxnLst/>
          <a:rect l="0" t="0" r="0" b="0"/>
          <a:pathLst>
            <a:path>
              <a:moveTo>
                <a:pt x="0" y="0"/>
              </a:moveTo>
              <a:lnTo>
                <a:pt x="0" y="1944911"/>
              </a:lnTo>
              <a:lnTo>
                <a:pt x="112639" y="19449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8BE676-023F-4511-AF70-82C7B6BADD97}">
      <dsp:nvSpPr>
        <dsp:cNvPr id="0" name=""/>
        <dsp:cNvSpPr/>
      </dsp:nvSpPr>
      <dsp:spPr>
        <a:xfrm>
          <a:off x="4620527" y="1193217"/>
          <a:ext cx="112639" cy="1411750"/>
        </a:xfrm>
        <a:custGeom>
          <a:avLst/>
          <a:gdLst/>
          <a:ahLst/>
          <a:cxnLst/>
          <a:rect l="0" t="0" r="0" b="0"/>
          <a:pathLst>
            <a:path>
              <a:moveTo>
                <a:pt x="0" y="0"/>
              </a:moveTo>
              <a:lnTo>
                <a:pt x="0" y="1411750"/>
              </a:lnTo>
              <a:lnTo>
                <a:pt x="112639" y="14117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CB52F-DB83-42AC-B1B7-28AE020B5013}">
      <dsp:nvSpPr>
        <dsp:cNvPr id="0" name=""/>
        <dsp:cNvSpPr/>
      </dsp:nvSpPr>
      <dsp:spPr>
        <a:xfrm>
          <a:off x="4620527" y="1193217"/>
          <a:ext cx="112639" cy="878589"/>
        </a:xfrm>
        <a:custGeom>
          <a:avLst/>
          <a:gdLst/>
          <a:ahLst/>
          <a:cxnLst/>
          <a:rect l="0" t="0" r="0" b="0"/>
          <a:pathLst>
            <a:path>
              <a:moveTo>
                <a:pt x="0" y="0"/>
              </a:moveTo>
              <a:lnTo>
                <a:pt x="0" y="878589"/>
              </a:lnTo>
              <a:lnTo>
                <a:pt x="112639" y="8785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93C861-4CA9-4A4D-A5E3-CC350EFBC123}">
      <dsp:nvSpPr>
        <dsp:cNvPr id="0" name=""/>
        <dsp:cNvSpPr/>
      </dsp:nvSpPr>
      <dsp:spPr>
        <a:xfrm>
          <a:off x="4620527" y="1193217"/>
          <a:ext cx="112639" cy="345428"/>
        </a:xfrm>
        <a:custGeom>
          <a:avLst/>
          <a:gdLst/>
          <a:ahLst/>
          <a:cxnLst/>
          <a:rect l="0" t="0" r="0" b="0"/>
          <a:pathLst>
            <a:path>
              <a:moveTo>
                <a:pt x="0" y="0"/>
              </a:moveTo>
              <a:lnTo>
                <a:pt x="0" y="345428"/>
              </a:lnTo>
              <a:lnTo>
                <a:pt x="112639" y="3454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47FFC-B4C1-44B9-9987-CBB58635E50C}">
      <dsp:nvSpPr>
        <dsp:cNvPr id="0" name=""/>
        <dsp:cNvSpPr/>
      </dsp:nvSpPr>
      <dsp:spPr>
        <a:xfrm>
          <a:off x="2649333" y="660056"/>
          <a:ext cx="2271565" cy="157695"/>
        </a:xfrm>
        <a:custGeom>
          <a:avLst/>
          <a:gdLst/>
          <a:ahLst/>
          <a:cxnLst/>
          <a:rect l="0" t="0" r="0" b="0"/>
          <a:pathLst>
            <a:path>
              <a:moveTo>
                <a:pt x="0" y="0"/>
              </a:moveTo>
              <a:lnTo>
                <a:pt x="0" y="78847"/>
              </a:lnTo>
              <a:lnTo>
                <a:pt x="2271565" y="78847"/>
              </a:lnTo>
              <a:lnTo>
                <a:pt x="2271565" y="1576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9C078-0D3E-4565-86E6-76153609F845}">
      <dsp:nvSpPr>
        <dsp:cNvPr id="0" name=""/>
        <dsp:cNvSpPr/>
      </dsp:nvSpPr>
      <dsp:spPr>
        <a:xfrm>
          <a:off x="3711900" y="1193217"/>
          <a:ext cx="112639" cy="3011232"/>
        </a:xfrm>
        <a:custGeom>
          <a:avLst/>
          <a:gdLst/>
          <a:ahLst/>
          <a:cxnLst/>
          <a:rect l="0" t="0" r="0" b="0"/>
          <a:pathLst>
            <a:path>
              <a:moveTo>
                <a:pt x="0" y="0"/>
              </a:moveTo>
              <a:lnTo>
                <a:pt x="0" y="3011232"/>
              </a:lnTo>
              <a:lnTo>
                <a:pt x="112639" y="30112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11EB7-B1F1-4407-9E13-5CDDD8E963BD}">
      <dsp:nvSpPr>
        <dsp:cNvPr id="0" name=""/>
        <dsp:cNvSpPr/>
      </dsp:nvSpPr>
      <dsp:spPr>
        <a:xfrm>
          <a:off x="3711900" y="1193217"/>
          <a:ext cx="112639" cy="2478071"/>
        </a:xfrm>
        <a:custGeom>
          <a:avLst/>
          <a:gdLst/>
          <a:ahLst/>
          <a:cxnLst/>
          <a:rect l="0" t="0" r="0" b="0"/>
          <a:pathLst>
            <a:path>
              <a:moveTo>
                <a:pt x="0" y="0"/>
              </a:moveTo>
              <a:lnTo>
                <a:pt x="0" y="2478071"/>
              </a:lnTo>
              <a:lnTo>
                <a:pt x="112639" y="24780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5AF98A-46FC-4A84-9751-34C6F0CC6925}">
      <dsp:nvSpPr>
        <dsp:cNvPr id="0" name=""/>
        <dsp:cNvSpPr/>
      </dsp:nvSpPr>
      <dsp:spPr>
        <a:xfrm>
          <a:off x="3711900" y="1193217"/>
          <a:ext cx="112639" cy="1944911"/>
        </a:xfrm>
        <a:custGeom>
          <a:avLst/>
          <a:gdLst/>
          <a:ahLst/>
          <a:cxnLst/>
          <a:rect l="0" t="0" r="0" b="0"/>
          <a:pathLst>
            <a:path>
              <a:moveTo>
                <a:pt x="0" y="0"/>
              </a:moveTo>
              <a:lnTo>
                <a:pt x="0" y="1944911"/>
              </a:lnTo>
              <a:lnTo>
                <a:pt x="112639" y="19449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A26D5-4293-4D7E-9C97-3647641A1A03}">
      <dsp:nvSpPr>
        <dsp:cNvPr id="0" name=""/>
        <dsp:cNvSpPr/>
      </dsp:nvSpPr>
      <dsp:spPr>
        <a:xfrm>
          <a:off x="3711900" y="1193217"/>
          <a:ext cx="112639" cy="1411750"/>
        </a:xfrm>
        <a:custGeom>
          <a:avLst/>
          <a:gdLst/>
          <a:ahLst/>
          <a:cxnLst/>
          <a:rect l="0" t="0" r="0" b="0"/>
          <a:pathLst>
            <a:path>
              <a:moveTo>
                <a:pt x="0" y="0"/>
              </a:moveTo>
              <a:lnTo>
                <a:pt x="0" y="1411750"/>
              </a:lnTo>
              <a:lnTo>
                <a:pt x="112639" y="14117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E518F-5231-4A30-9D40-FD0983B5D7CD}">
      <dsp:nvSpPr>
        <dsp:cNvPr id="0" name=""/>
        <dsp:cNvSpPr/>
      </dsp:nvSpPr>
      <dsp:spPr>
        <a:xfrm>
          <a:off x="3711900" y="1193217"/>
          <a:ext cx="112639" cy="878589"/>
        </a:xfrm>
        <a:custGeom>
          <a:avLst/>
          <a:gdLst/>
          <a:ahLst/>
          <a:cxnLst/>
          <a:rect l="0" t="0" r="0" b="0"/>
          <a:pathLst>
            <a:path>
              <a:moveTo>
                <a:pt x="0" y="0"/>
              </a:moveTo>
              <a:lnTo>
                <a:pt x="0" y="878589"/>
              </a:lnTo>
              <a:lnTo>
                <a:pt x="112639" y="8785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2EBF2-7762-488F-88EA-AB108D284C7C}">
      <dsp:nvSpPr>
        <dsp:cNvPr id="0" name=""/>
        <dsp:cNvSpPr/>
      </dsp:nvSpPr>
      <dsp:spPr>
        <a:xfrm>
          <a:off x="3711900" y="1193217"/>
          <a:ext cx="112639" cy="345428"/>
        </a:xfrm>
        <a:custGeom>
          <a:avLst/>
          <a:gdLst/>
          <a:ahLst/>
          <a:cxnLst/>
          <a:rect l="0" t="0" r="0" b="0"/>
          <a:pathLst>
            <a:path>
              <a:moveTo>
                <a:pt x="0" y="0"/>
              </a:moveTo>
              <a:lnTo>
                <a:pt x="0" y="345428"/>
              </a:lnTo>
              <a:lnTo>
                <a:pt x="112639" y="3454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A89826-9AFD-4DEC-BE30-93C5E4273CA2}">
      <dsp:nvSpPr>
        <dsp:cNvPr id="0" name=""/>
        <dsp:cNvSpPr/>
      </dsp:nvSpPr>
      <dsp:spPr>
        <a:xfrm>
          <a:off x="2649333" y="660056"/>
          <a:ext cx="1362939" cy="157695"/>
        </a:xfrm>
        <a:custGeom>
          <a:avLst/>
          <a:gdLst/>
          <a:ahLst/>
          <a:cxnLst/>
          <a:rect l="0" t="0" r="0" b="0"/>
          <a:pathLst>
            <a:path>
              <a:moveTo>
                <a:pt x="0" y="0"/>
              </a:moveTo>
              <a:lnTo>
                <a:pt x="0" y="78847"/>
              </a:lnTo>
              <a:lnTo>
                <a:pt x="1362939" y="78847"/>
              </a:lnTo>
              <a:lnTo>
                <a:pt x="1362939" y="1576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C37676-D9F8-4392-8572-21E848AA9B3F}">
      <dsp:nvSpPr>
        <dsp:cNvPr id="0" name=""/>
        <dsp:cNvSpPr/>
      </dsp:nvSpPr>
      <dsp:spPr>
        <a:xfrm>
          <a:off x="2803274" y="1193217"/>
          <a:ext cx="112639" cy="3011232"/>
        </a:xfrm>
        <a:custGeom>
          <a:avLst/>
          <a:gdLst/>
          <a:ahLst/>
          <a:cxnLst/>
          <a:rect l="0" t="0" r="0" b="0"/>
          <a:pathLst>
            <a:path>
              <a:moveTo>
                <a:pt x="0" y="0"/>
              </a:moveTo>
              <a:lnTo>
                <a:pt x="0" y="3011232"/>
              </a:lnTo>
              <a:lnTo>
                <a:pt x="112639" y="30112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65A51B-44EB-4512-AD1E-993606428D09}">
      <dsp:nvSpPr>
        <dsp:cNvPr id="0" name=""/>
        <dsp:cNvSpPr/>
      </dsp:nvSpPr>
      <dsp:spPr>
        <a:xfrm>
          <a:off x="2803274" y="1193217"/>
          <a:ext cx="112639" cy="2478071"/>
        </a:xfrm>
        <a:custGeom>
          <a:avLst/>
          <a:gdLst/>
          <a:ahLst/>
          <a:cxnLst/>
          <a:rect l="0" t="0" r="0" b="0"/>
          <a:pathLst>
            <a:path>
              <a:moveTo>
                <a:pt x="0" y="0"/>
              </a:moveTo>
              <a:lnTo>
                <a:pt x="0" y="2478071"/>
              </a:lnTo>
              <a:lnTo>
                <a:pt x="112639" y="24780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6E71BE-298C-4488-95CA-274C9E540F58}">
      <dsp:nvSpPr>
        <dsp:cNvPr id="0" name=""/>
        <dsp:cNvSpPr/>
      </dsp:nvSpPr>
      <dsp:spPr>
        <a:xfrm>
          <a:off x="2803274" y="1193217"/>
          <a:ext cx="112639" cy="1944911"/>
        </a:xfrm>
        <a:custGeom>
          <a:avLst/>
          <a:gdLst/>
          <a:ahLst/>
          <a:cxnLst/>
          <a:rect l="0" t="0" r="0" b="0"/>
          <a:pathLst>
            <a:path>
              <a:moveTo>
                <a:pt x="0" y="0"/>
              </a:moveTo>
              <a:lnTo>
                <a:pt x="0" y="1944911"/>
              </a:lnTo>
              <a:lnTo>
                <a:pt x="112639" y="19449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41CA6-CE1F-45FA-9925-8F13AE573CD7}">
      <dsp:nvSpPr>
        <dsp:cNvPr id="0" name=""/>
        <dsp:cNvSpPr/>
      </dsp:nvSpPr>
      <dsp:spPr>
        <a:xfrm>
          <a:off x="2803274" y="1193217"/>
          <a:ext cx="112639" cy="1411750"/>
        </a:xfrm>
        <a:custGeom>
          <a:avLst/>
          <a:gdLst/>
          <a:ahLst/>
          <a:cxnLst/>
          <a:rect l="0" t="0" r="0" b="0"/>
          <a:pathLst>
            <a:path>
              <a:moveTo>
                <a:pt x="0" y="0"/>
              </a:moveTo>
              <a:lnTo>
                <a:pt x="0" y="1411750"/>
              </a:lnTo>
              <a:lnTo>
                <a:pt x="112639" y="14117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38EFF-FFC8-427A-A422-1D88A98CFB15}">
      <dsp:nvSpPr>
        <dsp:cNvPr id="0" name=""/>
        <dsp:cNvSpPr/>
      </dsp:nvSpPr>
      <dsp:spPr>
        <a:xfrm>
          <a:off x="2803274" y="1193217"/>
          <a:ext cx="112639" cy="878589"/>
        </a:xfrm>
        <a:custGeom>
          <a:avLst/>
          <a:gdLst/>
          <a:ahLst/>
          <a:cxnLst/>
          <a:rect l="0" t="0" r="0" b="0"/>
          <a:pathLst>
            <a:path>
              <a:moveTo>
                <a:pt x="0" y="0"/>
              </a:moveTo>
              <a:lnTo>
                <a:pt x="0" y="878589"/>
              </a:lnTo>
              <a:lnTo>
                <a:pt x="112639" y="8785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EE54E4-C64E-493B-9A4F-36FFA5B8F950}">
      <dsp:nvSpPr>
        <dsp:cNvPr id="0" name=""/>
        <dsp:cNvSpPr/>
      </dsp:nvSpPr>
      <dsp:spPr>
        <a:xfrm>
          <a:off x="2803274" y="1193217"/>
          <a:ext cx="112639" cy="345428"/>
        </a:xfrm>
        <a:custGeom>
          <a:avLst/>
          <a:gdLst/>
          <a:ahLst/>
          <a:cxnLst/>
          <a:rect l="0" t="0" r="0" b="0"/>
          <a:pathLst>
            <a:path>
              <a:moveTo>
                <a:pt x="0" y="0"/>
              </a:moveTo>
              <a:lnTo>
                <a:pt x="0" y="345428"/>
              </a:lnTo>
              <a:lnTo>
                <a:pt x="112639" y="3454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7324-D3F9-4B05-B3BD-B2F44D6B0DE3}">
      <dsp:nvSpPr>
        <dsp:cNvPr id="0" name=""/>
        <dsp:cNvSpPr/>
      </dsp:nvSpPr>
      <dsp:spPr>
        <a:xfrm>
          <a:off x="2649333" y="660056"/>
          <a:ext cx="454313" cy="157695"/>
        </a:xfrm>
        <a:custGeom>
          <a:avLst/>
          <a:gdLst/>
          <a:ahLst/>
          <a:cxnLst/>
          <a:rect l="0" t="0" r="0" b="0"/>
          <a:pathLst>
            <a:path>
              <a:moveTo>
                <a:pt x="0" y="0"/>
              </a:moveTo>
              <a:lnTo>
                <a:pt x="0" y="78847"/>
              </a:lnTo>
              <a:lnTo>
                <a:pt x="454313" y="78847"/>
              </a:lnTo>
              <a:lnTo>
                <a:pt x="454313" y="1576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E058B0-DA02-4C74-80CE-38C424472404}">
      <dsp:nvSpPr>
        <dsp:cNvPr id="0" name=""/>
        <dsp:cNvSpPr/>
      </dsp:nvSpPr>
      <dsp:spPr>
        <a:xfrm>
          <a:off x="1894648" y="1193217"/>
          <a:ext cx="112639" cy="2478071"/>
        </a:xfrm>
        <a:custGeom>
          <a:avLst/>
          <a:gdLst/>
          <a:ahLst/>
          <a:cxnLst/>
          <a:rect l="0" t="0" r="0" b="0"/>
          <a:pathLst>
            <a:path>
              <a:moveTo>
                <a:pt x="0" y="0"/>
              </a:moveTo>
              <a:lnTo>
                <a:pt x="0" y="2478071"/>
              </a:lnTo>
              <a:lnTo>
                <a:pt x="112639" y="24780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8D2621-D8BF-4E15-943D-1898E1ECE5A9}">
      <dsp:nvSpPr>
        <dsp:cNvPr id="0" name=""/>
        <dsp:cNvSpPr/>
      </dsp:nvSpPr>
      <dsp:spPr>
        <a:xfrm>
          <a:off x="1894648" y="1193217"/>
          <a:ext cx="112639" cy="1944911"/>
        </a:xfrm>
        <a:custGeom>
          <a:avLst/>
          <a:gdLst/>
          <a:ahLst/>
          <a:cxnLst/>
          <a:rect l="0" t="0" r="0" b="0"/>
          <a:pathLst>
            <a:path>
              <a:moveTo>
                <a:pt x="0" y="0"/>
              </a:moveTo>
              <a:lnTo>
                <a:pt x="0" y="1944911"/>
              </a:lnTo>
              <a:lnTo>
                <a:pt x="112639" y="19449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E227C7-FFD1-401E-A1D1-F28FE0639A2A}">
      <dsp:nvSpPr>
        <dsp:cNvPr id="0" name=""/>
        <dsp:cNvSpPr/>
      </dsp:nvSpPr>
      <dsp:spPr>
        <a:xfrm>
          <a:off x="1894648" y="1193217"/>
          <a:ext cx="112639" cy="1411750"/>
        </a:xfrm>
        <a:custGeom>
          <a:avLst/>
          <a:gdLst/>
          <a:ahLst/>
          <a:cxnLst/>
          <a:rect l="0" t="0" r="0" b="0"/>
          <a:pathLst>
            <a:path>
              <a:moveTo>
                <a:pt x="0" y="0"/>
              </a:moveTo>
              <a:lnTo>
                <a:pt x="0" y="1411750"/>
              </a:lnTo>
              <a:lnTo>
                <a:pt x="112639" y="14117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BA423-A5B9-4190-B7AC-3CC135C45C1F}">
      <dsp:nvSpPr>
        <dsp:cNvPr id="0" name=""/>
        <dsp:cNvSpPr/>
      </dsp:nvSpPr>
      <dsp:spPr>
        <a:xfrm>
          <a:off x="1894648" y="1193217"/>
          <a:ext cx="112639" cy="878589"/>
        </a:xfrm>
        <a:custGeom>
          <a:avLst/>
          <a:gdLst/>
          <a:ahLst/>
          <a:cxnLst/>
          <a:rect l="0" t="0" r="0" b="0"/>
          <a:pathLst>
            <a:path>
              <a:moveTo>
                <a:pt x="0" y="0"/>
              </a:moveTo>
              <a:lnTo>
                <a:pt x="0" y="878589"/>
              </a:lnTo>
              <a:lnTo>
                <a:pt x="112639" y="8785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CC75BA-4A4E-4C2C-BD69-39C354AC9746}">
      <dsp:nvSpPr>
        <dsp:cNvPr id="0" name=""/>
        <dsp:cNvSpPr/>
      </dsp:nvSpPr>
      <dsp:spPr>
        <a:xfrm>
          <a:off x="1894648" y="1193217"/>
          <a:ext cx="112639" cy="345428"/>
        </a:xfrm>
        <a:custGeom>
          <a:avLst/>
          <a:gdLst/>
          <a:ahLst/>
          <a:cxnLst/>
          <a:rect l="0" t="0" r="0" b="0"/>
          <a:pathLst>
            <a:path>
              <a:moveTo>
                <a:pt x="0" y="0"/>
              </a:moveTo>
              <a:lnTo>
                <a:pt x="0" y="345428"/>
              </a:lnTo>
              <a:lnTo>
                <a:pt x="112639" y="3454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9DB679-4534-45C2-B223-4988C76EBA7E}">
      <dsp:nvSpPr>
        <dsp:cNvPr id="0" name=""/>
        <dsp:cNvSpPr/>
      </dsp:nvSpPr>
      <dsp:spPr>
        <a:xfrm>
          <a:off x="2195020" y="660056"/>
          <a:ext cx="454313" cy="157695"/>
        </a:xfrm>
        <a:custGeom>
          <a:avLst/>
          <a:gdLst/>
          <a:ahLst/>
          <a:cxnLst/>
          <a:rect l="0" t="0" r="0" b="0"/>
          <a:pathLst>
            <a:path>
              <a:moveTo>
                <a:pt x="454313" y="0"/>
              </a:moveTo>
              <a:lnTo>
                <a:pt x="454313" y="78847"/>
              </a:lnTo>
              <a:lnTo>
                <a:pt x="0" y="78847"/>
              </a:lnTo>
              <a:lnTo>
                <a:pt x="0" y="1576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63C05-79B3-4A90-B3EC-5116E9BF65F8}">
      <dsp:nvSpPr>
        <dsp:cNvPr id="0" name=""/>
        <dsp:cNvSpPr/>
      </dsp:nvSpPr>
      <dsp:spPr>
        <a:xfrm>
          <a:off x="986021" y="1193217"/>
          <a:ext cx="112639" cy="1411750"/>
        </a:xfrm>
        <a:custGeom>
          <a:avLst/>
          <a:gdLst/>
          <a:ahLst/>
          <a:cxnLst/>
          <a:rect l="0" t="0" r="0" b="0"/>
          <a:pathLst>
            <a:path>
              <a:moveTo>
                <a:pt x="0" y="0"/>
              </a:moveTo>
              <a:lnTo>
                <a:pt x="0" y="1411750"/>
              </a:lnTo>
              <a:lnTo>
                <a:pt x="112639" y="14117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30DEF4-AD4C-469B-811F-32BEFD47B5BD}">
      <dsp:nvSpPr>
        <dsp:cNvPr id="0" name=""/>
        <dsp:cNvSpPr/>
      </dsp:nvSpPr>
      <dsp:spPr>
        <a:xfrm>
          <a:off x="986021" y="1193217"/>
          <a:ext cx="112639" cy="878589"/>
        </a:xfrm>
        <a:custGeom>
          <a:avLst/>
          <a:gdLst/>
          <a:ahLst/>
          <a:cxnLst/>
          <a:rect l="0" t="0" r="0" b="0"/>
          <a:pathLst>
            <a:path>
              <a:moveTo>
                <a:pt x="0" y="0"/>
              </a:moveTo>
              <a:lnTo>
                <a:pt x="0" y="878589"/>
              </a:lnTo>
              <a:lnTo>
                <a:pt x="112639" y="8785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F2EE3-06F8-4543-AB7F-CD2CDB23E825}">
      <dsp:nvSpPr>
        <dsp:cNvPr id="0" name=""/>
        <dsp:cNvSpPr/>
      </dsp:nvSpPr>
      <dsp:spPr>
        <a:xfrm>
          <a:off x="986021" y="1193217"/>
          <a:ext cx="112639" cy="345428"/>
        </a:xfrm>
        <a:custGeom>
          <a:avLst/>
          <a:gdLst/>
          <a:ahLst/>
          <a:cxnLst/>
          <a:rect l="0" t="0" r="0" b="0"/>
          <a:pathLst>
            <a:path>
              <a:moveTo>
                <a:pt x="0" y="0"/>
              </a:moveTo>
              <a:lnTo>
                <a:pt x="0" y="345428"/>
              </a:lnTo>
              <a:lnTo>
                <a:pt x="112639" y="3454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24CFC3-1F7F-4372-83DD-B916BF0221E4}">
      <dsp:nvSpPr>
        <dsp:cNvPr id="0" name=""/>
        <dsp:cNvSpPr/>
      </dsp:nvSpPr>
      <dsp:spPr>
        <a:xfrm>
          <a:off x="1286394" y="660056"/>
          <a:ext cx="1362939" cy="157695"/>
        </a:xfrm>
        <a:custGeom>
          <a:avLst/>
          <a:gdLst/>
          <a:ahLst/>
          <a:cxnLst/>
          <a:rect l="0" t="0" r="0" b="0"/>
          <a:pathLst>
            <a:path>
              <a:moveTo>
                <a:pt x="1362939" y="0"/>
              </a:moveTo>
              <a:lnTo>
                <a:pt x="1362939" y="78847"/>
              </a:lnTo>
              <a:lnTo>
                <a:pt x="0" y="78847"/>
              </a:lnTo>
              <a:lnTo>
                <a:pt x="0" y="1576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E4090-2F1A-442B-9744-327F067FE2D3}">
      <dsp:nvSpPr>
        <dsp:cNvPr id="0" name=""/>
        <dsp:cNvSpPr/>
      </dsp:nvSpPr>
      <dsp:spPr>
        <a:xfrm>
          <a:off x="77395" y="1193217"/>
          <a:ext cx="112639" cy="3011232"/>
        </a:xfrm>
        <a:custGeom>
          <a:avLst/>
          <a:gdLst/>
          <a:ahLst/>
          <a:cxnLst/>
          <a:rect l="0" t="0" r="0" b="0"/>
          <a:pathLst>
            <a:path>
              <a:moveTo>
                <a:pt x="0" y="0"/>
              </a:moveTo>
              <a:lnTo>
                <a:pt x="0" y="3011232"/>
              </a:lnTo>
              <a:lnTo>
                <a:pt x="112639" y="30112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3425D-0BAF-46D5-B76F-1ACDFDD317CC}">
      <dsp:nvSpPr>
        <dsp:cNvPr id="0" name=""/>
        <dsp:cNvSpPr/>
      </dsp:nvSpPr>
      <dsp:spPr>
        <a:xfrm>
          <a:off x="77395" y="1193217"/>
          <a:ext cx="112639" cy="2478071"/>
        </a:xfrm>
        <a:custGeom>
          <a:avLst/>
          <a:gdLst/>
          <a:ahLst/>
          <a:cxnLst/>
          <a:rect l="0" t="0" r="0" b="0"/>
          <a:pathLst>
            <a:path>
              <a:moveTo>
                <a:pt x="0" y="0"/>
              </a:moveTo>
              <a:lnTo>
                <a:pt x="0" y="2478071"/>
              </a:lnTo>
              <a:lnTo>
                <a:pt x="112639" y="24780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1A4414-7954-4E3B-9F1D-E6CCA2DC54B7}">
      <dsp:nvSpPr>
        <dsp:cNvPr id="0" name=""/>
        <dsp:cNvSpPr/>
      </dsp:nvSpPr>
      <dsp:spPr>
        <a:xfrm>
          <a:off x="77395" y="1193217"/>
          <a:ext cx="112639" cy="1944911"/>
        </a:xfrm>
        <a:custGeom>
          <a:avLst/>
          <a:gdLst/>
          <a:ahLst/>
          <a:cxnLst/>
          <a:rect l="0" t="0" r="0" b="0"/>
          <a:pathLst>
            <a:path>
              <a:moveTo>
                <a:pt x="0" y="0"/>
              </a:moveTo>
              <a:lnTo>
                <a:pt x="0" y="1944911"/>
              </a:lnTo>
              <a:lnTo>
                <a:pt x="112639" y="19449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0DE61-FA2A-4561-8007-42DE1E3D4C54}">
      <dsp:nvSpPr>
        <dsp:cNvPr id="0" name=""/>
        <dsp:cNvSpPr/>
      </dsp:nvSpPr>
      <dsp:spPr>
        <a:xfrm>
          <a:off x="77395" y="1193217"/>
          <a:ext cx="112639" cy="1411750"/>
        </a:xfrm>
        <a:custGeom>
          <a:avLst/>
          <a:gdLst/>
          <a:ahLst/>
          <a:cxnLst/>
          <a:rect l="0" t="0" r="0" b="0"/>
          <a:pathLst>
            <a:path>
              <a:moveTo>
                <a:pt x="0" y="0"/>
              </a:moveTo>
              <a:lnTo>
                <a:pt x="0" y="1411750"/>
              </a:lnTo>
              <a:lnTo>
                <a:pt x="112639" y="14117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3EE6F-1E3A-49C5-9531-9C2769274A9D}">
      <dsp:nvSpPr>
        <dsp:cNvPr id="0" name=""/>
        <dsp:cNvSpPr/>
      </dsp:nvSpPr>
      <dsp:spPr>
        <a:xfrm>
          <a:off x="77395" y="1193217"/>
          <a:ext cx="112639" cy="878589"/>
        </a:xfrm>
        <a:custGeom>
          <a:avLst/>
          <a:gdLst/>
          <a:ahLst/>
          <a:cxnLst/>
          <a:rect l="0" t="0" r="0" b="0"/>
          <a:pathLst>
            <a:path>
              <a:moveTo>
                <a:pt x="0" y="0"/>
              </a:moveTo>
              <a:lnTo>
                <a:pt x="0" y="878589"/>
              </a:lnTo>
              <a:lnTo>
                <a:pt x="112639" y="8785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0A8BB-B7AC-4C26-981D-6F3704F23BD6}">
      <dsp:nvSpPr>
        <dsp:cNvPr id="0" name=""/>
        <dsp:cNvSpPr/>
      </dsp:nvSpPr>
      <dsp:spPr>
        <a:xfrm>
          <a:off x="77395" y="1193217"/>
          <a:ext cx="112639" cy="345428"/>
        </a:xfrm>
        <a:custGeom>
          <a:avLst/>
          <a:gdLst/>
          <a:ahLst/>
          <a:cxnLst/>
          <a:rect l="0" t="0" r="0" b="0"/>
          <a:pathLst>
            <a:path>
              <a:moveTo>
                <a:pt x="0" y="0"/>
              </a:moveTo>
              <a:lnTo>
                <a:pt x="0" y="345428"/>
              </a:lnTo>
              <a:lnTo>
                <a:pt x="112639" y="3454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B2CF5-58CE-4AB2-B213-7059D2035586}">
      <dsp:nvSpPr>
        <dsp:cNvPr id="0" name=""/>
        <dsp:cNvSpPr/>
      </dsp:nvSpPr>
      <dsp:spPr>
        <a:xfrm>
          <a:off x="377767" y="660056"/>
          <a:ext cx="2271565" cy="157695"/>
        </a:xfrm>
        <a:custGeom>
          <a:avLst/>
          <a:gdLst/>
          <a:ahLst/>
          <a:cxnLst/>
          <a:rect l="0" t="0" r="0" b="0"/>
          <a:pathLst>
            <a:path>
              <a:moveTo>
                <a:pt x="2271565" y="0"/>
              </a:moveTo>
              <a:lnTo>
                <a:pt x="2271565" y="78847"/>
              </a:lnTo>
              <a:lnTo>
                <a:pt x="0" y="78847"/>
              </a:lnTo>
              <a:lnTo>
                <a:pt x="0" y="1576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CD6EC-92AC-4E0D-BD9C-C113D50CE086}">
      <dsp:nvSpPr>
        <dsp:cNvPr id="0" name=""/>
        <dsp:cNvSpPr/>
      </dsp:nvSpPr>
      <dsp:spPr>
        <a:xfrm>
          <a:off x="2273868" y="284591"/>
          <a:ext cx="750930" cy="375465"/>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Deep Learning</a:t>
          </a:r>
        </a:p>
      </dsp:txBody>
      <dsp:txXfrm>
        <a:off x="2273868" y="284591"/>
        <a:ext cx="750930" cy="375465"/>
      </dsp:txXfrm>
    </dsp:sp>
    <dsp:sp modelId="{A812EB41-5FFA-4C20-9625-E1933CDDC1AA}">
      <dsp:nvSpPr>
        <dsp:cNvPr id="0" name=""/>
        <dsp:cNvSpPr/>
      </dsp:nvSpPr>
      <dsp:spPr>
        <a:xfrm>
          <a:off x="2302" y="817752"/>
          <a:ext cx="750930" cy="37546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A. Load Data</a:t>
          </a:r>
        </a:p>
      </dsp:txBody>
      <dsp:txXfrm>
        <a:off x="2302" y="817752"/>
        <a:ext cx="750930" cy="375465"/>
      </dsp:txXfrm>
    </dsp:sp>
    <dsp:sp modelId="{8C2112BA-DA0D-4D9E-96FA-D120FD30E400}">
      <dsp:nvSpPr>
        <dsp:cNvPr id="0" name=""/>
        <dsp:cNvSpPr/>
      </dsp:nvSpPr>
      <dsp:spPr>
        <a:xfrm>
          <a:off x="190034" y="1350913"/>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Import </a:t>
          </a:r>
          <a:endParaRPr lang="en-ID" sz="800" b="0" kern="1200"/>
        </a:p>
      </dsp:txBody>
      <dsp:txXfrm>
        <a:off x="190034" y="1350913"/>
        <a:ext cx="750930" cy="375465"/>
      </dsp:txXfrm>
    </dsp:sp>
    <dsp:sp modelId="{A688003A-3847-469B-A696-1ECD191C9BC1}">
      <dsp:nvSpPr>
        <dsp:cNvPr id="0" name=""/>
        <dsp:cNvSpPr/>
      </dsp:nvSpPr>
      <dsp:spPr>
        <a:xfrm>
          <a:off x="190034" y="1884074"/>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Classify</a:t>
          </a:r>
          <a:endParaRPr lang="en-ID" sz="800" b="0" kern="1200"/>
        </a:p>
      </dsp:txBody>
      <dsp:txXfrm>
        <a:off x="190034" y="1884074"/>
        <a:ext cx="750930" cy="375465"/>
      </dsp:txXfrm>
    </dsp:sp>
    <dsp:sp modelId="{9A90A4C3-A75B-4F9A-B5B2-5023DEF341F4}">
      <dsp:nvSpPr>
        <dsp:cNvPr id="0" name=""/>
        <dsp:cNvSpPr/>
      </dsp:nvSpPr>
      <dsp:spPr>
        <a:xfrm>
          <a:off x="190034" y="2417235"/>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Distribution</a:t>
          </a:r>
          <a:endParaRPr lang="en-ID" sz="800" b="0" kern="1200"/>
        </a:p>
      </dsp:txBody>
      <dsp:txXfrm>
        <a:off x="190034" y="2417235"/>
        <a:ext cx="750930" cy="375465"/>
      </dsp:txXfrm>
    </dsp:sp>
    <dsp:sp modelId="{7349F723-6C07-4EF3-8042-C63C77F1BA6E}">
      <dsp:nvSpPr>
        <dsp:cNvPr id="0" name=""/>
        <dsp:cNvSpPr/>
      </dsp:nvSpPr>
      <dsp:spPr>
        <a:xfrm>
          <a:off x="190034" y="2950396"/>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Partition </a:t>
          </a:r>
          <a:endParaRPr lang="en-ID" sz="800" b="0" kern="1200"/>
        </a:p>
      </dsp:txBody>
      <dsp:txXfrm>
        <a:off x="190034" y="2950396"/>
        <a:ext cx="750930" cy="375465"/>
      </dsp:txXfrm>
    </dsp:sp>
    <dsp:sp modelId="{AA35F694-8AD8-4207-A6C1-48DC2FA36DF9}">
      <dsp:nvSpPr>
        <dsp:cNvPr id="0" name=""/>
        <dsp:cNvSpPr/>
      </dsp:nvSpPr>
      <dsp:spPr>
        <a:xfrm>
          <a:off x="190034" y="3483557"/>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Extract </a:t>
          </a:r>
          <a:endParaRPr lang="en-ID" sz="800" b="0" kern="1200"/>
        </a:p>
      </dsp:txBody>
      <dsp:txXfrm>
        <a:off x="190034" y="3483557"/>
        <a:ext cx="750930" cy="375465"/>
      </dsp:txXfrm>
    </dsp:sp>
    <dsp:sp modelId="{F7222FA1-EFB3-4F2E-A10C-B81730736041}">
      <dsp:nvSpPr>
        <dsp:cNvPr id="0" name=""/>
        <dsp:cNvSpPr/>
      </dsp:nvSpPr>
      <dsp:spPr>
        <a:xfrm>
          <a:off x="190034" y="4016718"/>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Visualize</a:t>
          </a:r>
          <a:endParaRPr lang="en-ID" sz="800" b="0" kern="1200"/>
        </a:p>
      </dsp:txBody>
      <dsp:txXfrm>
        <a:off x="190034" y="4016718"/>
        <a:ext cx="750930" cy="375465"/>
      </dsp:txXfrm>
    </dsp:sp>
    <dsp:sp modelId="{E2525F67-02E5-48B3-8FF0-FD33833C928F}">
      <dsp:nvSpPr>
        <dsp:cNvPr id="0" name=""/>
        <dsp:cNvSpPr/>
      </dsp:nvSpPr>
      <dsp:spPr>
        <a:xfrm>
          <a:off x="910928" y="817752"/>
          <a:ext cx="750930" cy="37546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B. Pre-process Data</a:t>
          </a:r>
        </a:p>
      </dsp:txBody>
      <dsp:txXfrm>
        <a:off x="910928" y="817752"/>
        <a:ext cx="750930" cy="375465"/>
      </dsp:txXfrm>
    </dsp:sp>
    <dsp:sp modelId="{C53FDB7F-E17F-431B-B267-63174139B6CB}">
      <dsp:nvSpPr>
        <dsp:cNvPr id="0" name=""/>
        <dsp:cNvSpPr/>
      </dsp:nvSpPr>
      <dsp:spPr>
        <a:xfrm>
          <a:off x="1098661" y="1350913"/>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Tokenize </a:t>
          </a:r>
          <a:endParaRPr lang="en-ID" sz="800" b="0" kern="1200"/>
        </a:p>
      </dsp:txBody>
      <dsp:txXfrm>
        <a:off x="1098661" y="1350913"/>
        <a:ext cx="750930" cy="375465"/>
      </dsp:txXfrm>
    </dsp:sp>
    <dsp:sp modelId="{48FDBE0E-51A2-4A48-AA25-7715658B956A}">
      <dsp:nvSpPr>
        <dsp:cNvPr id="0" name=""/>
        <dsp:cNvSpPr/>
      </dsp:nvSpPr>
      <dsp:spPr>
        <a:xfrm>
          <a:off x="1098661" y="1884074"/>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Convert </a:t>
          </a:r>
          <a:endParaRPr lang="en-ID" sz="800" b="0" kern="1200"/>
        </a:p>
      </dsp:txBody>
      <dsp:txXfrm>
        <a:off x="1098661" y="1884074"/>
        <a:ext cx="750930" cy="375465"/>
      </dsp:txXfrm>
    </dsp:sp>
    <dsp:sp modelId="{16AD0A64-8039-4830-B838-430A8A7A0F7C}">
      <dsp:nvSpPr>
        <dsp:cNvPr id="0" name=""/>
        <dsp:cNvSpPr/>
      </dsp:nvSpPr>
      <dsp:spPr>
        <a:xfrm>
          <a:off x="1098661" y="2417235"/>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Erase </a:t>
          </a:r>
          <a:endParaRPr lang="en-ID" sz="800" b="0" kern="1200"/>
        </a:p>
      </dsp:txBody>
      <dsp:txXfrm>
        <a:off x="1098661" y="2417235"/>
        <a:ext cx="750930" cy="375465"/>
      </dsp:txXfrm>
    </dsp:sp>
    <dsp:sp modelId="{75AC3D0E-C647-4B1C-B1B1-9FBFE6BEB07C}">
      <dsp:nvSpPr>
        <dsp:cNvPr id="0" name=""/>
        <dsp:cNvSpPr/>
      </dsp:nvSpPr>
      <dsp:spPr>
        <a:xfrm>
          <a:off x="1819554" y="817752"/>
          <a:ext cx="750930" cy="37546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C. Convert Document </a:t>
          </a:r>
        </a:p>
      </dsp:txBody>
      <dsp:txXfrm>
        <a:off x="1819554" y="817752"/>
        <a:ext cx="750930" cy="375465"/>
      </dsp:txXfrm>
    </dsp:sp>
    <dsp:sp modelId="{7F1D171A-A86E-4391-AEB1-1DE9A8E77EE1}">
      <dsp:nvSpPr>
        <dsp:cNvPr id="0" name=""/>
        <dsp:cNvSpPr/>
      </dsp:nvSpPr>
      <dsp:spPr>
        <a:xfrm>
          <a:off x="2007287" y="1350913"/>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Input </a:t>
          </a:r>
          <a:endParaRPr lang="en-ID" sz="800" b="0" kern="1200"/>
        </a:p>
      </dsp:txBody>
      <dsp:txXfrm>
        <a:off x="2007287" y="1350913"/>
        <a:ext cx="750930" cy="375465"/>
      </dsp:txXfrm>
    </dsp:sp>
    <dsp:sp modelId="{A3AECA38-B672-4751-AAF2-4CBF565A724E}">
      <dsp:nvSpPr>
        <dsp:cNvPr id="0" name=""/>
        <dsp:cNvSpPr/>
      </dsp:nvSpPr>
      <dsp:spPr>
        <a:xfrm>
          <a:off x="2007287" y="1884074"/>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Truncate </a:t>
          </a:r>
          <a:endParaRPr lang="en-ID" sz="800" b="0" kern="1200"/>
        </a:p>
      </dsp:txBody>
      <dsp:txXfrm>
        <a:off x="2007287" y="1884074"/>
        <a:ext cx="750930" cy="375465"/>
      </dsp:txXfrm>
    </dsp:sp>
    <dsp:sp modelId="{771C5778-657B-4E07-AC23-47F738BB0A7C}">
      <dsp:nvSpPr>
        <dsp:cNvPr id="0" name=""/>
        <dsp:cNvSpPr/>
      </dsp:nvSpPr>
      <dsp:spPr>
        <a:xfrm>
          <a:off x="2007287" y="2417235"/>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Lengths</a:t>
          </a:r>
          <a:endParaRPr lang="en-ID" sz="800" b="0" kern="1200"/>
        </a:p>
      </dsp:txBody>
      <dsp:txXfrm>
        <a:off x="2007287" y="2417235"/>
        <a:ext cx="750930" cy="375465"/>
      </dsp:txXfrm>
    </dsp:sp>
    <dsp:sp modelId="{8B0B763E-BA8C-40ED-8C07-966CCDC0E54B}">
      <dsp:nvSpPr>
        <dsp:cNvPr id="0" name=""/>
        <dsp:cNvSpPr/>
      </dsp:nvSpPr>
      <dsp:spPr>
        <a:xfrm>
          <a:off x="2007287" y="2950396"/>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Indices </a:t>
          </a:r>
          <a:endParaRPr lang="en-ID" sz="800" b="0" kern="1200"/>
        </a:p>
      </dsp:txBody>
      <dsp:txXfrm>
        <a:off x="2007287" y="2950396"/>
        <a:ext cx="750930" cy="375465"/>
      </dsp:txXfrm>
    </dsp:sp>
    <dsp:sp modelId="{72FACAA1-1CF1-49A4-931E-5F0FC67E5DB5}">
      <dsp:nvSpPr>
        <dsp:cNvPr id="0" name=""/>
        <dsp:cNvSpPr/>
      </dsp:nvSpPr>
      <dsp:spPr>
        <a:xfrm>
          <a:off x="2007287" y="3483557"/>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Validation </a:t>
          </a:r>
          <a:endParaRPr lang="en-ID" sz="800" b="0" kern="1200"/>
        </a:p>
      </dsp:txBody>
      <dsp:txXfrm>
        <a:off x="2007287" y="3483557"/>
        <a:ext cx="750930" cy="375465"/>
      </dsp:txXfrm>
    </dsp:sp>
    <dsp:sp modelId="{DFB83283-A8C2-4B3A-B741-A6072F295F74}">
      <dsp:nvSpPr>
        <dsp:cNvPr id="0" name=""/>
        <dsp:cNvSpPr/>
      </dsp:nvSpPr>
      <dsp:spPr>
        <a:xfrm>
          <a:off x="2728181" y="817752"/>
          <a:ext cx="750930" cy="37546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D. Ceate and Train LSTM  Network</a:t>
          </a:r>
        </a:p>
      </dsp:txBody>
      <dsp:txXfrm>
        <a:off x="2728181" y="817752"/>
        <a:ext cx="750930" cy="375465"/>
      </dsp:txXfrm>
    </dsp:sp>
    <dsp:sp modelId="{2D04E2AD-0DDD-422E-A9E9-9DF2104380C9}">
      <dsp:nvSpPr>
        <dsp:cNvPr id="0" name=""/>
        <dsp:cNvSpPr/>
      </dsp:nvSpPr>
      <dsp:spPr>
        <a:xfrm>
          <a:off x="2915914" y="1350913"/>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Sequence Input</a:t>
          </a:r>
        </a:p>
      </dsp:txBody>
      <dsp:txXfrm>
        <a:off x="2915914" y="1350913"/>
        <a:ext cx="750930" cy="375465"/>
      </dsp:txXfrm>
    </dsp:sp>
    <dsp:sp modelId="{8AF8AD4D-20DA-4BD0-9778-45086B9E5735}">
      <dsp:nvSpPr>
        <dsp:cNvPr id="0" name=""/>
        <dsp:cNvSpPr/>
      </dsp:nvSpPr>
      <dsp:spPr>
        <a:xfrm>
          <a:off x="2915914" y="1884074"/>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Word Embedding Layer</a:t>
          </a:r>
        </a:p>
      </dsp:txBody>
      <dsp:txXfrm>
        <a:off x="2915914" y="1884074"/>
        <a:ext cx="750930" cy="375465"/>
      </dsp:txXfrm>
    </dsp:sp>
    <dsp:sp modelId="{FB2EECE8-020C-4581-A471-0DBD0FA85773}">
      <dsp:nvSpPr>
        <dsp:cNvPr id="0" name=""/>
        <dsp:cNvSpPr/>
      </dsp:nvSpPr>
      <dsp:spPr>
        <a:xfrm>
          <a:off x="2915914" y="2417235"/>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Long Short Term Memory</a:t>
          </a:r>
        </a:p>
      </dsp:txBody>
      <dsp:txXfrm>
        <a:off x="2915914" y="2417235"/>
        <a:ext cx="750930" cy="375465"/>
      </dsp:txXfrm>
    </dsp:sp>
    <dsp:sp modelId="{C8F497CC-E481-425D-AE80-B29DD59E0555}">
      <dsp:nvSpPr>
        <dsp:cNvPr id="0" name=""/>
        <dsp:cNvSpPr/>
      </dsp:nvSpPr>
      <dsp:spPr>
        <a:xfrm>
          <a:off x="2915914" y="2950396"/>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Fully Connected</a:t>
          </a:r>
        </a:p>
      </dsp:txBody>
      <dsp:txXfrm>
        <a:off x="2915914" y="2950396"/>
        <a:ext cx="750930" cy="375465"/>
      </dsp:txXfrm>
    </dsp:sp>
    <dsp:sp modelId="{DA87AFFF-0F0E-40F4-8D05-DE79C59E2247}">
      <dsp:nvSpPr>
        <dsp:cNvPr id="0" name=""/>
        <dsp:cNvSpPr/>
      </dsp:nvSpPr>
      <dsp:spPr>
        <a:xfrm>
          <a:off x="2915914" y="3483557"/>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Softmax</a:t>
          </a:r>
        </a:p>
      </dsp:txBody>
      <dsp:txXfrm>
        <a:off x="2915914" y="3483557"/>
        <a:ext cx="750930" cy="375465"/>
      </dsp:txXfrm>
    </dsp:sp>
    <dsp:sp modelId="{E5E61E63-6671-49E4-A012-BD91B5E9FFA6}">
      <dsp:nvSpPr>
        <dsp:cNvPr id="0" name=""/>
        <dsp:cNvSpPr/>
      </dsp:nvSpPr>
      <dsp:spPr>
        <a:xfrm>
          <a:off x="2915914" y="4016718"/>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Classification Output</a:t>
          </a:r>
        </a:p>
      </dsp:txBody>
      <dsp:txXfrm>
        <a:off x="2915914" y="4016718"/>
        <a:ext cx="750930" cy="375465"/>
      </dsp:txXfrm>
    </dsp:sp>
    <dsp:sp modelId="{4897FAD0-714A-486B-A2E1-AC1B079B695D}">
      <dsp:nvSpPr>
        <dsp:cNvPr id="0" name=""/>
        <dsp:cNvSpPr/>
      </dsp:nvSpPr>
      <dsp:spPr>
        <a:xfrm>
          <a:off x="3636807" y="817752"/>
          <a:ext cx="750930" cy="37546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E. Specify Training Options</a:t>
          </a:r>
        </a:p>
      </dsp:txBody>
      <dsp:txXfrm>
        <a:off x="3636807" y="817752"/>
        <a:ext cx="750930" cy="375465"/>
      </dsp:txXfrm>
    </dsp:sp>
    <dsp:sp modelId="{95B60C92-71F9-4CEC-99AC-9DFB65AEFC78}">
      <dsp:nvSpPr>
        <dsp:cNvPr id="0" name=""/>
        <dsp:cNvSpPr/>
      </dsp:nvSpPr>
      <dsp:spPr>
        <a:xfrm>
          <a:off x="3824540" y="1350913"/>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ID" sz="800" b="0" i="0" kern="1200"/>
            <a:t>Train </a:t>
          </a:r>
          <a:endParaRPr lang="en-ID" sz="800" b="0" kern="1200"/>
        </a:p>
      </dsp:txBody>
      <dsp:txXfrm>
        <a:off x="3824540" y="1350913"/>
        <a:ext cx="750930" cy="375465"/>
      </dsp:txXfrm>
    </dsp:sp>
    <dsp:sp modelId="{9B5C59A0-4AB1-4B2E-99D8-C0BB78B6A245}">
      <dsp:nvSpPr>
        <dsp:cNvPr id="0" name=""/>
        <dsp:cNvSpPr/>
      </dsp:nvSpPr>
      <dsp:spPr>
        <a:xfrm>
          <a:off x="3824540" y="1884074"/>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Specify 1</a:t>
          </a:r>
          <a:endParaRPr lang="en-ID" sz="800" b="0" kern="1200"/>
        </a:p>
      </dsp:txBody>
      <dsp:txXfrm>
        <a:off x="3824540" y="1884074"/>
        <a:ext cx="750930" cy="375465"/>
      </dsp:txXfrm>
    </dsp:sp>
    <dsp:sp modelId="{287C0802-4196-46EC-8287-77A58D2F37AE}">
      <dsp:nvSpPr>
        <dsp:cNvPr id="0" name=""/>
        <dsp:cNvSpPr/>
      </dsp:nvSpPr>
      <dsp:spPr>
        <a:xfrm>
          <a:off x="3824540" y="2417235"/>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Shuffle </a:t>
          </a:r>
          <a:endParaRPr lang="en-ID" sz="800" b="0" kern="1200"/>
        </a:p>
      </dsp:txBody>
      <dsp:txXfrm>
        <a:off x="3824540" y="2417235"/>
        <a:ext cx="750930" cy="375465"/>
      </dsp:txXfrm>
    </dsp:sp>
    <dsp:sp modelId="{52CE7C18-3E17-495F-8C7B-51245AE7BA5F}">
      <dsp:nvSpPr>
        <dsp:cNvPr id="0" name=""/>
        <dsp:cNvSpPr/>
      </dsp:nvSpPr>
      <dsp:spPr>
        <a:xfrm>
          <a:off x="3824540" y="2950396"/>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Monitor </a:t>
          </a:r>
          <a:endParaRPr lang="en-ID" sz="800" b="0" kern="1200"/>
        </a:p>
      </dsp:txBody>
      <dsp:txXfrm>
        <a:off x="3824540" y="2950396"/>
        <a:ext cx="750930" cy="375465"/>
      </dsp:txXfrm>
    </dsp:sp>
    <dsp:sp modelId="{A8E73E04-6C2D-4055-8BCE-C4B1137AEA88}">
      <dsp:nvSpPr>
        <dsp:cNvPr id="0" name=""/>
        <dsp:cNvSpPr/>
      </dsp:nvSpPr>
      <dsp:spPr>
        <a:xfrm>
          <a:off x="3824540" y="3483557"/>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Specify 2 </a:t>
          </a:r>
          <a:endParaRPr lang="en-ID" sz="800" b="0" kern="1200"/>
        </a:p>
      </dsp:txBody>
      <dsp:txXfrm>
        <a:off x="3824540" y="3483557"/>
        <a:ext cx="750930" cy="375465"/>
      </dsp:txXfrm>
    </dsp:sp>
    <dsp:sp modelId="{57E1AAB0-B13F-4675-BB9B-7B6BD204EAF6}">
      <dsp:nvSpPr>
        <dsp:cNvPr id="0" name=""/>
        <dsp:cNvSpPr/>
      </dsp:nvSpPr>
      <dsp:spPr>
        <a:xfrm>
          <a:off x="3824540" y="4016718"/>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Suppress </a:t>
          </a:r>
          <a:endParaRPr lang="en-ID" sz="800" b="0" kern="1200"/>
        </a:p>
      </dsp:txBody>
      <dsp:txXfrm>
        <a:off x="3824540" y="4016718"/>
        <a:ext cx="750930" cy="375465"/>
      </dsp:txXfrm>
    </dsp:sp>
    <dsp:sp modelId="{BE950772-BC72-4682-972A-B4800C7041E5}">
      <dsp:nvSpPr>
        <dsp:cNvPr id="0" name=""/>
        <dsp:cNvSpPr/>
      </dsp:nvSpPr>
      <dsp:spPr>
        <a:xfrm>
          <a:off x="4545434" y="817752"/>
          <a:ext cx="750930" cy="37546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kern="1200"/>
            <a:t>F. Predict using New Data</a:t>
          </a:r>
        </a:p>
      </dsp:txBody>
      <dsp:txXfrm>
        <a:off x="4545434" y="817752"/>
        <a:ext cx="750930" cy="375465"/>
      </dsp:txXfrm>
    </dsp:sp>
    <dsp:sp modelId="{B2BD4DB9-DD4A-4BDB-A4E7-B6243102858D}">
      <dsp:nvSpPr>
        <dsp:cNvPr id="0" name=""/>
        <dsp:cNvSpPr/>
      </dsp:nvSpPr>
      <dsp:spPr>
        <a:xfrm>
          <a:off x="4733166" y="1350913"/>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Classify 1</a:t>
          </a:r>
          <a:endParaRPr lang="en-ID" sz="800" b="0" kern="1200"/>
        </a:p>
      </dsp:txBody>
      <dsp:txXfrm>
        <a:off x="4733166" y="1350913"/>
        <a:ext cx="750930" cy="375465"/>
      </dsp:txXfrm>
    </dsp:sp>
    <dsp:sp modelId="{D562A0BE-1024-41C9-BA54-E1FC3A5D179B}">
      <dsp:nvSpPr>
        <dsp:cNvPr id="0" name=""/>
        <dsp:cNvSpPr/>
      </dsp:nvSpPr>
      <dsp:spPr>
        <a:xfrm>
          <a:off x="4733166" y="1884074"/>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Preprocess </a:t>
          </a:r>
          <a:endParaRPr lang="en-ID" sz="800" b="0" kern="1200"/>
        </a:p>
      </dsp:txBody>
      <dsp:txXfrm>
        <a:off x="4733166" y="1884074"/>
        <a:ext cx="750930" cy="375465"/>
      </dsp:txXfrm>
    </dsp:sp>
    <dsp:sp modelId="{44449AC3-AD89-4735-9C65-9D004255A75C}">
      <dsp:nvSpPr>
        <dsp:cNvPr id="0" name=""/>
        <dsp:cNvSpPr/>
      </dsp:nvSpPr>
      <dsp:spPr>
        <a:xfrm>
          <a:off x="4733166" y="2417235"/>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Convert </a:t>
          </a:r>
          <a:endParaRPr lang="en-ID" sz="800" b="0" kern="1200"/>
        </a:p>
      </dsp:txBody>
      <dsp:txXfrm>
        <a:off x="4733166" y="2417235"/>
        <a:ext cx="750930" cy="375465"/>
      </dsp:txXfrm>
    </dsp:sp>
    <dsp:sp modelId="{649CA4E3-E33B-4A6A-AF9E-5AC37343F592}">
      <dsp:nvSpPr>
        <dsp:cNvPr id="0" name=""/>
        <dsp:cNvSpPr/>
      </dsp:nvSpPr>
      <dsp:spPr>
        <a:xfrm>
          <a:off x="4733166" y="2950396"/>
          <a:ext cx="750930" cy="375465"/>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D" sz="800" b="0" i="0" kern="1200"/>
            <a:t>Classify 2 </a:t>
          </a:r>
        </a:p>
        <a:p>
          <a:pPr marL="0" lvl="0" indent="0" algn="ctr" defTabSz="355600">
            <a:lnSpc>
              <a:spcPct val="90000"/>
            </a:lnSpc>
            <a:spcBef>
              <a:spcPct val="0"/>
            </a:spcBef>
            <a:spcAft>
              <a:spcPct val="35000"/>
            </a:spcAft>
            <a:buNone/>
          </a:pPr>
          <a:endParaRPr lang="en-ID" sz="800" b="0" kern="1200"/>
        </a:p>
      </dsp:txBody>
      <dsp:txXfrm>
        <a:off x="4733166" y="2950396"/>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2115</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B51E10B7-78C9-4623-A61C-B7967A33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251</TotalTime>
  <Pages>11</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t:lpstr>
    </vt:vector>
  </TitlesOfParts>
  <Company>Universitas Airlangga</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JISEBI Template</dc:subject>
  <dc:creator>Editors</dc:creator>
  <cp:lastModifiedBy>Editor</cp:lastModifiedBy>
  <cp:revision>100</cp:revision>
  <cp:lastPrinted>2017-09-22T02:00:00Z</cp:lastPrinted>
  <dcterms:created xsi:type="dcterms:W3CDTF">2023-06-02T02:12:00Z</dcterms:created>
  <dcterms:modified xsi:type="dcterms:W3CDTF">2023-06-05T01:43:00Z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e557dfd15ba44d1198d6f8b3c3fd571d</vt:lpwstr>
  </property>
</Properties>
</file>